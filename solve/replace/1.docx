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0E4" w:rsidRDefault="006260E4" w:rsidP="007D3814">
      <w:r>
        <w:rPr>
          <w:noProof/>
        </w:rPr>
        <w:pict>
          <v:rect id="_x0000_s1026" style="position:absolute;left:0;text-align:left;margin-left:-9.6pt;margin-top:-5.55pt;width:198pt;height:39pt;z-index:251658240" filled="f" stroked="f">
            <v:textbox>
              <w:txbxContent>
                <w:p w:rsidR="006260E4" w:rsidRPr="00FA3551" w:rsidRDefault="006260E4" w:rsidP="00FA3551">
                  <w:pPr>
                    <w:jc w:val="center"/>
                    <w:rPr>
                      <w:rFonts w:ascii="华文中宋" w:eastAsia="华文中宋" w:hAnsi="华文中宋"/>
                      <w:b/>
                      <w:sz w:val="36"/>
                      <w:szCs w:val="36"/>
                    </w:rPr>
                  </w:pPr>
                  <w:r w:rsidRPr="00FA3551">
                    <w:rPr>
                      <w:rFonts w:ascii="华文中宋" w:eastAsia="华文中宋" w:hAnsi="华文中宋" w:hint="eastAsia"/>
                      <w:b/>
                      <w:sz w:val="36"/>
                      <w:szCs w:val="36"/>
                    </w:rPr>
                    <w:t>词汇通关</w:t>
                  </w:r>
                  <w:r w:rsidRPr="00FA3551">
                    <w:rPr>
                      <w:rFonts w:ascii="华文中宋" w:eastAsia="华文中宋" w:hAnsi="华文中宋"/>
                      <w:b/>
                      <w:sz w:val="36"/>
                      <w:szCs w:val="36"/>
                    </w:rPr>
                    <w:t>80</w:t>
                  </w:r>
                  <w:r w:rsidRPr="00FA3551">
                    <w:rPr>
                      <w:rFonts w:ascii="华文中宋" w:eastAsia="华文中宋" w:hAnsi="华文中宋" w:hint="eastAsia"/>
                      <w:b/>
                      <w:sz w:val="36"/>
                      <w:szCs w:val="36"/>
                    </w:rPr>
                    <w:t>天</w:t>
                  </w:r>
                </w:p>
              </w:txbxContent>
            </v:textbox>
          </v:rect>
        </w:pict>
      </w:r>
    </w:p>
    <w:p w:rsidR="006260E4" w:rsidRDefault="006260E4" w:rsidP="007D3814"/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1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ability  n. </w:t>
      </w:r>
      <w:r w:rsidRPr="00DA26B0">
        <w:rPr>
          <w:rFonts w:ascii="Times New Roman" w:hint="eastAsia"/>
        </w:rPr>
        <w:t>能力；才能</w:t>
      </w:r>
      <w:r w:rsidRPr="00DA26B0">
        <w:rPr>
          <w:rFonts w:ascii="Times New Roman" w:hAnsi="Times New Roman"/>
        </w:rPr>
        <w:t xml:space="preserve">               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able  a. </w:t>
      </w:r>
      <w:r w:rsidRPr="00DA26B0">
        <w:rPr>
          <w:rFonts w:ascii="Times New Roman" w:hint="eastAsia"/>
        </w:rPr>
        <w:t>能够；有能力的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aboard  prep. </w:t>
      </w:r>
      <w:r w:rsidRPr="00DA26B0">
        <w:rPr>
          <w:rFonts w:ascii="Times New Roman" w:hint="eastAsia"/>
        </w:rPr>
        <w:t>上（船，飞机，火车，汽车等）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about  ad. </w:t>
      </w:r>
      <w:r w:rsidRPr="00DA26B0">
        <w:rPr>
          <w:rFonts w:ascii="Times New Roman" w:hint="eastAsia"/>
        </w:rPr>
        <w:t>大约；到处；四处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int="eastAsia"/>
        </w:rPr>
        <w:t>关于；在各处；四处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above  prep. </w:t>
      </w:r>
      <w:r w:rsidRPr="00DA26B0">
        <w:rPr>
          <w:rFonts w:ascii="Times New Roman" w:hint="eastAsia"/>
        </w:rPr>
        <w:t>在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int="eastAsia"/>
        </w:rPr>
        <w:t>上面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int="eastAsia"/>
        </w:rPr>
        <w:t>上面的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int="eastAsia"/>
        </w:rPr>
        <w:t>在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int="eastAsia"/>
        </w:rPr>
        <w:t>之上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abroad  ad. </w:t>
      </w:r>
      <w:r w:rsidRPr="00DA26B0">
        <w:rPr>
          <w:rFonts w:ascii="Times New Roman" w:hint="eastAsia"/>
        </w:rPr>
        <w:t>到（在）国外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accept  vt. </w:t>
      </w:r>
      <w:r w:rsidRPr="00DA26B0">
        <w:rPr>
          <w:rFonts w:ascii="Times New Roman" w:hint="eastAsia"/>
        </w:rPr>
        <w:t>接受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access  n. / v. </w:t>
      </w:r>
      <w:r w:rsidRPr="00DA26B0">
        <w:rPr>
          <w:rFonts w:ascii="Times New Roman" w:hint="eastAsia"/>
        </w:rPr>
        <w:t>通道，入径，存取（计算机文件）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accident  n. </w:t>
      </w:r>
      <w:r w:rsidRPr="00DA26B0">
        <w:rPr>
          <w:rFonts w:ascii="Times New Roman" w:hint="eastAsia"/>
        </w:rPr>
        <w:t>事故，意外的事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accommodation  n.</w:t>
      </w:r>
      <w:r w:rsidRPr="00DA26B0">
        <w:rPr>
          <w:rFonts w:ascii="Times New Roman" w:hint="eastAsia"/>
        </w:rPr>
        <w:t>住宿，膳宿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according to  ad. </w:t>
      </w:r>
      <w:r w:rsidRPr="00DA26B0">
        <w:rPr>
          <w:rFonts w:ascii="Times New Roman" w:hint="eastAsia"/>
        </w:rPr>
        <w:t>按照，根据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account  n. </w:t>
      </w:r>
      <w:r w:rsidRPr="00DA26B0">
        <w:rPr>
          <w:rFonts w:ascii="Times New Roman" w:hint="eastAsia"/>
        </w:rPr>
        <w:t>账目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描述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accuse  v. </w:t>
      </w:r>
      <w:r w:rsidRPr="00DA26B0">
        <w:rPr>
          <w:rFonts w:ascii="Times New Roman" w:hint="eastAsia"/>
        </w:rPr>
        <w:t>正确无误的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精确的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achieve  vt. </w:t>
      </w:r>
      <w:r w:rsidRPr="00DA26B0">
        <w:rPr>
          <w:rFonts w:ascii="Times New Roman" w:hint="eastAsia"/>
        </w:rPr>
        <w:t>达到，取得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achievement  n. </w:t>
      </w:r>
      <w:r w:rsidRPr="00DA26B0">
        <w:rPr>
          <w:rFonts w:ascii="Times New Roman" w:hint="eastAsia"/>
        </w:rPr>
        <w:t>成就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成绩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功绩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across  prep. </w:t>
      </w:r>
      <w:r w:rsidRPr="00DA26B0">
        <w:rPr>
          <w:rFonts w:ascii="Times New Roman" w:hint="eastAsia"/>
        </w:rPr>
        <w:t>横过，穿过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act  n. </w:t>
      </w:r>
      <w:r w:rsidRPr="00DA26B0">
        <w:rPr>
          <w:rFonts w:ascii="Times New Roman" w:hint="eastAsia"/>
        </w:rPr>
        <w:t>法令，条例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int="eastAsia"/>
        </w:rPr>
        <w:t>（戏）表演，扮演（角色），演出（戏）；行动，做事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action  n. </w:t>
      </w:r>
      <w:r w:rsidRPr="00DA26B0">
        <w:rPr>
          <w:rFonts w:ascii="Times New Roman" w:hint="eastAsia"/>
        </w:rPr>
        <w:t>行动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active  a. </w:t>
      </w:r>
      <w:r w:rsidRPr="00DA26B0">
        <w:rPr>
          <w:rFonts w:ascii="Times New Roman" w:hint="eastAsia"/>
        </w:rPr>
        <w:t>积极的，主动的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activity  n. </w:t>
      </w:r>
      <w:r w:rsidRPr="00DA26B0">
        <w:rPr>
          <w:rFonts w:ascii="Times New Roman" w:hint="eastAsia"/>
        </w:rPr>
        <w:t>活动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actor  n. </w:t>
      </w:r>
      <w:r w:rsidRPr="00DA26B0">
        <w:rPr>
          <w:rFonts w:ascii="Times New Roman" w:hint="eastAsia"/>
        </w:rPr>
        <w:t>男演员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actress  n. </w:t>
      </w:r>
      <w:r w:rsidRPr="00DA26B0">
        <w:rPr>
          <w:rFonts w:ascii="Times New Roman" w:hint="eastAsia"/>
        </w:rPr>
        <w:t>女演员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actual  a. </w:t>
      </w:r>
      <w:r w:rsidRPr="00DA26B0">
        <w:rPr>
          <w:rFonts w:ascii="Times New Roman" w:hint="eastAsia"/>
        </w:rPr>
        <w:t>实际的；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int="eastAsia"/>
        </w:rPr>
        <w:t>现实的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add  vt.</w:t>
      </w:r>
      <w:r w:rsidRPr="00DA26B0">
        <w:rPr>
          <w:rFonts w:ascii="Times New Roman" w:hint="eastAsia"/>
        </w:rPr>
        <w:t>添加，增加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addition  n.</w:t>
      </w:r>
      <w:r w:rsidRPr="00DA26B0">
        <w:rPr>
          <w:rFonts w:ascii="Times New Roman" w:hint="eastAsia"/>
        </w:rPr>
        <w:t>增加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（算数用语）加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address  n. </w:t>
      </w:r>
      <w:r w:rsidRPr="00DA26B0">
        <w:rPr>
          <w:rFonts w:ascii="Times New Roman" w:hint="eastAsia"/>
        </w:rPr>
        <w:t>地址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administration  n.</w:t>
      </w:r>
      <w:r w:rsidRPr="00DA26B0">
        <w:rPr>
          <w:rFonts w:ascii="Times New Roman" w:hint="eastAsia"/>
        </w:rPr>
        <w:t>管理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行政部门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admire  v. </w:t>
      </w:r>
      <w:r w:rsidRPr="00DA26B0">
        <w:rPr>
          <w:rFonts w:ascii="Times New Roman" w:hint="eastAsia"/>
        </w:rPr>
        <w:t>钦佩；羡慕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admit  vt. </w:t>
      </w:r>
      <w:r w:rsidRPr="00DA26B0">
        <w:rPr>
          <w:rFonts w:ascii="Times New Roman" w:hint="eastAsia"/>
        </w:rPr>
        <w:t>承认，准许（入场，入学，入会）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adult  n. </w:t>
      </w:r>
      <w:r w:rsidRPr="00DA26B0">
        <w:rPr>
          <w:rFonts w:ascii="Times New Roman" w:hint="eastAsia"/>
        </w:rPr>
        <w:t>成年人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advantage  n. </w:t>
      </w:r>
      <w:r w:rsidRPr="00DA26B0">
        <w:rPr>
          <w:rFonts w:ascii="Times New Roman" w:hint="eastAsia"/>
        </w:rPr>
        <w:t>优点；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int="eastAsia"/>
        </w:rPr>
        <w:t>好处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advice  n. </w:t>
      </w:r>
      <w:r w:rsidRPr="00DA26B0">
        <w:rPr>
          <w:rFonts w:ascii="Times New Roman" w:hint="eastAsia"/>
        </w:rPr>
        <w:t>忠告，劝告，建议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advise  vt. </w:t>
      </w:r>
      <w:r w:rsidRPr="00DA26B0">
        <w:rPr>
          <w:rFonts w:ascii="Times New Roman" w:hint="eastAsia"/>
        </w:rPr>
        <w:t>忠告，劝告，建议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affair  n. </w:t>
      </w:r>
      <w:r w:rsidRPr="00DA26B0">
        <w:rPr>
          <w:rFonts w:ascii="Times New Roman" w:hint="eastAsia"/>
        </w:rPr>
        <w:t>事，事情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affect  vt. </w:t>
      </w:r>
      <w:r w:rsidRPr="00DA26B0">
        <w:rPr>
          <w:rFonts w:ascii="Times New Roman" w:hint="eastAsia"/>
        </w:rPr>
        <w:t>影响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afford  vt. </w:t>
      </w:r>
      <w:r w:rsidRPr="00DA26B0">
        <w:rPr>
          <w:rFonts w:ascii="Times New Roman" w:hint="eastAsia"/>
        </w:rPr>
        <w:t>负担得起（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int="eastAsia"/>
        </w:rPr>
        <w:t>的费用）；抽得出（时间）；提供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afraid  a. </w:t>
      </w:r>
      <w:r w:rsidRPr="00DA26B0">
        <w:rPr>
          <w:rFonts w:ascii="Times New Roman" w:hint="eastAsia"/>
        </w:rPr>
        <w:t>害怕的；担心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after ad. </w:t>
      </w:r>
      <w:r w:rsidRPr="00DA26B0">
        <w:rPr>
          <w:rFonts w:ascii="Times New Roman" w:hint="eastAsia"/>
        </w:rPr>
        <w:t>在后；后来</w:t>
      </w:r>
      <w:r w:rsidRPr="00DA26B0">
        <w:rPr>
          <w:rFonts w:ascii="Times New Roman" w:hAnsi="Times New Roman"/>
        </w:rPr>
        <w:t xml:space="preserve">prep. </w:t>
      </w:r>
      <w:r w:rsidRPr="00DA26B0">
        <w:rPr>
          <w:rFonts w:asci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int="eastAsia"/>
        </w:rPr>
        <w:t>之后；在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int="eastAsia"/>
        </w:rPr>
        <w:t>后面</w:t>
      </w:r>
      <w:r w:rsidRPr="00DA26B0">
        <w:rPr>
          <w:rFonts w:ascii="Times New Roman" w:hAnsi="Times New Roman"/>
        </w:rPr>
        <w:t xml:space="preserve"> conj. </w:t>
      </w:r>
      <w:r w:rsidRPr="00DA26B0">
        <w:rPr>
          <w:rFonts w:asci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int="eastAsia"/>
        </w:rPr>
        <w:t>以后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afternoon  n. </w:t>
      </w:r>
      <w:r w:rsidRPr="00DA26B0">
        <w:rPr>
          <w:rFonts w:ascii="Times New Roman" w:hint="eastAsia"/>
        </w:rPr>
        <w:t>下午，午后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afterward(s)  ad. </w:t>
      </w:r>
      <w:r w:rsidRPr="00DA26B0">
        <w:rPr>
          <w:rFonts w:ascii="Times New Roman" w:hint="eastAsia"/>
        </w:rPr>
        <w:t>后来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again  ad. </w:t>
      </w:r>
      <w:r w:rsidRPr="00DA26B0">
        <w:rPr>
          <w:rFonts w:ascii="Times New Roman" w:hint="eastAsia"/>
        </w:rPr>
        <w:t>再一次；再，又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against  prep. </w:t>
      </w:r>
      <w:r w:rsidRPr="00DA26B0">
        <w:rPr>
          <w:rFonts w:ascii="Times New Roman" w:hint="eastAsia"/>
        </w:rPr>
        <w:t>对着，反对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age  n. </w:t>
      </w:r>
      <w:r w:rsidRPr="00DA26B0">
        <w:rPr>
          <w:rFonts w:ascii="Times New Roman" w:hint="eastAsia"/>
        </w:rPr>
        <w:t>年龄；时代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ago  ad. </w:t>
      </w:r>
      <w:r w:rsidRPr="00DA26B0">
        <w:rPr>
          <w:rFonts w:ascii="Times New Roman" w:hint="eastAsia"/>
        </w:rPr>
        <w:t>以前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agree  v. </w:t>
      </w:r>
      <w:r w:rsidRPr="00DA26B0">
        <w:rPr>
          <w:rFonts w:ascii="Times New Roman" w:hint="eastAsia"/>
        </w:rPr>
        <w:t>同意；应允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agreement  n. </w:t>
      </w:r>
      <w:r w:rsidRPr="00DA26B0">
        <w:rPr>
          <w:rFonts w:ascii="Times New Roman" w:hint="eastAsia"/>
        </w:rPr>
        <w:t>同意，一致；协定，协议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ahead  ad. </w:t>
      </w:r>
      <w:r w:rsidRPr="00DA26B0">
        <w:rPr>
          <w:rFonts w:ascii="Times New Roman" w:hint="eastAsia"/>
        </w:rPr>
        <w:t>在前，向前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aid  n. </w:t>
      </w:r>
      <w:r w:rsidRPr="00DA26B0">
        <w:rPr>
          <w:rFonts w:ascii="Times New Roman" w:hint="eastAsia"/>
        </w:rPr>
        <w:t>援助；救护；辅助器具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aim  n.</w:t>
      </w:r>
      <w:r w:rsidRPr="00DA26B0">
        <w:rPr>
          <w:rFonts w:ascii="Times New Roman" w:hint="eastAsia"/>
        </w:rPr>
        <w:t>目的；目标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int="eastAsia"/>
        </w:rPr>
        <w:t>计划，打算；瞄准；针对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air  n. </w:t>
      </w:r>
      <w:r w:rsidRPr="00DA26B0">
        <w:rPr>
          <w:rFonts w:ascii="Times New Roman" w:hint="eastAsia"/>
        </w:rPr>
        <w:t>空气；大气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aircraft  n. </w:t>
      </w:r>
      <w:r w:rsidRPr="00DA26B0">
        <w:rPr>
          <w:rFonts w:ascii="Times New Roman" w:hint="eastAsia"/>
        </w:rPr>
        <w:t>飞机</w:t>
      </w:r>
      <w:r w:rsidRPr="00DA26B0">
        <w:rPr>
          <w:rFonts w:ascii="Times New Roman" w:hAnsi="Times New Roman"/>
        </w:rPr>
        <w:t xml:space="preserve"> (</w:t>
      </w:r>
      <w:r w:rsidRPr="00DA26B0">
        <w:rPr>
          <w:rFonts w:ascii="Times New Roman" w:hint="eastAsia"/>
        </w:rPr>
        <w:t>单复数同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airport  n. </w:t>
      </w:r>
      <w:r w:rsidRPr="00DA26B0">
        <w:rPr>
          <w:rFonts w:ascii="Times New Roman" w:hint="eastAsia"/>
        </w:rPr>
        <w:t>航空站，飞机场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alarm  n. </w:t>
      </w:r>
      <w:r w:rsidRPr="00DA26B0">
        <w:rPr>
          <w:rFonts w:ascii="Times New Roman" w:hint="eastAsia"/>
        </w:rPr>
        <w:t>警报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alive  a. </w:t>
      </w:r>
      <w:r w:rsidRPr="00DA26B0">
        <w:rPr>
          <w:rFonts w:ascii="Times New Roman" w:hint="eastAsia"/>
        </w:rPr>
        <w:t>活着的，存在的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all  ad. </w:t>
      </w:r>
      <w:r w:rsidRPr="00DA26B0">
        <w:rPr>
          <w:rFonts w:ascii="Times New Roman" w:hint="eastAsia"/>
        </w:rPr>
        <w:t>全部地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int="eastAsia"/>
        </w:rPr>
        <w:t>全（部）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所有的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总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整</w:t>
      </w:r>
      <w:r w:rsidRPr="00DA26B0">
        <w:rPr>
          <w:rFonts w:ascii="Times New Roman" w:hAnsi="Times New Roman"/>
        </w:rPr>
        <w:t xml:space="preserve"> pron.</w:t>
      </w:r>
      <w:r w:rsidRPr="00DA26B0">
        <w:rPr>
          <w:rFonts w:ascii="Times New Roman" w:hint="eastAsia"/>
        </w:rPr>
        <w:t>全部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全体人员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allow  vt. </w:t>
      </w:r>
      <w:r w:rsidRPr="00DA26B0">
        <w:rPr>
          <w:rFonts w:ascii="Times New Roman" w:hint="eastAsia"/>
        </w:rPr>
        <w:t>允许，准许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almost  ad. </w:t>
      </w:r>
      <w:r w:rsidRPr="00DA26B0">
        <w:rPr>
          <w:rFonts w:ascii="Times New Roman" w:hint="eastAsia"/>
        </w:rPr>
        <w:t>几乎，差不多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alone  a. </w:t>
      </w:r>
      <w:r w:rsidRPr="00DA26B0">
        <w:rPr>
          <w:rFonts w:ascii="Times New Roman" w:hint="eastAsia"/>
        </w:rPr>
        <w:t>单独的，孤独的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along  ad. </w:t>
      </w:r>
      <w:r w:rsidRPr="00DA26B0">
        <w:rPr>
          <w:rFonts w:ascii="Times New Roman" w:hint="eastAsia"/>
        </w:rPr>
        <w:t>向前；和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int="eastAsia"/>
        </w:rPr>
        <w:t>一起；一同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int="eastAsia"/>
        </w:rPr>
        <w:t>沿着；顺着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already  ad. </w:t>
      </w:r>
      <w:r w:rsidRPr="00DA26B0">
        <w:rPr>
          <w:rFonts w:ascii="Times New Roman" w:hint="eastAsia"/>
        </w:rPr>
        <w:t>已经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2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also  ad. </w:t>
      </w:r>
      <w:r w:rsidRPr="00DA26B0">
        <w:rPr>
          <w:rFonts w:ascii="Times New Roman" w:hint="eastAsia"/>
        </w:rPr>
        <w:t>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alternative  a.</w:t>
      </w:r>
      <w:r w:rsidRPr="00DA26B0">
        <w:rPr>
          <w:rFonts w:ascii="Times New Roman" w:hint="eastAsia"/>
        </w:rPr>
        <w:t>可供替代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非传统的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although  conj. </w:t>
      </w:r>
      <w:r w:rsidRPr="00DA26B0">
        <w:rPr>
          <w:rFonts w:ascii="Times New Roman" w:hint="eastAsia"/>
        </w:rPr>
        <w:t>虽然，尽管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altogether  ad. </w:t>
      </w:r>
      <w:r w:rsidRPr="00DA26B0">
        <w:rPr>
          <w:rFonts w:ascii="Times New Roman" w:hint="eastAsia"/>
        </w:rPr>
        <w:t>总共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always  ad. </w:t>
      </w:r>
      <w:r w:rsidRPr="00DA26B0">
        <w:rPr>
          <w:rFonts w:ascii="Times New Roman" w:hint="eastAsia"/>
        </w:rPr>
        <w:t>总是；一直；永远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int="eastAsia"/>
        </w:rPr>
        <w:t>ａ</w:t>
      </w:r>
      <w:r w:rsidRPr="00DA26B0">
        <w:rPr>
          <w:rFonts w:ascii="Times New Roman" w:hAnsi="Times New Roman"/>
        </w:rPr>
        <w:t xml:space="preserve">.m./A.M. </w:t>
      </w:r>
      <w:r w:rsidRPr="00DA26B0">
        <w:rPr>
          <w:rFonts w:ascii="Times New Roman"/>
        </w:rPr>
        <w:t>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int="eastAsia"/>
        </w:rPr>
        <w:t>午前，上午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amazing  a.</w:t>
      </w:r>
      <w:r w:rsidRPr="00DA26B0">
        <w:rPr>
          <w:rFonts w:ascii="Times New Roman" w:hint="eastAsia"/>
        </w:rPr>
        <w:t>惊奇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惊叹的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震惊的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ambition  n.</w:t>
      </w:r>
      <w:r w:rsidRPr="00DA26B0">
        <w:rPr>
          <w:rFonts w:ascii="Times New Roman" w:hint="eastAsia"/>
        </w:rPr>
        <w:t>目标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野心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雄心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抱负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among  prep. </w:t>
      </w:r>
      <w:r w:rsidRPr="00DA26B0">
        <w:rPr>
          <w:rFonts w:asci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int="eastAsia"/>
        </w:rPr>
        <w:t>中间；在（三个以上）之间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amount  n. / v. </w:t>
      </w:r>
      <w:r w:rsidRPr="00DA26B0">
        <w:rPr>
          <w:rFonts w:ascii="Times New Roman" w:hint="eastAsia"/>
        </w:rPr>
        <w:t>金额，数量，总计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ancient  a. </w:t>
      </w:r>
      <w:r w:rsidRPr="00DA26B0">
        <w:rPr>
          <w:rFonts w:ascii="Times New Roman" w:hint="eastAsia"/>
        </w:rPr>
        <w:t>古代的，古老的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and  conj. </w:t>
      </w:r>
      <w:r w:rsidRPr="00DA26B0">
        <w:rPr>
          <w:rFonts w:ascii="Times New Roman" w:hint="eastAsia"/>
        </w:rPr>
        <w:t>和；又；而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anger  n. </w:t>
      </w:r>
      <w:r w:rsidRPr="00DA26B0">
        <w:rPr>
          <w:rFonts w:ascii="Times New Roman" w:hint="eastAsia"/>
        </w:rPr>
        <w:t>怒，愤怒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angle  n. </w:t>
      </w:r>
      <w:r w:rsidRPr="00DA26B0">
        <w:rPr>
          <w:rFonts w:ascii="Times New Roman" w:hint="eastAsia"/>
        </w:rPr>
        <w:t>角度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angry  a. </w:t>
      </w:r>
      <w:r w:rsidRPr="00DA26B0">
        <w:rPr>
          <w:rFonts w:ascii="Times New Roman" w:hint="eastAsia"/>
        </w:rPr>
        <w:t>生气的，愤怒的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animal  n. </w:t>
      </w:r>
      <w:r w:rsidRPr="00DA26B0">
        <w:rPr>
          <w:rFonts w:ascii="Times New Roman" w:hint="eastAsia"/>
        </w:rPr>
        <w:t>动物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announce  vt. </w:t>
      </w:r>
      <w:r w:rsidRPr="00DA26B0">
        <w:rPr>
          <w:rFonts w:ascii="Times New Roman" w:hint="eastAsia"/>
        </w:rPr>
        <w:t>宣布，宣告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annual  a. </w:t>
      </w:r>
      <w:r w:rsidRPr="00DA26B0">
        <w:rPr>
          <w:rFonts w:ascii="Times New Roman" w:hint="eastAsia"/>
        </w:rPr>
        <w:t>每年的，年度的，一年一次的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another  a. </w:t>
      </w:r>
      <w:r w:rsidRPr="00DA26B0">
        <w:rPr>
          <w:rFonts w:ascii="Times New Roman" w:hint="eastAsia"/>
        </w:rPr>
        <w:t>再一；另一；别的；不同的</w:t>
      </w:r>
      <w:r w:rsidRPr="00DA26B0">
        <w:rPr>
          <w:rFonts w:ascii="Times New Roman" w:hAnsi="Times New Roman"/>
        </w:rPr>
        <w:t xml:space="preserve"> pron. </w:t>
      </w:r>
      <w:r w:rsidRPr="00DA26B0">
        <w:rPr>
          <w:rFonts w:ascii="Times New Roman" w:hint="eastAsia"/>
        </w:rPr>
        <w:t>另一个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answer  n.</w:t>
      </w:r>
      <w:r w:rsidRPr="00DA26B0">
        <w:rPr>
          <w:rFonts w:ascii="Times New Roman" w:hint="eastAsia"/>
        </w:rPr>
        <w:t>回答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答复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回信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答案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int="eastAsia"/>
        </w:rPr>
        <w:t>回答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答复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回信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（作出）答案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any  pron. </w:t>
      </w:r>
      <w:r w:rsidRPr="00DA26B0">
        <w:rPr>
          <w:rFonts w:ascii="Times New Roman" w:hint="eastAsia"/>
        </w:rPr>
        <w:t>（无论）哪一个；哪些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int="eastAsia"/>
        </w:rPr>
        <w:t>任何的；（用于疑问句、否定句）一些；什么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anybody  pron. </w:t>
      </w:r>
      <w:r w:rsidRPr="00DA26B0">
        <w:rPr>
          <w:rFonts w:ascii="Times New Roman" w:hint="eastAsia"/>
        </w:rPr>
        <w:t>任何人，无论谁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anyone  pron. </w:t>
      </w:r>
      <w:r w:rsidRPr="00DA26B0">
        <w:rPr>
          <w:rFonts w:ascii="Times New Roman" w:hint="eastAsia"/>
        </w:rPr>
        <w:t>任何人，无论谁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anything  pron. </w:t>
      </w:r>
      <w:r w:rsidRPr="00DA26B0">
        <w:rPr>
          <w:rFonts w:ascii="Times New Roman" w:hint="eastAsia"/>
        </w:rPr>
        <w:t>什么事（物）；任何事（物）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anyway ad. </w:t>
      </w:r>
      <w:r w:rsidRPr="00DA26B0">
        <w:rPr>
          <w:rFonts w:ascii="Times New Roman" w:hint="eastAsia"/>
        </w:rPr>
        <w:t>不管怎样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anywhere  ad. </w:t>
      </w:r>
      <w:r w:rsidRPr="00DA26B0">
        <w:rPr>
          <w:rFonts w:ascii="Times New Roman" w:hint="eastAsia"/>
        </w:rPr>
        <w:t>任何地方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apart  ad, / a. </w:t>
      </w:r>
      <w:r w:rsidRPr="00DA26B0">
        <w:rPr>
          <w:rFonts w:ascii="Times New Roman" w:hint="eastAsia"/>
        </w:rPr>
        <w:t>相隔，相距，除外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apartment  n. </w:t>
      </w:r>
      <w:r w:rsidRPr="00DA26B0">
        <w:rPr>
          <w:rFonts w:ascii="Times New Roman" w:hint="eastAsia"/>
        </w:rPr>
        <w:t>（美）楼中单元房，一套房间；房间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apologize  vi. </w:t>
      </w:r>
      <w:r w:rsidRPr="00DA26B0">
        <w:rPr>
          <w:rFonts w:ascii="Times New Roman" w:hint="eastAsia"/>
        </w:rPr>
        <w:t>道歉，谢罪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apology  n. </w:t>
      </w:r>
      <w:r w:rsidRPr="00DA26B0">
        <w:rPr>
          <w:rFonts w:ascii="Times New Roman" w:hint="eastAsia"/>
        </w:rPr>
        <w:t>道歉；歉意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appear  vi. </w:t>
      </w:r>
      <w:r w:rsidRPr="00DA26B0">
        <w:rPr>
          <w:rFonts w:ascii="Times New Roman" w:hint="eastAsia"/>
        </w:rPr>
        <w:t>出现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appearance  n. </w:t>
      </w:r>
      <w:r w:rsidRPr="00DA26B0">
        <w:rPr>
          <w:rFonts w:ascii="Times New Roman" w:hint="eastAsia"/>
        </w:rPr>
        <w:t>出现，露面；容貌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apple  n. </w:t>
      </w:r>
      <w:r w:rsidRPr="00DA26B0">
        <w:rPr>
          <w:rFonts w:ascii="Times New Roman" w:hint="eastAsia"/>
        </w:rPr>
        <w:t>苹果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applicant  n. </w:t>
      </w:r>
      <w:r w:rsidRPr="00DA26B0">
        <w:rPr>
          <w:rFonts w:ascii="Times New Roman" w:hint="eastAsia"/>
        </w:rPr>
        <w:t>申请人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application  n. </w:t>
      </w:r>
      <w:r w:rsidRPr="00DA26B0">
        <w:rPr>
          <w:rFonts w:ascii="Times New Roman" w:hint="eastAsia"/>
        </w:rPr>
        <w:t>申请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apply v. </w:t>
      </w:r>
      <w:r w:rsidRPr="00DA26B0">
        <w:rPr>
          <w:rFonts w:ascii="Times New Roman" w:hint="eastAsia"/>
        </w:rPr>
        <w:t>申请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appoint  v. </w:t>
      </w:r>
      <w:r w:rsidRPr="00DA26B0">
        <w:rPr>
          <w:rFonts w:ascii="Times New Roman" w:hint="eastAsia"/>
        </w:rPr>
        <w:t>任命，委任，安排，确定（时间，地点）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appointment  n. </w:t>
      </w:r>
      <w:r w:rsidRPr="00DA26B0">
        <w:rPr>
          <w:rFonts w:ascii="Times New Roman" w:hint="eastAsia"/>
        </w:rPr>
        <w:t>约会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appreciate  v. </w:t>
      </w:r>
      <w:r w:rsidRPr="00DA26B0">
        <w:rPr>
          <w:rFonts w:ascii="Times New Roman" w:hint="eastAsia"/>
        </w:rPr>
        <w:t>欣赏；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int="eastAsia"/>
        </w:rPr>
        <w:t>感激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appreciation  n. </w:t>
      </w:r>
      <w:r w:rsidRPr="00DA26B0">
        <w:rPr>
          <w:rFonts w:ascii="Times New Roman" w:hint="eastAsia"/>
        </w:rPr>
        <w:t>欣赏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鉴定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评估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approach  n. / v. </w:t>
      </w:r>
      <w:r w:rsidRPr="00DA26B0">
        <w:rPr>
          <w:rFonts w:ascii="Times New Roman" w:hint="eastAsia"/>
        </w:rPr>
        <w:t>靠近，接近，建议，要求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appropriate  a. </w:t>
      </w:r>
      <w:r w:rsidRPr="00DA26B0">
        <w:rPr>
          <w:rFonts w:ascii="Times New Roman" w:hint="eastAsia"/>
        </w:rPr>
        <w:t>合适的，恰当的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approximately  ad.</w:t>
      </w:r>
      <w:r w:rsidRPr="00DA26B0">
        <w:rPr>
          <w:rFonts w:ascii="Times New Roman" w:hint="eastAsia"/>
        </w:rPr>
        <w:t>近似，大约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April  n. 4</w:t>
      </w:r>
      <w:r w:rsidRPr="00DA26B0">
        <w:rPr>
          <w:rFonts w:ascii="Times New Roman" w:hint="eastAsia"/>
        </w:rPr>
        <w:t>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are  v.(be) </w:t>
      </w:r>
      <w:r w:rsidRPr="00DA26B0">
        <w:rPr>
          <w:rFonts w:ascii="Times New Roman" w:hint="eastAsia"/>
        </w:rPr>
        <w:t>是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area  n. </w:t>
      </w:r>
      <w:r w:rsidRPr="00DA26B0">
        <w:rPr>
          <w:rFonts w:ascii="Times New Roman" w:hint="eastAsia"/>
        </w:rPr>
        <w:t>面积；地域，地方，区域；范围，领域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argue vi. </w:t>
      </w:r>
      <w:r w:rsidRPr="00DA26B0">
        <w:rPr>
          <w:rFonts w:ascii="Times New Roman" w:hint="eastAsia"/>
        </w:rPr>
        <w:t>争辩，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int="eastAsia"/>
        </w:rPr>
        <w:t>争论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argument  n. </w:t>
      </w:r>
      <w:r w:rsidRPr="00DA26B0">
        <w:rPr>
          <w:rFonts w:ascii="Times New Roman" w:hint="eastAsia"/>
        </w:rPr>
        <w:t>争论，辩论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arm  n. </w:t>
      </w:r>
      <w:r w:rsidRPr="00DA26B0">
        <w:rPr>
          <w:rFonts w:ascii="Times New Roman" w:hint="eastAsia"/>
        </w:rPr>
        <w:t>臂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支架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int="eastAsia"/>
        </w:rPr>
        <w:t>以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int="eastAsia"/>
        </w:rPr>
        <w:t>装备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武装起来</w:t>
      </w:r>
      <w:r w:rsidRPr="00DA26B0">
        <w:rPr>
          <w:rFonts w:ascii="Times New Roman" w:hAnsi="Times New Roman"/>
        </w:rPr>
        <w:t xml:space="preserve">n. </w:t>
      </w:r>
      <w:r w:rsidRPr="00DA26B0">
        <w:rPr>
          <w:rFonts w:ascii="Times New Roman" w:hint="eastAsia"/>
        </w:rPr>
        <w:t>（美）武器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武力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army  n. </w:t>
      </w:r>
      <w:r w:rsidRPr="00DA26B0">
        <w:rPr>
          <w:rFonts w:ascii="Times New Roman" w:hint="eastAsia"/>
        </w:rPr>
        <w:t>军队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around  ad. </w:t>
      </w:r>
      <w:r w:rsidRPr="00DA26B0">
        <w:rPr>
          <w:rFonts w:ascii="Times New Roman" w:hint="eastAsia"/>
        </w:rPr>
        <w:t>在周围；在附近</w:t>
      </w:r>
      <w:r w:rsidRPr="00DA26B0">
        <w:rPr>
          <w:rFonts w:ascii="Times New Roman" w:hAnsi="Times New Roman"/>
        </w:rPr>
        <w:t xml:space="preserve">prep. </w:t>
      </w:r>
      <w:r w:rsidRPr="00DA26B0">
        <w:rPr>
          <w:rFonts w:ascii="Times New Roman" w:hint="eastAsia"/>
        </w:rPr>
        <w:t>在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int="eastAsia"/>
        </w:rPr>
        <w:t>周围；大约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arrange  v. </w:t>
      </w:r>
      <w:r w:rsidRPr="00DA26B0">
        <w:rPr>
          <w:rFonts w:ascii="Times New Roman" w:hint="eastAsia"/>
        </w:rPr>
        <w:t>安排，布置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arrangement n. </w:t>
      </w:r>
      <w:r w:rsidRPr="00DA26B0">
        <w:rPr>
          <w:rFonts w:ascii="Times New Roman" w:hint="eastAsia"/>
        </w:rPr>
        <w:t>安排，布置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arrest  v. </w:t>
      </w:r>
      <w:r w:rsidRPr="00DA26B0">
        <w:rPr>
          <w:rFonts w:ascii="Times New Roman" w:hint="eastAsia"/>
        </w:rPr>
        <w:t>逮捕，拘留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arrival  n. </w:t>
      </w:r>
      <w:r w:rsidRPr="00DA26B0">
        <w:rPr>
          <w:rFonts w:ascii="Times New Roman" w:hint="eastAsia"/>
        </w:rPr>
        <w:t>到来，到达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arrive  vi. </w:t>
      </w:r>
      <w:r w:rsidRPr="00DA26B0">
        <w:rPr>
          <w:rFonts w:ascii="Times New Roman" w:hint="eastAsia"/>
        </w:rPr>
        <w:t>到达；达到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art  n. </w:t>
      </w:r>
      <w:r w:rsidRPr="00DA26B0">
        <w:rPr>
          <w:rFonts w:ascii="Times New Roman" w:hint="eastAsia"/>
        </w:rPr>
        <w:t>艺术，美术；技艺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article  n.</w:t>
      </w:r>
      <w:r w:rsidRPr="00DA26B0">
        <w:rPr>
          <w:rFonts w:ascii="Times New Roman" w:hint="eastAsia"/>
        </w:rPr>
        <w:t>文章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东西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物品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冠词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artist  n.</w:t>
      </w:r>
      <w:r w:rsidRPr="00DA26B0">
        <w:rPr>
          <w:rFonts w:ascii="Times New Roman" w:hint="eastAsia"/>
        </w:rPr>
        <w:t>艺术家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as  ad.&amp; conj.</w:t>
      </w:r>
      <w:r w:rsidRPr="00DA26B0">
        <w:rPr>
          <w:rFonts w:ascii="Times New Roman" w:hint="eastAsia"/>
        </w:rPr>
        <w:t>像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int="eastAsia"/>
        </w:rPr>
        <w:t>一样；如同；因为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int="eastAsia"/>
        </w:rPr>
        <w:t>作为，当做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ashamed  a. </w:t>
      </w:r>
      <w:r w:rsidRPr="00DA26B0">
        <w:rPr>
          <w:rFonts w:ascii="Times New Roman" w:hint="eastAsia"/>
        </w:rPr>
        <w:t>惭愧；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int="eastAsia"/>
        </w:rPr>
        <w:t>害臊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3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ask  v. </w:t>
      </w:r>
      <w:r w:rsidRPr="00DA26B0">
        <w:rPr>
          <w:rFonts w:ascii="Times New Roman" w:hint="eastAsia"/>
        </w:rPr>
        <w:t>问；请求，要求；邀请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asleep  a. </w:t>
      </w:r>
      <w:r w:rsidRPr="00DA26B0">
        <w:rPr>
          <w:rFonts w:ascii="Times New Roman" w:hint="eastAsia"/>
        </w:rPr>
        <w:t>睡着的，熟睡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aspect  n. </w:t>
      </w:r>
      <w:r w:rsidRPr="00DA26B0">
        <w:rPr>
          <w:rFonts w:ascii="Times New Roman" w:hint="eastAsia"/>
        </w:rPr>
        <w:t>方面，外观，外表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assistant  n. </w:t>
      </w:r>
      <w:r w:rsidRPr="00DA26B0">
        <w:rPr>
          <w:rFonts w:ascii="Times New Roman" w:hint="eastAsia"/>
        </w:rPr>
        <w:t>助手，助理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astronaut  n. </w:t>
      </w:r>
      <w:r w:rsidRPr="00DA26B0">
        <w:rPr>
          <w:rFonts w:ascii="Times New Roman" w:hint="eastAsia"/>
        </w:rPr>
        <w:t>宇航员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at  prep.</w:t>
      </w:r>
      <w:r w:rsidRPr="00DA26B0">
        <w:rPr>
          <w:rFonts w:ascii="Times New Roman" w:hint="eastAsia"/>
        </w:rPr>
        <w:t>在（几点钟）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int="eastAsia"/>
        </w:rPr>
        <w:t>在（某处）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atmosphere  n. </w:t>
      </w:r>
      <w:r w:rsidRPr="00DA26B0">
        <w:rPr>
          <w:rFonts w:ascii="Times New Roman" w:hint="eastAsia"/>
        </w:rPr>
        <w:t>大气；气氛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attach  v. </w:t>
      </w:r>
      <w:r w:rsidRPr="00DA26B0">
        <w:rPr>
          <w:rFonts w:ascii="Times New Roman" w:hint="eastAsia"/>
        </w:rPr>
        <w:t>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int="eastAsia"/>
        </w:rPr>
        <w:t>固定，重视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attack  vt. / n. </w:t>
      </w:r>
      <w:r w:rsidRPr="00DA26B0">
        <w:rPr>
          <w:rFonts w:ascii="Times New Roman" w:hint="eastAsia"/>
        </w:rPr>
        <w:t>攻击，袭击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attempt  vt. </w:t>
      </w:r>
      <w:r w:rsidRPr="00DA26B0">
        <w:rPr>
          <w:rFonts w:ascii="Times New Roman" w:hint="eastAsia"/>
        </w:rPr>
        <w:t>试图，尝试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attend  v. </w:t>
      </w:r>
      <w:r w:rsidRPr="00DA26B0">
        <w:rPr>
          <w:rFonts w:ascii="Times New Roman" w:hint="eastAsia"/>
        </w:rPr>
        <w:t>看护，照料，服侍；出席，参加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attention  n. </w:t>
      </w:r>
      <w:r w:rsidRPr="00DA26B0">
        <w:rPr>
          <w:rFonts w:ascii="Times New Roman" w:hint="eastAsia"/>
        </w:rPr>
        <w:t>注意，关心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attitude  n. </w:t>
      </w:r>
      <w:r w:rsidRPr="00DA26B0">
        <w:rPr>
          <w:rFonts w:ascii="Times New Roman" w:hint="eastAsia"/>
        </w:rPr>
        <w:t>态度，看法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attract  v. </w:t>
      </w:r>
      <w:r w:rsidRPr="00DA26B0">
        <w:rPr>
          <w:rFonts w:ascii="Times New Roman" w:hint="eastAsia"/>
        </w:rPr>
        <w:t>吸引，引起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attractive  a. </w:t>
      </w:r>
      <w:r w:rsidRPr="00DA26B0">
        <w:rPr>
          <w:rFonts w:ascii="Times New Roman" w:hint="eastAsia"/>
        </w:rPr>
        <w:t>迷人的，有吸引力的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audience  n. </w:t>
      </w:r>
      <w:r w:rsidRPr="00DA26B0">
        <w:rPr>
          <w:rFonts w:ascii="Times New Roman" w:hint="eastAsia"/>
        </w:rPr>
        <w:t>观众，听众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aunt  n. </w:t>
      </w:r>
      <w:r w:rsidRPr="00DA26B0">
        <w:rPr>
          <w:rFonts w:ascii="Times New Roman" w:hint="eastAsia"/>
        </w:rPr>
        <w:t>伯母；舅母；婶；姑；姨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author  n. </w:t>
      </w:r>
      <w:r w:rsidRPr="00DA26B0">
        <w:rPr>
          <w:rFonts w:ascii="Times New Roman" w:hint="eastAsia"/>
        </w:rPr>
        <w:t>作者，作家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authority  n.</w:t>
      </w:r>
      <w:r w:rsidRPr="00DA26B0">
        <w:rPr>
          <w:rFonts w:ascii="Times New Roman" w:hint="eastAsia"/>
        </w:rPr>
        <w:t>权力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权威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威信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官方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August  n. 8</w:t>
      </w:r>
      <w:r w:rsidRPr="00DA26B0">
        <w:rPr>
          <w:rFonts w:ascii="Times New Roman" w:hint="eastAsia"/>
        </w:rPr>
        <w:t>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country-region">
          <w:r w:rsidRPr="00DA26B0">
            <w:rPr>
              <w:rFonts w:ascii="Times New Roman" w:hAnsi="Times New Roman"/>
            </w:rPr>
            <w:t>Australia</w:t>
          </w:r>
        </w:smartTag>
      </w:smartTag>
      <w:r w:rsidRPr="00DA26B0">
        <w:rPr>
          <w:rFonts w:ascii="Times New Roman" w:hAnsi="Times New Roman"/>
        </w:rPr>
        <w:t xml:space="preserve">  * n. </w:t>
      </w:r>
      <w:r w:rsidRPr="00DA26B0">
        <w:rPr>
          <w:rFonts w:ascii="Times New Roman" w:hint="eastAsia"/>
        </w:rPr>
        <w:t>澳洲；澳大利亚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Australian  a. </w:t>
      </w:r>
      <w:r w:rsidRPr="00DA26B0">
        <w:rPr>
          <w:rFonts w:ascii="Times New Roman" w:hint="eastAsia"/>
        </w:rPr>
        <w:t>澳洲的，澳大利亚人的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int="eastAsia"/>
        </w:rPr>
        <w:t>澳大利亚人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autumn  n. </w:t>
      </w:r>
      <w:r w:rsidRPr="00DA26B0">
        <w:rPr>
          <w:rFonts w:ascii="Times New Roman" w:hint="eastAsia"/>
        </w:rPr>
        <w:t>秋天，秋季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available  a. </w:t>
      </w:r>
      <w:r w:rsidRPr="00DA26B0">
        <w:rPr>
          <w:rFonts w:ascii="Times New Roman" w:hint="eastAsia"/>
        </w:rPr>
        <w:t>可获得的，有空的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average  a.</w:t>
      </w:r>
      <w:r w:rsidRPr="00DA26B0">
        <w:rPr>
          <w:rFonts w:ascii="Times New Roman" w:hint="eastAsia"/>
        </w:rPr>
        <w:t>平均；普通的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int="eastAsia"/>
        </w:rPr>
        <w:t>平均数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avoid  v. </w:t>
      </w:r>
      <w:r w:rsidRPr="00DA26B0">
        <w:rPr>
          <w:rFonts w:ascii="Times New Roman" w:hint="eastAsia"/>
        </w:rPr>
        <w:t>避免，躲开，逃避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awake (awoke, awoken)  v. </w:t>
      </w:r>
      <w:r w:rsidRPr="00DA26B0">
        <w:rPr>
          <w:rFonts w:ascii="Times New Roman" w:hint="eastAsia"/>
        </w:rPr>
        <w:t>唤醒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int="eastAsia"/>
        </w:rPr>
        <w:t>醒着的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award  n. </w:t>
      </w:r>
      <w:r w:rsidRPr="00DA26B0">
        <w:rPr>
          <w:rFonts w:ascii="Times New Roman" w:hint="eastAsia"/>
        </w:rPr>
        <w:t>奖品，奖励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aware  a. </w:t>
      </w:r>
      <w:r w:rsidRPr="00DA26B0">
        <w:rPr>
          <w:rFonts w:ascii="Times New Roman" w:hint="eastAsia"/>
        </w:rPr>
        <w:t>知道，意识到，发觉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away  ad. </w:t>
      </w:r>
      <w:r w:rsidRPr="00DA26B0">
        <w:rPr>
          <w:rFonts w:ascii="Times New Roman" w:hint="eastAsia"/>
        </w:rPr>
        <w:t>离开；远离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awful  a. </w:t>
      </w:r>
      <w:r w:rsidRPr="00DA26B0">
        <w:rPr>
          <w:rFonts w:ascii="Times New Roman" w:hint="eastAsia"/>
        </w:rPr>
        <w:t>很坏的，极讨厌的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Baby  n. </w:t>
      </w:r>
      <w:r w:rsidRPr="00DA26B0">
        <w:rPr>
          <w:rFonts w:ascii="Times New Roman" w:hint="eastAsia"/>
        </w:rPr>
        <w:t>婴儿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back  ad. </w:t>
      </w:r>
      <w:r w:rsidRPr="00DA26B0">
        <w:rPr>
          <w:rFonts w:ascii="Times New Roman" w:hint="eastAsia"/>
        </w:rPr>
        <w:t>回（原处）；向后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int="eastAsia"/>
        </w:rPr>
        <w:t>后面的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int="eastAsia"/>
        </w:rPr>
        <w:t>背后，后部；背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background  n. </w:t>
      </w:r>
      <w:r w:rsidRPr="00DA26B0">
        <w:rPr>
          <w:rFonts w:ascii="Times New Roman" w:hint="eastAsia"/>
        </w:rPr>
        <w:t>背景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backward(s)  ad. </w:t>
      </w:r>
      <w:r w:rsidRPr="00DA26B0">
        <w:rPr>
          <w:rFonts w:ascii="Times New Roman" w:hint="eastAsia"/>
        </w:rPr>
        <w:t>向后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bad (worse, worst)  a. </w:t>
      </w:r>
      <w:r w:rsidRPr="00DA26B0">
        <w:rPr>
          <w:rFonts w:ascii="Times New Roman" w:hint="eastAsia"/>
        </w:rPr>
        <w:t>坏的；有害的，不利的；严重的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bag  n. </w:t>
      </w:r>
      <w:r w:rsidRPr="00DA26B0">
        <w:rPr>
          <w:rFonts w:ascii="Times New Roman" w:hint="eastAsia"/>
        </w:rPr>
        <w:t>书包；提包；袋子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balance  n. </w:t>
      </w:r>
      <w:r w:rsidRPr="00DA26B0">
        <w:rPr>
          <w:rFonts w:ascii="Times New Roman" w:hint="eastAsia"/>
        </w:rPr>
        <w:t>平衡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ball  n. </w:t>
      </w:r>
      <w:r w:rsidRPr="00DA26B0">
        <w:rPr>
          <w:rFonts w:ascii="Times New Roman" w:hint="eastAsia"/>
        </w:rPr>
        <w:t>球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int="eastAsia"/>
        </w:rPr>
        <w:t>舞会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band  n. </w:t>
      </w:r>
      <w:r w:rsidRPr="00DA26B0">
        <w:rPr>
          <w:rFonts w:ascii="Times New Roman" w:hint="eastAsia"/>
        </w:rPr>
        <w:t>乐队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bank  n. </w:t>
      </w:r>
      <w:r w:rsidRPr="00DA26B0">
        <w:rPr>
          <w:rFonts w:ascii="Times New Roman" w:hint="eastAsia"/>
        </w:rPr>
        <w:t>（河海湖的）岸，堤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int="eastAsia"/>
        </w:rPr>
        <w:t>银行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bar  n. </w:t>
      </w:r>
      <w:r w:rsidRPr="00DA26B0">
        <w:rPr>
          <w:rFonts w:ascii="Times New Roman" w:hint="eastAsia"/>
        </w:rPr>
        <w:t>条（长方）块，棒，横木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int="eastAsia"/>
        </w:rPr>
        <w:t>（酒店的）买酒柜台；酒吧；（卖东西的）柜台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base  n. </w:t>
      </w:r>
      <w:r w:rsidRPr="00DA26B0">
        <w:rPr>
          <w:rFonts w:ascii="Times New Roman" w:hint="eastAsia"/>
        </w:rPr>
        <w:t>根据地，基地（棒球）垒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basic  a. </w:t>
      </w:r>
      <w:r w:rsidRPr="00DA26B0">
        <w:rPr>
          <w:rFonts w:ascii="Times New Roman" w:hint="eastAsia"/>
        </w:rPr>
        <w:t>基本的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basis  n. </w:t>
      </w:r>
      <w:r w:rsidRPr="00DA26B0">
        <w:rPr>
          <w:rFonts w:ascii="Times New Roman" w:hint="eastAsia"/>
        </w:rPr>
        <w:t>原因，缘由，要素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basket  n. </w:t>
      </w:r>
      <w:r w:rsidRPr="00DA26B0">
        <w:rPr>
          <w:rFonts w:ascii="Times New Roman" w:hint="eastAsia"/>
        </w:rPr>
        <w:t>篮子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basketball  n. </w:t>
      </w:r>
      <w:r w:rsidRPr="00DA26B0">
        <w:rPr>
          <w:rFonts w:ascii="Times New Roman" w:hint="eastAsia"/>
        </w:rPr>
        <w:t>篮球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bath  n. </w:t>
      </w:r>
      <w:r w:rsidRPr="00DA26B0">
        <w:rPr>
          <w:rFonts w:ascii="Times New Roman" w:hint="eastAsia"/>
        </w:rPr>
        <w:t>洗澡；浴室；澡盆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bathe  vi. </w:t>
      </w:r>
      <w:r w:rsidRPr="00DA26B0">
        <w:rPr>
          <w:rFonts w:ascii="Times New Roman" w:hint="eastAsia"/>
        </w:rPr>
        <w:t>洗澡；游泳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bathroom  n. </w:t>
      </w:r>
      <w:r w:rsidRPr="00DA26B0">
        <w:rPr>
          <w:rFonts w:ascii="Times New Roman" w:hint="eastAsia"/>
        </w:rPr>
        <w:t>浴室，盥洗室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bathtub   n. </w:t>
      </w:r>
      <w:r w:rsidRPr="00DA26B0">
        <w:rPr>
          <w:rFonts w:ascii="Times New Roman" w:hint="eastAsia"/>
        </w:rPr>
        <w:t>澡盆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battle  n. </w:t>
      </w:r>
      <w:r w:rsidRPr="00DA26B0">
        <w:rPr>
          <w:rFonts w:ascii="Times New Roman" w:hint="eastAsia"/>
        </w:rPr>
        <w:t>战斗；战役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  v. </w:t>
      </w:r>
      <w:r w:rsidRPr="00DA26B0">
        <w:rPr>
          <w:rFonts w:ascii="Times New Roman" w:hint="eastAsia"/>
        </w:rPr>
        <w:t>是（原形）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int="eastAsia"/>
        </w:rPr>
        <w:t>其人称和时态形式有</w:t>
      </w:r>
      <w:r w:rsidRPr="00DA26B0">
        <w:rPr>
          <w:rFonts w:ascii="Times New Roman" w:hAnsi="Times New Roman"/>
        </w:rPr>
        <w:t>(am, is, are, was, were, being, been)</w:t>
      </w:r>
      <w:r w:rsidRPr="00DA26B0">
        <w:rPr>
          <w:rFonts w:ascii="Times New Roman" w:hint="eastAsia"/>
        </w:rPr>
        <w:t>；成为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beach  n. </w:t>
      </w:r>
      <w:r w:rsidRPr="00DA26B0">
        <w:rPr>
          <w:rFonts w:ascii="Times New Roman" w:hint="eastAsia"/>
        </w:rPr>
        <w:t>海滨，海滩</w:t>
      </w:r>
      <w:r w:rsidRPr="00DA26B0">
        <w:rPr>
          <w:rFonts w:ascii="Times New Roman" w:hAnsi="Times New Roman"/>
        </w:rPr>
        <w:t xml:space="preserve"> </w:t>
      </w:r>
    </w:p>
    <w:p w:rsidR="006260E4" w:rsidRPr="00915D38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6"/>
        </w:rPr>
      </w:pPr>
      <w:r w:rsidRPr="00DA26B0">
        <w:rPr>
          <w:rFonts w:ascii="Times New Roman" w:hAnsi="Times New Roman"/>
        </w:rPr>
        <w:t xml:space="preserve">bear  v. </w:t>
      </w:r>
      <w:r w:rsidRPr="00915D38">
        <w:rPr>
          <w:rFonts w:ascii="Times New Roman" w:hint="eastAsia"/>
          <w:spacing w:val="-6"/>
        </w:rPr>
        <w:t>承受，负担，承担；忍受；容忍</w:t>
      </w:r>
      <w:r w:rsidRPr="00915D38">
        <w:rPr>
          <w:rFonts w:ascii="Times New Roman" w:hAnsi="Times New Roman"/>
          <w:spacing w:val="-6"/>
        </w:rPr>
        <w:t xml:space="preserve"> n. </w:t>
      </w:r>
      <w:r w:rsidRPr="00915D38">
        <w:rPr>
          <w:rFonts w:ascii="Times New Roman" w:hint="eastAsia"/>
          <w:spacing w:val="-6"/>
        </w:rPr>
        <w:t>熊</w:t>
      </w:r>
      <w:r w:rsidRPr="00915D38">
        <w:rPr>
          <w:rFonts w:ascii="Times New Roman" w:hAnsi="Times New Roman"/>
          <w:spacing w:val="-6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beat (beat, beaten)  v. </w:t>
      </w:r>
      <w:r w:rsidRPr="00DA26B0">
        <w:rPr>
          <w:rFonts w:ascii="Times New Roman" w:hint="eastAsia"/>
        </w:rPr>
        <w:t>敲打；跳动；打赢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int="eastAsia"/>
        </w:rPr>
        <w:t>（音乐）节拍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beautiful  a. </w:t>
      </w:r>
      <w:r w:rsidRPr="00DA26B0">
        <w:rPr>
          <w:rFonts w:ascii="Times New Roman" w:hint="eastAsia"/>
        </w:rPr>
        <w:t>美，美丽，美观的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beauty  n. </w:t>
      </w:r>
      <w:r w:rsidRPr="00DA26B0">
        <w:rPr>
          <w:rFonts w:ascii="Times New Roman" w:hint="eastAsia"/>
        </w:rPr>
        <w:t>美丽，美人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because  conj. </w:t>
      </w:r>
      <w:r w:rsidRPr="00DA26B0">
        <w:rPr>
          <w:rFonts w:ascii="Times New Roman" w:hAnsi="Times New Roman" w:hint="eastAsia"/>
        </w:rPr>
        <w:t>因为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become (became, be come)  v. </w:t>
      </w:r>
      <w:r w:rsidRPr="00DA26B0">
        <w:rPr>
          <w:rFonts w:ascii="Times New Roman" w:hAnsi="Times New Roman" w:hint="eastAsia"/>
        </w:rPr>
        <w:t>变得；成为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bed  n. </w:t>
      </w:r>
      <w:r w:rsidRPr="00DA26B0">
        <w:rPr>
          <w:rFonts w:ascii="Times New Roman" w:hAnsi="Times New Roman" w:hint="eastAsia"/>
        </w:rPr>
        <w:t>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beddings  n. </w:t>
      </w:r>
      <w:r w:rsidRPr="00DA26B0">
        <w:rPr>
          <w:rFonts w:ascii="Times New Roman" w:hAnsi="Times New Roman" w:hint="eastAsia"/>
        </w:rPr>
        <w:t>卧具，铺盖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bedroom  n. </w:t>
      </w:r>
      <w:r w:rsidRPr="00DA26B0">
        <w:rPr>
          <w:rFonts w:ascii="Times New Roman" w:hAnsi="Times New Roman" w:hint="eastAsia"/>
        </w:rPr>
        <w:t>寝室，卧室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beer  n. </w:t>
      </w:r>
      <w:r w:rsidRPr="00DA26B0">
        <w:rPr>
          <w:rFonts w:ascii="Times New Roman" w:hAnsi="Times New Roman" w:hint="eastAsia"/>
        </w:rPr>
        <w:t>啤酒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4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before 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以前；在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前面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以前</w:t>
      </w:r>
      <w:r w:rsidRPr="00DA26B0">
        <w:rPr>
          <w:rFonts w:ascii="Times New Roman" w:hAnsi="Times New Roman"/>
        </w:rPr>
        <w:t xml:space="preserve"> conj.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之前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begin(began,begun)  v.</w:t>
      </w:r>
      <w:r w:rsidRPr="00DA26B0">
        <w:rPr>
          <w:rFonts w:ascii="Times New Roman" w:hAnsi="Times New Roman" w:hint="eastAsia"/>
        </w:rPr>
        <w:t>开始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着手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behave  v. </w:t>
      </w:r>
      <w:r w:rsidRPr="00DA26B0">
        <w:rPr>
          <w:rFonts w:ascii="Times New Roman" w:hAnsi="Times New Roman" w:hint="eastAsia"/>
        </w:rPr>
        <w:t>守规矩，行为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behaviour/   n. </w:t>
      </w:r>
      <w:r w:rsidRPr="00DA26B0">
        <w:rPr>
          <w:rFonts w:ascii="Times New Roman" w:hAnsi="Times New Roman" w:hint="eastAsia"/>
        </w:rPr>
        <w:t>行为，举止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behind prep. (</w:t>
      </w:r>
      <w:r w:rsidRPr="00DA26B0">
        <w:rPr>
          <w:rFonts w:ascii="Times New Roman" w:hAnsi="Times New Roman" w:hint="eastAsia"/>
        </w:rPr>
        <w:t>表示位置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后面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在后面；向后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belief  n. </w:t>
      </w:r>
      <w:r w:rsidRPr="00DA26B0">
        <w:rPr>
          <w:rFonts w:ascii="Times New Roman" w:hAnsi="Times New Roman" w:hint="eastAsia"/>
        </w:rPr>
        <w:t>信条，信念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believe  v. </w:t>
      </w:r>
      <w:r w:rsidRPr="00DA26B0">
        <w:rPr>
          <w:rFonts w:ascii="Times New Roman" w:hAnsi="Times New Roman" w:hint="eastAsia"/>
        </w:rPr>
        <w:t>相信，认为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bell  n. </w:t>
      </w:r>
      <w:r w:rsidRPr="00DA26B0">
        <w:rPr>
          <w:rFonts w:ascii="Times New Roman" w:hAnsi="Times New Roman" w:hint="eastAsia"/>
        </w:rPr>
        <w:t>钟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铃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钟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铃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声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钟形物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belong  vi. </w:t>
      </w:r>
      <w:r w:rsidRPr="00DA26B0">
        <w:rPr>
          <w:rFonts w:ascii="Times New Roman" w:hAnsi="Times New Roman" w:hint="eastAsia"/>
        </w:rPr>
        <w:t>属，附属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below 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下面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bend (bent, bent)  vt. </w:t>
      </w:r>
      <w:r w:rsidRPr="00DA26B0">
        <w:rPr>
          <w:rFonts w:ascii="Times New Roman" w:hAnsi="Times New Roman" w:hint="eastAsia"/>
        </w:rPr>
        <w:t>使弯曲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beneath 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下方（面）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benefit  n. / v.</w:t>
      </w:r>
      <w:r w:rsidRPr="00DA26B0">
        <w:rPr>
          <w:rFonts w:ascii="Times New Roman" w:hAnsi="Times New Roman" w:hint="eastAsia"/>
        </w:rPr>
        <w:t>优势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益处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使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受益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bent  a. </w:t>
      </w:r>
      <w:r w:rsidRPr="00DA26B0">
        <w:rPr>
          <w:rFonts w:ascii="Times New Roman" w:hAnsi="Times New Roman" w:hint="eastAsia"/>
        </w:rPr>
        <w:t>弯的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beside 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旁边；靠近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besides  prep. </w:t>
      </w:r>
      <w:r w:rsidRPr="00DA26B0">
        <w:rPr>
          <w:rFonts w:ascii="Times New Roman" w:hAnsi="Times New Roman" w:hint="eastAsia"/>
        </w:rPr>
        <w:t>除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以外（还有）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还有，此外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between  prep. </w:t>
      </w:r>
      <w:r w:rsidRPr="00DA26B0">
        <w:rPr>
          <w:rFonts w:ascii="Times New Roman" w:hAnsi="Times New Roman" w:hint="eastAsia"/>
        </w:rPr>
        <w:t>在（两者）之间；在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中间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beyond  prep. (</w:t>
      </w:r>
      <w:r w:rsidRPr="00DA26B0">
        <w:rPr>
          <w:rFonts w:ascii="Times New Roman" w:hAnsi="Times New Roman" w:hint="eastAsia"/>
        </w:rPr>
        <w:t>表示位置</w:t>
      </w:r>
      <w:r w:rsidRPr="00DA26B0">
        <w:rPr>
          <w:rFonts w:ascii="Times New Roman" w:hAnsi="Times New Roman"/>
        </w:rPr>
        <w:t xml:space="preserve">)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的那边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big  a. </w:t>
      </w:r>
      <w:r w:rsidRPr="00DA26B0">
        <w:rPr>
          <w:rFonts w:ascii="Times New Roman" w:hAnsi="Times New Roman" w:hint="eastAsia"/>
        </w:rPr>
        <w:t>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bike = bicycle  n. </w:t>
      </w:r>
      <w:r w:rsidRPr="00DA26B0">
        <w:rPr>
          <w:rFonts w:ascii="Times New Roman" w:hAnsi="Times New Roman" w:hint="eastAsia"/>
        </w:rPr>
        <w:t>自行车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bill  n.</w:t>
      </w:r>
      <w:r w:rsidRPr="00DA26B0">
        <w:rPr>
          <w:rFonts w:ascii="Times New Roman" w:hAnsi="Times New Roman" w:hint="eastAsia"/>
        </w:rPr>
        <w:t>账单；法案，议案；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（美）钞票，纸币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bird  n. </w:t>
      </w:r>
      <w:r w:rsidRPr="00DA26B0">
        <w:rPr>
          <w:rFonts w:ascii="Times New Roman" w:hAnsi="Times New Roman" w:hint="eastAsia"/>
        </w:rPr>
        <w:t>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birth  n. </w:t>
      </w:r>
      <w:r w:rsidRPr="00DA26B0">
        <w:rPr>
          <w:rFonts w:ascii="Times New Roman" w:hAnsi="Times New Roman" w:hint="eastAsia"/>
        </w:rPr>
        <w:t>出生；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诞生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birthday  n. </w:t>
      </w:r>
      <w:r w:rsidRPr="00DA26B0">
        <w:rPr>
          <w:rFonts w:ascii="Times New Roman" w:hAnsi="Times New Roman" w:hint="eastAsia"/>
        </w:rPr>
        <w:t>生日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birthplace  n. </w:t>
      </w:r>
      <w:r w:rsidRPr="00DA26B0">
        <w:rPr>
          <w:rFonts w:ascii="Times New Roman" w:hAnsi="Times New Roman" w:hint="eastAsia"/>
        </w:rPr>
        <w:t>出生地；故乡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bit  n. </w:t>
      </w:r>
      <w:r w:rsidRPr="00DA26B0">
        <w:rPr>
          <w:rFonts w:ascii="Times New Roman" w:hAnsi="Times New Roman" w:hint="eastAsia"/>
        </w:rPr>
        <w:t>一点，一些，少量的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black  n. </w:t>
      </w:r>
      <w:r w:rsidRPr="00DA26B0">
        <w:rPr>
          <w:rFonts w:ascii="Times New Roman" w:hAnsi="Times New Roman" w:hint="eastAsia"/>
        </w:rPr>
        <w:t>黑色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黑色的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blackboard  n. </w:t>
      </w:r>
      <w:r w:rsidRPr="00DA26B0">
        <w:rPr>
          <w:rFonts w:ascii="Times New Roman" w:hAnsi="Times New Roman" w:hint="eastAsia"/>
        </w:rPr>
        <w:t>黑板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blame  n.&amp; v. </w:t>
      </w:r>
      <w:r w:rsidRPr="00DA26B0">
        <w:rPr>
          <w:rFonts w:ascii="Times New Roman" w:hAnsi="Times New Roman" w:hint="eastAsia"/>
        </w:rPr>
        <w:t>责备；责怪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block  n. </w:t>
      </w:r>
      <w:r w:rsidRPr="00DA26B0">
        <w:rPr>
          <w:rFonts w:ascii="Times New Roman" w:hAnsi="Times New Roman" w:hint="eastAsia"/>
        </w:rPr>
        <w:t>大块；（木、石等）块；街区；路障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阻塞；阻挡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blood  n. </w:t>
      </w:r>
      <w:r w:rsidRPr="00DA26B0">
        <w:rPr>
          <w:rFonts w:ascii="Times New Roman" w:hAnsi="Times New Roman" w:hint="eastAsia"/>
        </w:rPr>
        <w:t>血，血液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blow (blew, blown)   v. </w:t>
      </w:r>
      <w:r w:rsidRPr="00DA26B0">
        <w:rPr>
          <w:rFonts w:ascii="Times New Roman" w:hAnsi="Times New Roman" w:hint="eastAsia"/>
        </w:rPr>
        <w:t>吹，刮风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blue  n. </w:t>
      </w:r>
      <w:r w:rsidRPr="00DA26B0">
        <w:rPr>
          <w:rFonts w:ascii="Times New Roman" w:hAnsi="Times New Roman" w:hint="eastAsia"/>
        </w:rPr>
        <w:t>蓝色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蓝色的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悲伤的；沮丧的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board  n. </w:t>
      </w:r>
      <w:r w:rsidRPr="00DA26B0">
        <w:rPr>
          <w:rFonts w:ascii="Times New Roman" w:hAnsi="Times New Roman" w:hint="eastAsia"/>
        </w:rPr>
        <w:t>木板；布告牌；委员会；（政府的）部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上（船、火车、飞机）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boat  n. </w:t>
      </w:r>
      <w:r w:rsidRPr="00DA26B0">
        <w:rPr>
          <w:rFonts w:ascii="Times New Roman" w:hAnsi="Times New Roman" w:hint="eastAsia"/>
        </w:rPr>
        <w:t>小船，小舟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body n. </w:t>
      </w:r>
      <w:r w:rsidRPr="00DA26B0">
        <w:rPr>
          <w:rFonts w:ascii="Times New Roman" w:hAnsi="Times New Roman" w:hint="eastAsia"/>
        </w:rPr>
        <w:t>身体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bone  n. </w:t>
      </w:r>
      <w:r w:rsidRPr="00DA26B0">
        <w:rPr>
          <w:rFonts w:ascii="Times New Roman" w:hAnsi="Times New Roman" w:hint="eastAsia"/>
        </w:rPr>
        <w:t>骨头，骨质（复数</w:t>
      </w:r>
      <w:r w:rsidRPr="00DA26B0">
        <w:rPr>
          <w:rFonts w:ascii="Times New Roman" w:hAnsi="Times New Roman"/>
        </w:rPr>
        <w:t>bones</w:t>
      </w:r>
      <w:r w:rsidRPr="00DA26B0">
        <w:rPr>
          <w:rFonts w:ascii="Times New Roman" w:hAnsi="Times New Roman" w:hint="eastAsia"/>
        </w:rPr>
        <w:t>骨骼；骨骸）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book  n. </w:t>
      </w:r>
      <w:r w:rsidRPr="00DA26B0">
        <w:rPr>
          <w:rFonts w:ascii="Times New Roman" w:hAnsi="Times New Roman" w:hint="eastAsia"/>
        </w:rPr>
        <w:t>书；本子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预定，定（房间、车票等）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border  n. </w:t>
      </w:r>
      <w:r w:rsidRPr="00DA26B0">
        <w:rPr>
          <w:rFonts w:ascii="Times New Roman" w:hAnsi="Times New Roman" w:hint="eastAsia"/>
        </w:rPr>
        <w:t>边缘；边境，国界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bored a.</w:t>
      </w:r>
      <w:r w:rsidRPr="00DA26B0">
        <w:rPr>
          <w:rFonts w:ascii="Times New Roman" w:hAnsi="Times New Roman" w:hint="eastAsia"/>
        </w:rPr>
        <w:t>（对人，事）厌倦的，烦闷的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born  a. </w:t>
      </w:r>
      <w:r w:rsidRPr="00DA26B0">
        <w:rPr>
          <w:rFonts w:ascii="Times New Roman" w:hAnsi="Times New Roman" w:hint="eastAsia"/>
        </w:rPr>
        <w:t>出生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borrow  v. </w:t>
      </w:r>
      <w:r w:rsidRPr="00DA26B0">
        <w:rPr>
          <w:rFonts w:ascii="Times New Roman" w:hAnsi="Times New Roman" w:hint="eastAsia"/>
        </w:rPr>
        <w:t>（向别人）借用；借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boss  n. </w:t>
      </w:r>
      <w:r w:rsidRPr="00DA26B0">
        <w:rPr>
          <w:rFonts w:ascii="Times New Roman" w:hAnsi="Times New Roman" w:hint="eastAsia"/>
        </w:rPr>
        <w:t>领班；老板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both  a. </w:t>
      </w:r>
      <w:r w:rsidRPr="00DA26B0">
        <w:rPr>
          <w:rFonts w:ascii="Times New Roman" w:hAnsi="Times New Roman" w:hint="eastAsia"/>
        </w:rPr>
        <w:t>两；双</w:t>
      </w:r>
      <w:r w:rsidRPr="00DA26B0">
        <w:rPr>
          <w:rFonts w:ascii="Times New Roman" w:hAnsi="Times New Roman"/>
        </w:rPr>
        <w:t xml:space="preserve"> pron. </w:t>
      </w:r>
      <w:r w:rsidRPr="00DA26B0">
        <w:rPr>
          <w:rFonts w:ascii="Times New Roman" w:hAnsi="Times New Roman" w:hint="eastAsia"/>
        </w:rPr>
        <w:t>两者；双方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bottle  n. </w:t>
      </w:r>
      <w:r w:rsidRPr="00DA26B0">
        <w:rPr>
          <w:rFonts w:ascii="Times New Roman" w:hAnsi="Times New Roman" w:hint="eastAsia"/>
        </w:rPr>
        <w:t>瓶子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bottom  n. </w:t>
      </w:r>
      <w:r w:rsidRPr="00DA26B0">
        <w:rPr>
          <w:rFonts w:ascii="Times New Roman" w:hAnsi="Times New Roman" w:hint="eastAsia"/>
        </w:rPr>
        <w:t>底部；底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bowl  n. </w:t>
      </w:r>
      <w:r w:rsidRPr="00DA26B0">
        <w:rPr>
          <w:rFonts w:ascii="Times New Roman" w:hAnsi="Times New Roman" w:hint="eastAsia"/>
        </w:rPr>
        <w:t>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box  n. </w:t>
      </w:r>
      <w:r w:rsidRPr="00DA26B0">
        <w:rPr>
          <w:rFonts w:ascii="Times New Roman" w:hAnsi="Times New Roman" w:hint="eastAsia"/>
        </w:rPr>
        <w:t>盒子，箱子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boy  n. </w:t>
      </w:r>
      <w:r w:rsidRPr="00DA26B0">
        <w:rPr>
          <w:rFonts w:ascii="Times New Roman" w:hAnsi="Times New Roman" w:hint="eastAsia"/>
        </w:rPr>
        <w:t>男孩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brain  n. </w:t>
      </w:r>
      <w:r w:rsidRPr="00DA26B0">
        <w:rPr>
          <w:rFonts w:ascii="Times New Roman" w:hAnsi="Times New Roman" w:hint="eastAsia"/>
        </w:rPr>
        <w:t>脑（子）</w:t>
      </w:r>
      <w:r w:rsidRPr="00DA26B0">
        <w:rPr>
          <w:rFonts w:ascii="Times New Roman" w:hAnsi="Times New Roman"/>
        </w:rPr>
        <w:t xml:space="preserve"> </w:t>
      </w:r>
    </w:p>
    <w:p w:rsidR="006260E4" w:rsidRPr="00915D38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6"/>
        </w:rPr>
      </w:pPr>
      <w:r w:rsidRPr="00DA26B0">
        <w:rPr>
          <w:rFonts w:ascii="Times New Roman" w:hAnsi="Times New Roman"/>
        </w:rPr>
        <w:t xml:space="preserve">branch  n. </w:t>
      </w:r>
      <w:r w:rsidRPr="00915D38">
        <w:rPr>
          <w:rFonts w:ascii="Times New Roman" w:hAnsi="Times New Roman" w:hint="eastAsia"/>
          <w:spacing w:val="-6"/>
        </w:rPr>
        <w:t>树枝；分枝；分公司，分店；支部</w:t>
      </w:r>
      <w:r w:rsidRPr="00915D38">
        <w:rPr>
          <w:rFonts w:ascii="Times New Roman" w:hAnsi="Times New Roman"/>
          <w:spacing w:val="-6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brave  a. </w:t>
      </w:r>
      <w:r w:rsidRPr="00DA26B0">
        <w:rPr>
          <w:rFonts w:ascii="Times New Roman" w:hAnsi="Times New Roman" w:hint="eastAsia"/>
        </w:rPr>
        <w:t>勇敢的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bravery  n. </w:t>
      </w:r>
      <w:r w:rsidRPr="00DA26B0">
        <w:rPr>
          <w:rFonts w:ascii="Times New Roman" w:hAnsi="Times New Roman" w:hint="eastAsia"/>
        </w:rPr>
        <w:t>勇气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bread  n. </w:t>
      </w:r>
      <w:r w:rsidRPr="00DA26B0">
        <w:rPr>
          <w:rFonts w:ascii="Times New Roman" w:hAnsi="Times New Roman" w:hint="eastAsia"/>
        </w:rPr>
        <w:t>面包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break  n. </w:t>
      </w:r>
      <w:r w:rsidRPr="00DA26B0">
        <w:rPr>
          <w:rFonts w:ascii="Times New Roman" w:hAnsi="Times New Roman" w:hint="eastAsia"/>
        </w:rPr>
        <w:t>间隙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break (broke, broken)  v. </w:t>
      </w:r>
      <w:r w:rsidRPr="00DA26B0">
        <w:rPr>
          <w:rFonts w:ascii="Times New Roman" w:hAnsi="Times New Roman" w:hint="eastAsia"/>
        </w:rPr>
        <w:t>打破（断，碎）；损坏，撕开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breath  n. </w:t>
      </w:r>
      <w:r w:rsidRPr="00DA26B0">
        <w:rPr>
          <w:rFonts w:ascii="Times New Roman" w:hAnsi="Times New Roman" w:hint="eastAsia"/>
        </w:rPr>
        <w:t>气息；呼吸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breathe  vi. </w:t>
      </w:r>
      <w:r w:rsidRPr="00DA26B0">
        <w:rPr>
          <w:rFonts w:ascii="Times New Roman" w:hAnsi="Times New Roman" w:hint="eastAsia"/>
        </w:rPr>
        <w:t>呼吸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5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breathless  a. </w:t>
      </w:r>
      <w:r w:rsidRPr="00DA26B0">
        <w:rPr>
          <w:rFonts w:ascii="Times New Roman" w:hAnsi="Times New Roman" w:hint="eastAsia"/>
        </w:rPr>
        <w:t>气喘吁吁的，上气不接下气的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brick  n. </w:t>
      </w:r>
      <w:r w:rsidRPr="00DA26B0">
        <w:rPr>
          <w:rFonts w:ascii="Times New Roman" w:hAnsi="Times New Roman" w:hint="eastAsia"/>
        </w:rPr>
        <w:t>砖；砖块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bridge  n. </w:t>
      </w:r>
      <w:r w:rsidRPr="00DA26B0">
        <w:rPr>
          <w:rFonts w:ascii="Times New Roman" w:hAnsi="Times New Roman" w:hint="eastAsia"/>
        </w:rPr>
        <w:t>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brief  a. </w:t>
      </w:r>
      <w:r w:rsidRPr="00DA26B0">
        <w:rPr>
          <w:rFonts w:ascii="Times New Roman" w:hAnsi="Times New Roman" w:hint="eastAsia"/>
        </w:rPr>
        <w:t>简洁的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bright  a. </w:t>
      </w:r>
      <w:r w:rsidRPr="00DA26B0">
        <w:rPr>
          <w:rFonts w:ascii="Times New Roman" w:hAnsi="Times New Roman" w:hint="eastAsia"/>
        </w:rPr>
        <w:t>明亮的；聪明的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bring (brought, brought)  vt. </w:t>
      </w:r>
      <w:r w:rsidRPr="00DA26B0">
        <w:rPr>
          <w:rFonts w:ascii="Times New Roman" w:hAnsi="Times New Roman" w:hint="eastAsia"/>
        </w:rPr>
        <w:t>拿来，带来，取来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broad  a. </w:t>
      </w:r>
      <w:r w:rsidRPr="00DA26B0">
        <w:rPr>
          <w:rFonts w:ascii="Times New Roman" w:hAnsi="Times New Roman" w:hint="eastAsia"/>
        </w:rPr>
        <w:t>宽的，宽大的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broken  a. </w:t>
      </w:r>
      <w:r w:rsidRPr="00DA26B0">
        <w:rPr>
          <w:rFonts w:ascii="Times New Roman" w:hAnsi="Times New Roman" w:hint="eastAsia"/>
        </w:rPr>
        <w:t>弄坏了的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brother  n. </w:t>
      </w:r>
      <w:r w:rsidRPr="00DA26B0">
        <w:rPr>
          <w:rFonts w:ascii="Times New Roman" w:hAnsi="Times New Roman" w:hint="eastAsia"/>
        </w:rPr>
        <w:t>兄；弟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brown  n. </w:t>
      </w:r>
      <w:r w:rsidRPr="00DA26B0">
        <w:rPr>
          <w:rFonts w:ascii="Times New Roman" w:hAnsi="Times New Roman" w:hint="eastAsia"/>
        </w:rPr>
        <w:t>褐色，棕色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褐色的，棕色的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brush  v. </w:t>
      </w:r>
      <w:r w:rsidRPr="00DA26B0">
        <w:rPr>
          <w:rFonts w:ascii="Times New Roman" w:hAnsi="Times New Roman" w:hint="eastAsia"/>
        </w:rPr>
        <w:t>刷；擦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刷子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build (built, built)  v. </w:t>
      </w:r>
      <w:r w:rsidRPr="00DA26B0">
        <w:rPr>
          <w:rFonts w:ascii="Times New Roman" w:hAnsi="Times New Roman" w:hint="eastAsia"/>
        </w:rPr>
        <w:t>建筑；造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building  n. </w:t>
      </w:r>
      <w:r w:rsidRPr="00DA26B0">
        <w:rPr>
          <w:rFonts w:ascii="Times New Roman" w:hAnsi="Times New Roman" w:hint="eastAsia"/>
        </w:rPr>
        <w:t>建筑物；房屋；大楼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burn (--ed, --ed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 burnt, burnt)  v. </w:t>
      </w:r>
      <w:r w:rsidRPr="00DA26B0">
        <w:rPr>
          <w:rFonts w:ascii="Times New Roman" w:hAnsi="Times New Roman" w:hint="eastAsia"/>
        </w:rPr>
        <w:t>燃，烧，着火；使烧焦；使晒黑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烧伤；晒伤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burst  v. </w:t>
      </w:r>
      <w:r w:rsidRPr="00DA26B0">
        <w:rPr>
          <w:rFonts w:ascii="Times New Roman" w:hAnsi="Times New Roman" w:hint="eastAsia"/>
        </w:rPr>
        <w:t>突然发生；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突然发作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bus  n. </w:t>
      </w:r>
      <w:r w:rsidRPr="00DA26B0">
        <w:rPr>
          <w:rFonts w:ascii="Times New Roman" w:hAnsi="Times New Roman" w:hint="eastAsia"/>
        </w:rPr>
        <w:t>公共汽车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business  n. </w:t>
      </w:r>
      <w:r w:rsidRPr="00DA26B0">
        <w:rPr>
          <w:rFonts w:ascii="Times New Roman" w:hAnsi="Times New Roman" w:hint="eastAsia"/>
        </w:rPr>
        <w:t>（本分）工作，职业；职责；生意，交易；事业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busy  a. </w:t>
      </w:r>
      <w:r w:rsidRPr="00DA26B0">
        <w:rPr>
          <w:rFonts w:ascii="Times New Roman" w:hAnsi="Times New Roman" w:hint="eastAsia"/>
        </w:rPr>
        <w:t>忙（碌）的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but  conj. </w:t>
      </w:r>
      <w:r w:rsidRPr="00DA26B0">
        <w:rPr>
          <w:rFonts w:ascii="Times New Roman" w:hAnsi="Times New Roman" w:hint="eastAsia"/>
        </w:rPr>
        <w:t>但是，可是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Ansi="Times New Roman" w:hint="eastAsia"/>
        </w:rPr>
        <w:t>除了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除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butter  n. </w:t>
      </w:r>
      <w:r w:rsidRPr="00DA26B0">
        <w:rPr>
          <w:rFonts w:ascii="Times New Roman" w:hAnsi="Times New Roman" w:hint="eastAsia"/>
        </w:rPr>
        <w:t>黄油，奶油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button  n. </w:t>
      </w:r>
      <w:r w:rsidRPr="00DA26B0">
        <w:rPr>
          <w:rFonts w:ascii="Times New Roman" w:hAnsi="Times New Roman" w:hint="eastAsia"/>
        </w:rPr>
        <w:t>纽扣；（电铃等的）按钮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扣（纽扣）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buy (bought,bought)  vt. </w:t>
      </w:r>
      <w:r w:rsidRPr="00DA26B0">
        <w:rPr>
          <w:rFonts w:ascii="Times New Roman" w:hAnsi="Times New Roman" w:hint="eastAsia"/>
        </w:rPr>
        <w:t>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by  prep. </w:t>
      </w:r>
      <w:r w:rsidRPr="00DA26B0">
        <w:rPr>
          <w:rFonts w:ascii="Times New Roman" w:hAnsi="Times New Roman" w:hint="eastAsia"/>
        </w:rPr>
        <w:t>靠近，在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旁；在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时间；不迟于；被；用；由；乘（车）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café  n. </w:t>
      </w:r>
      <w:r w:rsidRPr="00DA26B0">
        <w:rPr>
          <w:rFonts w:ascii="Times New Roman" w:hAnsi="Times New Roman" w:hint="eastAsia"/>
        </w:rPr>
        <w:t>咖啡馆；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餐馆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calculate  v. </w:t>
      </w:r>
      <w:r w:rsidRPr="00DA26B0">
        <w:rPr>
          <w:rFonts w:ascii="Times New Roman" w:hAnsi="Times New Roman" w:hint="eastAsia"/>
        </w:rPr>
        <w:t>计算，核算，推测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cake  n. </w:t>
      </w:r>
      <w:r w:rsidRPr="00DA26B0">
        <w:rPr>
          <w:rFonts w:ascii="Times New Roman" w:hAnsi="Times New Roman" w:hint="eastAsia"/>
        </w:rPr>
        <w:t>蛋糕，糕点；饼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call  n. </w:t>
      </w:r>
      <w:r w:rsidRPr="00DA26B0">
        <w:rPr>
          <w:rFonts w:ascii="Times New Roman" w:hAnsi="Times New Roman" w:hint="eastAsia"/>
        </w:rPr>
        <w:t>喊，叫；电话，通话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称呼；呼唤；喊，叫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calm  a. </w:t>
      </w:r>
      <w:r w:rsidRPr="00DA26B0">
        <w:rPr>
          <w:rFonts w:ascii="Times New Roman" w:hAnsi="Times New Roman" w:hint="eastAsia"/>
        </w:rPr>
        <w:t>镇静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沉着的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镇静沉着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camera  n. </w:t>
      </w:r>
      <w:r w:rsidRPr="00DA26B0">
        <w:rPr>
          <w:rFonts w:ascii="Times New Roman" w:hAnsi="Times New Roman" w:hint="eastAsia"/>
        </w:rPr>
        <w:t>照相机；摄像机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can (could) can't = can not  modal v. </w:t>
      </w:r>
      <w:r w:rsidRPr="00DA26B0">
        <w:rPr>
          <w:rFonts w:ascii="Times New Roman" w:hAnsi="Times New Roman" w:hint="eastAsia"/>
        </w:rPr>
        <w:t>可能；能够；可以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不能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（美）罐头；罐子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 can opener  </w:t>
      </w:r>
      <w:r w:rsidRPr="00DA26B0">
        <w:rPr>
          <w:rFonts w:ascii="Times New Roman" w:hAnsi="Times New Roman" w:hint="eastAsia"/>
        </w:rPr>
        <w:t>开罐器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cap  n. </w:t>
      </w:r>
      <w:r w:rsidRPr="00DA26B0">
        <w:rPr>
          <w:rFonts w:ascii="Times New Roman" w:hAnsi="Times New Roman" w:hint="eastAsia"/>
        </w:rPr>
        <w:t>（无檐的或仅在前面有檐的）帽子；（瓶子的）盖；（钢笔等的）笔套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capital  n.</w:t>
      </w:r>
      <w:r w:rsidRPr="00DA26B0">
        <w:rPr>
          <w:rFonts w:ascii="Times New Roman" w:hAnsi="Times New Roman" w:hint="eastAsia"/>
        </w:rPr>
        <w:t>首都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省会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大写；资本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captain  n.</w:t>
      </w:r>
      <w:r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海军</w:t>
      </w:r>
      <w:r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上校；船长，舰长；队长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  n. </w:t>
      </w:r>
      <w:r w:rsidRPr="00DA26B0">
        <w:rPr>
          <w:rFonts w:ascii="Times New Roman" w:hAnsi="Times New Roman" w:hint="eastAsia"/>
        </w:rPr>
        <w:t>汽车，小卧车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card  n.</w:t>
      </w:r>
      <w:r w:rsidRPr="00DA26B0">
        <w:rPr>
          <w:rFonts w:ascii="Times New Roman" w:hAnsi="Times New Roman" w:hint="eastAsia"/>
        </w:rPr>
        <w:t>卡片；名片；纸牌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care  n. </w:t>
      </w:r>
      <w:r w:rsidRPr="00DA26B0">
        <w:rPr>
          <w:rFonts w:ascii="Times New Roman" w:hAnsi="Times New Roman" w:hint="eastAsia"/>
        </w:rPr>
        <w:t>照料，保护；小心</w:t>
      </w:r>
      <w:r w:rsidRPr="00DA26B0">
        <w:rPr>
          <w:rFonts w:ascii="Times New Roman" w:hAnsi="Times New Roman"/>
        </w:rPr>
        <w:t xml:space="preserve">v. </w:t>
      </w:r>
      <w:r w:rsidRPr="00DA26B0">
        <w:rPr>
          <w:rFonts w:ascii="Times New Roman" w:hAnsi="Times New Roman" w:hint="eastAsia"/>
        </w:rPr>
        <w:t>介意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，在乎；关心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careful  a. </w:t>
      </w:r>
      <w:r w:rsidRPr="00DA26B0">
        <w:rPr>
          <w:rFonts w:ascii="Times New Roman" w:hAnsi="Times New Roman" w:hint="eastAsia"/>
        </w:rPr>
        <w:t>小心，仔细，谨慎的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carpet  n. </w:t>
      </w:r>
      <w:r w:rsidRPr="00DA26B0">
        <w:rPr>
          <w:rFonts w:ascii="Times New Roman" w:hAnsi="Times New Roman" w:hint="eastAsia"/>
        </w:rPr>
        <w:t>地毯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carry  vt. </w:t>
      </w:r>
      <w:r w:rsidRPr="00DA26B0">
        <w:rPr>
          <w:rFonts w:ascii="Times New Roman" w:hAnsi="Times New Roman" w:hint="eastAsia"/>
        </w:rPr>
        <w:t>拿，搬，带，提，抬，背，抱，运等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case  n. </w:t>
      </w:r>
      <w:r w:rsidRPr="00DA26B0">
        <w:rPr>
          <w:rFonts w:ascii="Times New Roman" w:hAnsi="Times New Roman" w:hint="eastAsia"/>
        </w:rPr>
        <w:t>情况；病例；案件；真相</w:t>
      </w:r>
      <w:r w:rsidRPr="00DA26B0">
        <w:rPr>
          <w:rFonts w:ascii="Times New Roman" w:hAnsi="Times New Roman"/>
        </w:rPr>
        <w:t xml:space="preserve">  n. </w:t>
      </w:r>
      <w:r w:rsidRPr="00DA26B0">
        <w:rPr>
          <w:rFonts w:ascii="Times New Roman" w:hAnsi="Times New Roman" w:hint="eastAsia"/>
        </w:rPr>
        <w:t>箱；盒；容器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cash  n. </w:t>
      </w:r>
      <w:r w:rsidRPr="00DA26B0">
        <w:rPr>
          <w:rFonts w:ascii="Times New Roman" w:hAnsi="Times New Roman" w:hint="eastAsia"/>
        </w:rPr>
        <w:t>现金，现钞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兑现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castle  n. </w:t>
      </w:r>
      <w:r w:rsidRPr="00DA26B0">
        <w:rPr>
          <w:rFonts w:ascii="Times New Roman" w:hAnsi="Times New Roman" w:hint="eastAsia"/>
        </w:rPr>
        <w:t>城堡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cat  n. </w:t>
      </w:r>
      <w:r w:rsidRPr="00DA26B0">
        <w:rPr>
          <w:rFonts w:ascii="Times New Roman" w:hAnsi="Times New Roman" w:hint="eastAsia"/>
        </w:rPr>
        <w:t>猫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catch(caught,caught) v. </w:t>
      </w:r>
      <w:r w:rsidRPr="00DA26B0">
        <w:rPr>
          <w:rFonts w:ascii="Times New Roman" w:hAnsi="Times New Roman" w:hint="eastAsia"/>
        </w:rPr>
        <w:t>接住；捉住；赶上；染上（疾病）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cause  n. </w:t>
      </w:r>
      <w:r w:rsidRPr="00DA26B0">
        <w:rPr>
          <w:rFonts w:ascii="Times New Roman" w:hAnsi="Times New Roman" w:hint="eastAsia"/>
        </w:rPr>
        <w:t>原因，起因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促使，引起，使发生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celebrate  v. </w:t>
      </w:r>
      <w:r w:rsidRPr="00DA26B0">
        <w:rPr>
          <w:rFonts w:ascii="Times New Roman" w:hAnsi="Times New Roman" w:hint="eastAsia"/>
        </w:rPr>
        <w:t>庆祝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celebration  n. </w:t>
      </w:r>
      <w:r w:rsidRPr="00DA26B0">
        <w:rPr>
          <w:rFonts w:ascii="Times New Roman" w:hAnsi="Times New Roman" w:hint="eastAsia"/>
        </w:rPr>
        <w:t>庆祝；庆祝会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cell  n.</w:t>
      </w:r>
      <w:r w:rsidRPr="00DA26B0">
        <w:rPr>
          <w:rFonts w:ascii="Times New Roman" w:hAnsi="Times New Roman" w:hint="eastAsia"/>
        </w:rPr>
        <w:t>（监狱的）单人牢房；（修道院等的）单人小室；（蜂巢的）小蜂窝，蜂房；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细胞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cent  n. </w:t>
      </w:r>
      <w:r w:rsidRPr="00DA26B0">
        <w:rPr>
          <w:rFonts w:ascii="Times New Roman" w:hAnsi="Times New Roman" w:hint="eastAsia"/>
        </w:rPr>
        <w:t>美分（</w:t>
      </w:r>
      <w:r w:rsidRPr="00DA26B0">
        <w:rPr>
          <w:rFonts w:ascii="Times New Roman" w:hAnsi="Times New Roman"/>
        </w:rPr>
        <w:t>100 cents = 1 dollar</w:t>
      </w:r>
      <w:r w:rsidRPr="00DA26B0">
        <w:rPr>
          <w:rFonts w:ascii="Times New Roman" w:hAnsi="Times New Roman" w:hint="eastAsia"/>
        </w:rPr>
        <w:t>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central  a. </w:t>
      </w:r>
      <w:r w:rsidRPr="00DA26B0">
        <w:rPr>
          <w:rFonts w:ascii="Times New Roman" w:hAnsi="Times New Roman" w:hint="eastAsia"/>
        </w:rPr>
        <w:t>中心，中央；主要的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centre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 center ) n. </w:t>
      </w:r>
      <w:r w:rsidRPr="00DA26B0">
        <w:rPr>
          <w:rFonts w:ascii="Times New Roman" w:hAnsi="Times New Roman" w:hint="eastAsia"/>
        </w:rPr>
        <w:t>中心，中央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century  n. </w:t>
      </w:r>
      <w:r w:rsidRPr="00DA26B0">
        <w:rPr>
          <w:rFonts w:ascii="Times New Roman" w:hAnsi="Times New Roman" w:hint="eastAsia"/>
        </w:rPr>
        <w:t>世纪，百年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certain  a. </w:t>
      </w:r>
      <w:r w:rsidRPr="00DA26B0">
        <w:rPr>
          <w:rFonts w:ascii="Times New Roman" w:hAnsi="Times New Roman" w:hint="eastAsia"/>
        </w:rPr>
        <w:t>（未指明真实名称的）某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；确定的，无疑的；一定会</w:t>
      </w:r>
      <w:r w:rsidRPr="00DA26B0">
        <w:rPr>
          <w:rFonts w:ascii="Times New Roman" w:hAnsi="Times New Roman"/>
        </w:rPr>
        <w:t xml:space="preserve">…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certificate  n. </w:t>
      </w:r>
      <w:r w:rsidRPr="00DA26B0">
        <w:rPr>
          <w:rFonts w:ascii="Times New Roman" w:hAnsi="Times New Roman" w:hint="eastAsia"/>
        </w:rPr>
        <w:t>证明，证明书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chain  n. </w:t>
      </w:r>
      <w:r w:rsidRPr="00DA26B0">
        <w:rPr>
          <w:rFonts w:ascii="Times New Roman" w:hAnsi="Times New Roman" w:hint="eastAsia"/>
        </w:rPr>
        <w:t>链；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链条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chair  n. </w:t>
      </w:r>
      <w:r w:rsidRPr="00DA26B0">
        <w:rPr>
          <w:rFonts w:ascii="Times New Roman" w:hAnsi="Times New Roman" w:hint="eastAsia"/>
        </w:rPr>
        <w:t>椅子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challenge  n.</w:t>
      </w:r>
      <w:r w:rsidRPr="00DA26B0">
        <w:rPr>
          <w:rFonts w:ascii="Times New Roman" w:hAnsi="Times New Roman" w:hint="eastAsia"/>
        </w:rPr>
        <w:t>挑战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性</w:t>
      </w:r>
      <w:r w:rsidRPr="00DA26B0">
        <w:rPr>
          <w:rFonts w:ascii="Times New Roman" w:hAnsi="Times New Roman"/>
        </w:rPr>
        <w:t>)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challenging  a.</w:t>
      </w:r>
      <w:r w:rsidRPr="00DA26B0">
        <w:rPr>
          <w:rFonts w:ascii="Times New Roman" w:hAnsi="Times New Roman" w:hint="eastAsia"/>
        </w:rPr>
        <w:t>具有挑战性的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chance  n. </w:t>
      </w:r>
      <w:r w:rsidRPr="00DA26B0">
        <w:rPr>
          <w:rFonts w:ascii="Times New Roman" w:hAnsi="Times New Roman" w:hint="eastAsia"/>
        </w:rPr>
        <w:t>机会，可能性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changeable  a.</w:t>
      </w:r>
      <w:r w:rsidRPr="00DA26B0">
        <w:rPr>
          <w:rFonts w:ascii="Times New Roman" w:hAnsi="Times New Roman" w:hint="eastAsia"/>
        </w:rPr>
        <w:t>易变的，变化无常的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change  n. </w:t>
      </w:r>
      <w:r w:rsidRPr="00DA26B0">
        <w:rPr>
          <w:rFonts w:ascii="Times New Roman" w:hAnsi="Times New Roman" w:hint="eastAsia"/>
        </w:rPr>
        <w:t>零钱；找头</w:t>
      </w:r>
      <w:r w:rsidRPr="00DA26B0">
        <w:rPr>
          <w:rFonts w:ascii="Times New Roman" w:hAnsi="Times New Roman"/>
        </w:rPr>
        <w:t xml:space="preserve">v. </w:t>
      </w:r>
      <w:r w:rsidRPr="00DA26B0">
        <w:rPr>
          <w:rFonts w:ascii="Times New Roman" w:hAnsi="Times New Roman" w:hint="eastAsia"/>
        </w:rPr>
        <w:t>改变，变化；更换；兑换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6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channel  n.</w:t>
      </w:r>
      <w:r w:rsidRPr="00DA26B0">
        <w:rPr>
          <w:rFonts w:ascii="Times New Roman" w:hAnsi="Times New Roman" w:hint="eastAsia"/>
        </w:rPr>
        <w:t>频道；通道；水渠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chapter  n. </w:t>
      </w:r>
      <w:r w:rsidRPr="00DA26B0">
        <w:rPr>
          <w:rFonts w:ascii="Times New Roman" w:hAnsi="Times New Roman" w:hint="eastAsia"/>
        </w:rPr>
        <w:t>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character  n.</w:t>
      </w:r>
      <w:r w:rsidRPr="00DA26B0">
        <w:rPr>
          <w:rFonts w:ascii="Times New Roman" w:hAnsi="Times New Roman" w:hint="eastAsia"/>
        </w:rPr>
        <w:t>（汉）字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字体；品格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charge  v. </w:t>
      </w:r>
      <w:r w:rsidRPr="00DA26B0">
        <w:rPr>
          <w:rFonts w:ascii="Times New Roman" w:hAnsi="Times New Roman" w:hint="eastAsia"/>
        </w:rPr>
        <w:t>要求收费；索价；将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电池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充电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费用；价钱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cheap  a. </w:t>
      </w:r>
      <w:r w:rsidRPr="00DA26B0">
        <w:rPr>
          <w:rFonts w:ascii="Times New Roman" w:hAnsi="Times New Roman" w:hint="eastAsia"/>
        </w:rPr>
        <w:t>便宜的，贱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check  n. </w:t>
      </w:r>
      <w:r w:rsidRPr="00DA26B0">
        <w:rPr>
          <w:rFonts w:ascii="Times New Roman" w:hAnsi="Times New Roman" w:hint="eastAsia"/>
        </w:rPr>
        <w:t>检查；批改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校对，核对；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检查；批改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chemical  a. </w:t>
      </w:r>
      <w:r w:rsidRPr="00DA26B0">
        <w:rPr>
          <w:rFonts w:ascii="Times New Roman" w:hAnsi="Times New Roman" w:hint="eastAsia"/>
        </w:rPr>
        <w:t>化学的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化学品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chemist  n. </w:t>
      </w:r>
      <w:r w:rsidRPr="00DA26B0">
        <w:rPr>
          <w:rFonts w:ascii="Times New Roman" w:hAnsi="Times New Roman" w:hint="eastAsia"/>
        </w:rPr>
        <w:t>药剂师；化学家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chemistry  n. </w:t>
      </w:r>
      <w:r w:rsidRPr="00DA26B0">
        <w:rPr>
          <w:rFonts w:ascii="Times New Roman" w:hAnsi="Times New Roman" w:hint="eastAsia"/>
        </w:rPr>
        <w:t>化学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chest  n. </w:t>
      </w:r>
      <w:r w:rsidRPr="00DA26B0">
        <w:rPr>
          <w:rFonts w:ascii="Times New Roman" w:hAnsi="Times New Roman" w:hint="eastAsia"/>
        </w:rPr>
        <w:t>箱子；盒子；胸部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chicken  n. </w:t>
      </w:r>
      <w:r w:rsidRPr="00DA26B0">
        <w:rPr>
          <w:rFonts w:ascii="Times New Roman" w:hAnsi="Times New Roman" w:hint="eastAsia"/>
        </w:rPr>
        <w:t>鸡；鸡肉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chief  a. </w:t>
      </w:r>
      <w:r w:rsidRPr="00DA26B0">
        <w:rPr>
          <w:rFonts w:ascii="Times New Roman" w:hAnsi="Times New Roman" w:hint="eastAsia"/>
        </w:rPr>
        <w:t>主要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首要的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领导，头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child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children)  n. </w:t>
      </w:r>
      <w:r w:rsidRPr="00DA26B0">
        <w:rPr>
          <w:rFonts w:ascii="Times New Roman" w:hAnsi="Times New Roman" w:hint="eastAsia"/>
        </w:rPr>
        <w:t>孩子，儿童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chocolate  n. </w:t>
      </w:r>
      <w:r w:rsidRPr="00DA26B0">
        <w:rPr>
          <w:rFonts w:ascii="Times New Roman" w:hAnsi="Times New Roman" w:hint="eastAsia"/>
        </w:rPr>
        <w:t>巧克力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choice  n. </w:t>
      </w:r>
      <w:r w:rsidRPr="00DA26B0">
        <w:rPr>
          <w:rFonts w:ascii="Times New Roman" w:hAnsi="Times New Roman" w:hint="eastAsia"/>
        </w:rPr>
        <w:t>选择；抉择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choose (chose, chosen)  vt. </w:t>
      </w:r>
      <w:r w:rsidRPr="00DA26B0">
        <w:rPr>
          <w:rFonts w:ascii="Times New Roman" w:hAnsi="Times New Roman" w:hint="eastAsia"/>
        </w:rPr>
        <w:t>选择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Christmas  n. </w:t>
      </w:r>
      <w:r w:rsidRPr="00DA26B0">
        <w:rPr>
          <w:rFonts w:ascii="Times New Roman" w:hAnsi="Times New Roman" w:hint="eastAsia"/>
        </w:rPr>
        <w:t>圣诞节（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12"/>
          <w:attr w:name="Year" w:val="2018"/>
        </w:smartTagPr>
        <w:r w:rsidRPr="00DA26B0">
          <w:rPr>
            <w:rFonts w:ascii="Times New Roman" w:hAnsi="Times New Roman"/>
          </w:rPr>
          <w:t>12</w:t>
        </w:r>
        <w:r w:rsidRPr="00DA26B0">
          <w:rPr>
            <w:rFonts w:ascii="Times New Roman" w:hAnsi="Times New Roman" w:hint="eastAsia"/>
          </w:rPr>
          <w:t>月</w:t>
        </w:r>
        <w:r w:rsidRPr="00DA26B0">
          <w:rPr>
            <w:rFonts w:ascii="Times New Roman" w:hAnsi="Times New Roman"/>
          </w:rPr>
          <w:t>25</w:t>
        </w:r>
        <w:r w:rsidRPr="00DA26B0">
          <w:rPr>
            <w:rFonts w:ascii="Times New Roman" w:hAnsi="Times New Roman" w:hint="eastAsia"/>
          </w:rPr>
          <w:t>日</w:t>
        </w:r>
      </w:smartTag>
      <w:r w:rsidRPr="00DA26B0">
        <w:rPr>
          <w:rFonts w:ascii="Times New Roman" w:hAnsi="Times New Roman" w:hint="eastAsia"/>
        </w:rPr>
        <w:t>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church  n. </w:t>
      </w:r>
      <w:r w:rsidRPr="00DA26B0">
        <w:rPr>
          <w:rFonts w:ascii="Times New Roman" w:hAnsi="Times New Roman" w:hint="eastAsia"/>
        </w:rPr>
        <w:t>教堂；教会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cigarette  n. </w:t>
      </w:r>
      <w:r w:rsidRPr="00DA26B0">
        <w:rPr>
          <w:rFonts w:ascii="Times New Roman" w:hAnsi="Times New Roman" w:hint="eastAsia"/>
        </w:rPr>
        <w:t>纸烟，香烟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circle  n. /vt. </w:t>
      </w:r>
      <w:r w:rsidRPr="00DA26B0">
        <w:rPr>
          <w:rFonts w:ascii="Times New Roman" w:hAnsi="Times New Roman" w:hint="eastAsia"/>
        </w:rPr>
        <w:t>圆圈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将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圈起来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circumstance  n.</w:t>
      </w:r>
      <w:r w:rsidRPr="00DA26B0">
        <w:rPr>
          <w:rFonts w:ascii="Times New Roman" w:hAnsi="Times New Roman" w:hint="eastAsia"/>
        </w:rPr>
        <w:t>条件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环境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状况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citizen  n. </w:t>
      </w:r>
      <w:r w:rsidRPr="00DA26B0">
        <w:rPr>
          <w:rFonts w:ascii="Times New Roman" w:hAnsi="Times New Roman" w:hint="eastAsia"/>
        </w:rPr>
        <w:t>公民；居民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city  n. </w:t>
      </w:r>
      <w:r w:rsidRPr="00DA26B0">
        <w:rPr>
          <w:rFonts w:ascii="Times New Roman" w:hAnsi="Times New Roman" w:hint="eastAsia"/>
        </w:rPr>
        <w:t>市，城市，都市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civil  a. </w:t>
      </w:r>
      <w:r w:rsidRPr="00DA26B0">
        <w:rPr>
          <w:rFonts w:ascii="Times New Roman" w:hAnsi="Times New Roman" w:hint="eastAsia"/>
        </w:rPr>
        <w:t>国内的；平民（非军人）的；民用的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class  n. </w:t>
      </w:r>
      <w:r w:rsidRPr="00DA26B0">
        <w:rPr>
          <w:rFonts w:ascii="Times New Roman" w:hAnsi="Times New Roman" w:hint="eastAsia"/>
        </w:rPr>
        <w:t>（学校的）班；年级；课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classroom  n. </w:t>
      </w:r>
      <w:r w:rsidRPr="00DA26B0">
        <w:rPr>
          <w:rFonts w:ascii="Times New Roman" w:hAnsi="Times New Roman" w:hint="eastAsia"/>
        </w:rPr>
        <w:t>教室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clean  vt. </w:t>
      </w:r>
      <w:r w:rsidRPr="00DA26B0">
        <w:rPr>
          <w:rFonts w:ascii="Times New Roman" w:hAnsi="Times New Roman" w:hint="eastAsia"/>
        </w:rPr>
        <w:t>弄干净，擦干净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清洁的，干净的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cleaner  n.</w:t>
      </w:r>
      <w:r w:rsidRPr="00DA26B0">
        <w:rPr>
          <w:rFonts w:ascii="Times New Roman" w:hAnsi="Times New Roman" w:hint="eastAsia"/>
        </w:rPr>
        <w:t>清洁工</w:t>
      </w:r>
      <w:r w:rsidRPr="00DA26B0">
        <w:rPr>
          <w:rFonts w:ascii="Times New Roman" w:hAnsi="Times New Roman"/>
        </w:rPr>
        <w:t>.,</w:t>
      </w:r>
      <w:r w:rsidRPr="00DA26B0">
        <w:rPr>
          <w:rFonts w:ascii="Times New Roman" w:hAnsi="Times New Roman" w:hint="eastAsia"/>
        </w:rPr>
        <w:t>清洁器</w:t>
      </w:r>
      <w:r w:rsidRPr="00DA26B0">
        <w:rPr>
          <w:rFonts w:ascii="Times New Roman" w:hAnsi="Times New Roman"/>
        </w:rPr>
        <w:t>.,</w:t>
      </w:r>
      <w:r w:rsidRPr="00DA26B0">
        <w:rPr>
          <w:rFonts w:ascii="Times New Roman" w:hAnsi="Times New Roman" w:hint="eastAsia"/>
        </w:rPr>
        <w:t>清洁剂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clear  a. </w:t>
      </w:r>
      <w:r w:rsidRPr="00DA26B0">
        <w:rPr>
          <w:rFonts w:ascii="Times New Roman" w:hAnsi="Times New Roman" w:hint="eastAsia"/>
        </w:rPr>
        <w:t>清晰；明亮的；清楚的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climate  n. </w:t>
      </w:r>
      <w:r w:rsidRPr="00DA26B0">
        <w:rPr>
          <w:rFonts w:ascii="Times New Roman" w:hAnsi="Times New Roman" w:hint="eastAsia"/>
        </w:rPr>
        <w:t>气候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climb  v. </w:t>
      </w:r>
      <w:r w:rsidRPr="00DA26B0">
        <w:rPr>
          <w:rFonts w:ascii="Times New Roman" w:hAnsi="Times New Roman" w:hint="eastAsia"/>
        </w:rPr>
        <w:t>爬，攀登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clock  n. </w:t>
      </w:r>
      <w:r w:rsidRPr="00DA26B0">
        <w:rPr>
          <w:rFonts w:ascii="Times New Roman" w:hAnsi="Times New Roman" w:hint="eastAsia"/>
        </w:rPr>
        <w:t>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close  a. </w:t>
      </w:r>
      <w:r w:rsidRPr="00DA26B0">
        <w:rPr>
          <w:rFonts w:ascii="Times New Roman" w:hAnsi="Times New Roman" w:hint="eastAsia"/>
        </w:rPr>
        <w:t>亲密的；近，靠近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近，靠近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关，关闭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cloth  n. </w:t>
      </w:r>
      <w:r w:rsidRPr="00DA26B0">
        <w:rPr>
          <w:rFonts w:ascii="Times New Roman" w:hAnsi="Times New Roman" w:hint="eastAsia"/>
        </w:rPr>
        <w:t>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clothes  n. </w:t>
      </w:r>
      <w:r w:rsidRPr="00DA26B0">
        <w:rPr>
          <w:rFonts w:ascii="Times New Roman" w:hAnsi="Times New Roman" w:hint="eastAsia"/>
        </w:rPr>
        <w:t>衣服；各种衣物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clothing  n. (</w:t>
      </w:r>
      <w:r w:rsidRPr="00DA26B0">
        <w:rPr>
          <w:rFonts w:ascii="Times New Roman" w:hAnsi="Times New Roman" w:hint="eastAsia"/>
        </w:rPr>
        <w:t>总称</w:t>
      </w:r>
      <w:r w:rsidRPr="00DA26B0">
        <w:rPr>
          <w:rFonts w:ascii="Times New Roman" w:hAnsi="Times New Roman"/>
        </w:rPr>
        <w:t xml:space="preserve">) </w:t>
      </w:r>
      <w:r w:rsidRPr="00DA26B0">
        <w:rPr>
          <w:rFonts w:ascii="Times New Roman" w:hAnsi="Times New Roman" w:hint="eastAsia"/>
        </w:rPr>
        <w:t>衣服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cloud  n. </w:t>
      </w:r>
      <w:r w:rsidRPr="00DA26B0">
        <w:rPr>
          <w:rFonts w:ascii="Times New Roman" w:hAnsi="Times New Roman" w:hint="eastAsia"/>
        </w:rPr>
        <w:t>云；云状物；阴影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cloudy  a. </w:t>
      </w:r>
      <w:r w:rsidRPr="00DA26B0">
        <w:rPr>
          <w:rFonts w:ascii="Times New Roman" w:hAnsi="Times New Roman" w:hint="eastAsia"/>
        </w:rPr>
        <w:t>多云的，阴天的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club  n. </w:t>
      </w:r>
      <w:r w:rsidRPr="00DA26B0">
        <w:rPr>
          <w:rFonts w:ascii="Times New Roman" w:hAnsi="Times New Roman" w:hint="eastAsia"/>
        </w:rPr>
        <w:t>俱乐部；纸牌中的梅花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coach  n. </w:t>
      </w:r>
      <w:r w:rsidRPr="00DA26B0">
        <w:rPr>
          <w:rFonts w:ascii="Times New Roman" w:hAnsi="Times New Roman" w:hint="eastAsia"/>
        </w:rPr>
        <w:t>教练；马车；长途车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coast  n. </w:t>
      </w:r>
      <w:r w:rsidRPr="00DA26B0">
        <w:rPr>
          <w:rFonts w:ascii="Times New Roman" w:hAnsi="Times New Roman" w:hint="eastAsia"/>
        </w:rPr>
        <w:t>海岸；海滨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coat  n. </w:t>
      </w:r>
      <w:r w:rsidRPr="00DA26B0">
        <w:rPr>
          <w:rFonts w:ascii="Times New Roman" w:hAnsi="Times New Roman" w:hint="eastAsia"/>
        </w:rPr>
        <w:t>外套；涂层；表皮；皮毛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给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穿外套；涂上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coffee  n. </w:t>
      </w:r>
      <w:r w:rsidRPr="00DA26B0">
        <w:rPr>
          <w:rFonts w:ascii="Times New Roman" w:hAnsi="Times New Roman" w:hint="eastAsia"/>
        </w:rPr>
        <w:t>咖啡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coin  n. </w:t>
      </w:r>
      <w:r w:rsidRPr="00DA26B0">
        <w:rPr>
          <w:rFonts w:ascii="Times New Roman" w:hAnsi="Times New Roman" w:hint="eastAsia"/>
        </w:rPr>
        <w:t>硬币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cold  a. </w:t>
      </w:r>
      <w:r w:rsidRPr="00DA26B0">
        <w:rPr>
          <w:rFonts w:ascii="Times New Roman" w:hAnsi="Times New Roman" w:hint="eastAsia"/>
        </w:rPr>
        <w:t>冷的，寒的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寒冷；感冒，伤风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colleague  n. </w:t>
      </w:r>
      <w:r w:rsidRPr="00DA26B0">
        <w:rPr>
          <w:rFonts w:ascii="Times New Roman" w:hAnsi="Times New Roman" w:hint="eastAsia"/>
        </w:rPr>
        <w:t>同事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collect  vt. </w:t>
      </w:r>
      <w:r w:rsidRPr="00DA26B0">
        <w:rPr>
          <w:rFonts w:ascii="Times New Roman" w:hAnsi="Times New Roman" w:hint="eastAsia"/>
        </w:rPr>
        <w:t>收集，搜集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collection  n. </w:t>
      </w:r>
      <w:r w:rsidRPr="00DA26B0">
        <w:rPr>
          <w:rFonts w:ascii="Times New Roman" w:hAnsi="Times New Roman" w:hint="eastAsia"/>
        </w:rPr>
        <w:t>收藏品，收集物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college  n. </w:t>
      </w:r>
      <w:r w:rsidRPr="00DA26B0">
        <w:rPr>
          <w:rFonts w:ascii="Times New Roman" w:hAnsi="Times New Roman" w:hint="eastAsia"/>
        </w:rPr>
        <w:t>学院；专科学校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collision  n. </w:t>
      </w:r>
      <w:r w:rsidRPr="00DA26B0">
        <w:rPr>
          <w:rFonts w:ascii="Times New Roman" w:hAnsi="Times New Roman" w:hint="eastAsia"/>
        </w:rPr>
        <w:t>碰撞事故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colour (</w:t>
      </w:r>
      <w:r w:rsidRPr="00DA26B0">
        <w:rPr>
          <w:rFonts w:ascii="Times New Roman" w:hAnsi="Times New Roman" w:hint="eastAsia"/>
        </w:rPr>
        <w:t>美</w:t>
      </w:r>
      <w:r>
        <w:rPr>
          <w:rFonts w:ascii="Times New Roman" w:hAnsi="Times New Roman"/>
        </w:rPr>
        <w:t xml:space="preserve">color) </w:t>
      </w:r>
      <w:r w:rsidRPr="00DA26B0">
        <w:rPr>
          <w:rFonts w:ascii="Times New Roman" w:hAnsi="Times New Roman"/>
        </w:rPr>
        <w:t xml:space="preserve">n. </w:t>
      </w:r>
      <w:r w:rsidRPr="00DA26B0">
        <w:rPr>
          <w:rFonts w:ascii="Times New Roman" w:hAnsi="Times New Roman" w:hint="eastAsia"/>
        </w:rPr>
        <w:t>颜色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给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着色，涂色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combine  vt. </w:t>
      </w:r>
      <w:r w:rsidRPr="00DA26B0">
        <w:rPr>
          <w:rFonts w:ascii="Times New Roman" w:hAnsi="Times New Roman" w:hint="eastAsia"/>
        </w:rPr>
        <w:t>使联合；使结合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come (came, come)  vi. </w:t>
      </w:r>
      <w:r w:rsidRPr="00DA26B0">
        <w:rPr>
          <w:rFonts w:ascii="Times New Roman" w:hAnsi="Times New Roman" w:hint="eastAsia"/>
        </w:rPr>
        <w:t>来，来到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comfortable  a. </w:t>
      </w:r>
      <w:r w:rsidRPr="00DA26B0">
        <w:rPr>
          <w:rFonts w:ascii="Times New Roman" w:hAnsi="Times New Roman" w:hint="eastAsia"/>
        </w:rPr>
        <w:t>舒服的；安逸的；舒服自在的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comment  n. </w:t>
      </w:r>
      <w:r w:rsidRPr="00DA26B0">
        <w:rPr>
          <w:rFonts w:ascii="Times New Roman" w:hAnsi="Times New Roman" w:hint="eastAsia"/>
        </w:rPr>
        <w:t>评论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commit  v.</w:t>
      </w:r>
      <w:r w:rsidRPr="00DA26B0">
        <w:rPr>
          <w:rFonts w:ascii="Times New Roman" w:hAnsi="Times New Roman" w:hint="eastAsia"/>
        </w:rPr>
        <w:t>犯（罪，错），自杀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commitment  n. </w:t>
      </w:r>
      <w:r w:rsidRPr="00DA26B0">
        <w:rPr>
          <w:rFonts w:ascii="Times New Roman" w:hAnsi="Times New Roman" w:hint="eastAsia"/>
        </w:rPr>
        <w:t>承诺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允诺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承担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committee  n. </w:t>
      </w:r>
      <w:r w:rsidRPr="00DA26B0">
        <w:rPr>
          <w:rFonts w:ascii="Times New Roman" w:hAnsi="Times New Roman" w:hint="eastAsia"/>
        </w:rPr>
        <w:t>委员会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common  a. </w:t>
      </w:r>
      <w:r w:rsidRPr="00DA26B0">
        <w:rPr>
          <w:rFonts w:ascii="Times New Roman" w:hAnsi="Times New Roman" w:hint="eastAsia"/>
        </w:rPr>
        <w:t>普通，一般；共有的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7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communicate  v. </w:t>
      </w:r>
      <w:r w:rsidRPr="00DA26B0">
        <w:rPr>
          <w:rFonts w:ascii="Times New Roman" w:hAnsi="Times New Roman" w:hint="eastAsia"/>
        </w:rPr>
        <w:t>交际；传达（感情，信息等）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communication  n.</w:t>
      </w:r>
      <w:r w:rsidRPr="00DA26B0">
        <w:rPr>
          <w:rFonts w:ascii="Times New Roman" w:hAnsi="Times New Roman" w:hint="eastAsia"/>
        </w:rPr>
        <w:t>交际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交往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通讯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company  n. </w:t>
      </w:r>
      <w:r w:rsidRPr="00DA26B0">
        <w:rPr>
          <w:rFonts w:ascii="Times New Roman" w:hAnsi="Times New Roman" w:hint="eastAsia"/>
        </w:rPr>
        <w:t>公司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compare  vt. </w:t>
      </w:r>
      <w:r w:rsidRPr="00DA26B0">
        <w:rPr>
          <w:rFonts w:ascii="Times New Roman" w:hAnsi="Times New Roman" w:hint="eastAsia"/>
        </w:rPr>
        <w:t>比较，对照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compete  vi. </w:t>
      </w:r>
      <w:r w:rsidRPr="00DA26B0">
        <w:rPr>
          <w:rFonts w:ascii="Times New Roman" w:hAnsi="Times New Roman" w:hint="eastAsia"/>
        </w:rPr>
        <w:t>比赛，竞赛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competition  n. </w:t>
      </w:r>
      <w:r w:rsidRPr="00DA26B0">
        <w:rPr>
          <w:rFonts w:ascii="Times New Roman" w:hAnsi="Times New Roman" w:hint="eastAsia"/>
        </w:rPr>
        <w:t>比赛，竞赛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complete  a. </w:t>
      </w:r>
      <w:r w:rsidRPr="00DA26B0">
        <w:rPr>
          <w:rFonts w:ascii="Times New Roman" w:hAnsi="Times New Roman" w:hint="eastAsia"/>
        </w:rPr>
        <w:t>完成</w:t>
      </w:r>
      <w:r w:rsidRPr="00DA26B0">
        <w:rPr>
          <w:rFonts w:ascii="Times New Roman" w:hAnsi="Times New Roman"/>
        </w:rPr>
        <w:t xml:space="preserve">vt. </w:t>
      </w:r>
      <w:r w:rsidRPr="00DA26B0">
        <w:rPr>
          <w:rFonts w:ascii="Times New Roman" w:hAnsi="Times New Roman" w:hint="eastAsia"/>
        </w:rPr>
        <w:t>完成，结束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complex a. / n. </w:t>
      </w:r>
      <w:r w:rsidRPr="00DA26B0">
        <w:rPr>
          <w:rFonts w:ascii="Times New Roman" w:hAnsi="Times New Roman" w:hint="eastAsia"/>
        </w:rPr>
        <w:t>复杂的，建筑群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computer  n. </w:t>
      </w:r>
      <w:r w:rsidRPr="00DA26B0">
        <w:rPr>
          <w:rFonts w:ascii="Times New Roman" w:hAnsi="Times New Roman" w:hint="eastAsia"/>
        </w:rPr>
        <w:t>电子计算机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concentrate  v. </w:t>
      </w:r>
      <w:r w:rsidRPr="00DA26B0">
        <w:rPr>
          <w:rFonts w:ascii="Times New Roman" w:hAnsi="Times New Roman" w:hint="eastAsia"/>
        </w:rPr>
        <w:t>聚精会神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concept  n. </w:t>
      </w:r>
      <w:r w:rsidRPr="00DA26B0">
        <w:rPr>
          <w:rFonts w:ascii="Times New Roman" w:hAnsi="Times New Roman" w:hint="eastAsia"/>
        </w:rPr>
        <w:t>概念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concern  v. / n. </w:t>
      </w:r>
      <w:r w:rsidRPr="00DA26B0">
        <w:rPr>
          <w:rFonts w:ascii="Times New Roman" w:hAnsi="Times New Roman" w:hint="eastAsia"/>
        </w:rPr>
        <w:t>涉及，关心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concert  n. </w:t>
      </w:r>
      <w:r w:rsidRPr="00DA26B0">
        <w:rPr>
          <w:rFonts w:ascii="Times New Roman" w:hAnsi="Times New Roman" w:hint="eastAsia"/>
        </w:rPr>
        <w:t>音乐会；演奏会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conclude  v. </w:t>
      </w:r>
      <w:r w:rsidRPr="00DA26B0">
        <w:rPr>
          <w:rFonts w:ascii="Times New Roman" w:hAnsi="Times New Roman" w:hint="eastAsia"/>
        </w:rPr>
        <w:t>完成，结束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conclusion  n. </w:t>
      </w:r>
      <w:r w:rsidRPr="00DA26B0">
        <w:rPr>
          <w:rFonts w:ascii="Times New Roman" w:hAnsi="Times New Roman" w:hint="eastAsia"/>
        </w:rPr>
        <w:t>结论；结束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condition  n. </w:t>
      </w:r>
      <w:r w:rsidRPr="00DA26B0">
        <w:rPr>
          <w:rFonts w:ascii="Times New Roman" w:hAnsi="Times New Roman" w:hint="eastAsia"/>
        </w:rPr>
        <w:t>条件，状况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conduct  vt. </w:t>
      </w:r>
      <w:r w:rsidRPr="00DA26B0">
        <w:rPr>
          <w:rFonts w:ascii="Times New Roman" w:hAnsi="Times New Roman" w:hint="eastAsia"/>
        </w:rPr>
        <w:t>引导，带领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conference  n. (</w:t>
      </w:r>
      <w:r w:rsidRPr="00DA26B0">
        <w:rPr>
          <w:rFonts w:ascii="Times New Roman" w:hAnsi="Times New Roman" w:hint="eastAsia"/>
        </w:rPr>
        <w:t>正式的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会议；讨论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confident  a. </w:t>
      </w:r>
      <w:r w:rsidRPr="00DA26B0">
        <w:rPr>
          <w:rFonts w:ascii="Times New Roman" w:hAnsi="Times New Roman" w:hint="eastAsia"/>
        </w:rPr>
        <w:t>自信的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confirm  v. </w:t>
      </w:r>
      <w:r w:rsidRPr="00DA26B0">
        <w:rPr>
          <w:rFonts w:ascii="Times New Roman" w:hAnsi="Times New Roman" w:hint="eastAsia"/>
        </w:rPr>
        <w:t>证实，证明，确认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conflict  n. </w:t>
      </w:r>
      <w:r w:rsidRPr="00DA26B0">
        <w:rPr>
          <w:rFonts w:ascii="Times New Roman" w:hAnsi="Times New Roman" w:hint="eastAsia"/>
        </w:rPr>
        <w:t>冲突，争执，争论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connect  v. </w:t>
      </w:r>
      <w:r w:rsidRPr="00DA26B0">
        <w:rPr>
          <w:rFonts w:ascii="Times New Roman" w:hAnsi="Times New Roman" w:hint="eastAsia"/>
        </w:rPr>
        <w:t>连接，把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联系起来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connection  n.</w:t>
      </w:r>
      <w:r w:rsidRPr="00DA26B0">
        <w:rPr>
          <w:rFonts w:ascii="Times New Roman" w:hAnsi="Times New Roman" w:hint="eastAsia"/>
        </w:rPr>
        <w:t>连接物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接触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联系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consequence  n. </w:t>
      </w:r>
      <w:r w:rsidRPr="00DA26B0">
        <w:rPr>
          <w:rFonts w:ascii="Times New Roman" w:hAnsi="Times New Roman" w:hint="eastAsia"/>
        </w:rPr>
        <w:t>结果，后果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consider  vt. </w:t>
      </w:r>
      <w:r w:rsidRPr="00DA26B0">
        <w:rPr>
          <w:rFonts w:ascii="Times New Roman" w:hAnsi="Times New Roman" w:hint="eastAsia"/>
        </w:rPr>
        <w:t>考虑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consist  v. </w:t>
      </w:r>
      <w:r w:rsidRPr="00DA26B0">
        <w:rPr>
          <w:rFonts w:ascii="Times New Roman" w:hAnsi="Times New Roman" w:hint="eastAsia"/>
        </w:rPr>
        <w:t>包含，组成，构成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constant  a. </w:t>
      </w:r>
      <w:r w:rsidRPr="00DA26B0">
        <w:rPr>
          <w:rFonts w:ascii="Times New Roman" w:hAnsi="Times New Roman" w:hint="eastAsia"/>
        </w:rPr>
        <w:t>经常的，不断的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construct  v. </w:t>
      </w:r>
      <w:r w:rsidRPr="00DA26B0">
        <w:rPr>
          <w:rFonts w:ascii="Times New Roman" w:hAnsi="Times New Roman" w:hint="eastAsia"/>
        </w:rPr>
        <w:t>构筑；建造，建设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construction  n.</w:t>
      </w:r>
      <w:r w:rsidRPr="00DA26B0">
        <w:rPr>
          <w:rFonts w:ascii="Times New Roman" w:hAnsi="Times New Roman" w:hint="eastAsia"/>
        </w:rPr>
        <w:t>建造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建设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建筑物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contain  v. </w:t>
      </w:r>
      <w:r w:rsidRPr="00DA26B0">
        <w:rPr>
          <w:rFonts w:ascii="Times New Roman" w:hAnsi="Times New Roman" w:hint="eastAsia"/>
        </w:rPr>
        <w:t>包含；包括；能容纳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content  a.</w:t>
      </w:r>
      <w:r w:rsidRPr="00DA26B0">
        <w:rPr>
          <w:rFonts w:ascii="Times New Roman" w:hAnsi="Times New Roman" w:hint="eastAsia"/>
        </w:rPr>
        <w:t>甘愿的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满意的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内容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continent  n. </w:t>
      </w:r>
      <w:r w:rsidRPr="00DA26B0">
        <w:rPr>
          <w:rFonts w:ascii="Times New Roman" w:hAnsi="Times New Roman" w:hint="eastAsia"/>
        </w:rPr>
        <w:t>大陆，大洲；陆地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continue  vi. </w:t>
      </w:r>
      <w:r w:rsidRPr="00DA26B0">
        <w:rPr>
          <w:rFonts w:ascii="Times New Roman" w:hAnsi="Times New Roman" w:hint="eastAsia"/>
        </w:rPr>
        <w:t>继续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contribution  n. </w:t>
      </w:r>
      <w:r w:rsidRPr="00DA26B0">
        <w:rPr>
          <w:rFonts w:ascii="Times New Roman" w:hAnsi="Times New Roman" w:hint="eastAsia"/>
        </w:rPr>
        <w:t>贡献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control  vt.&amp; n. </w:t>
      </w:r>
      <w:r w:rsidRPr="00DA26B0">
        <w:rPr>
          <w:rFonts w:ascii="Times New Roman" w:hAnsi="Times New Roman" w:hint="eastAsia"/>
        </w:rPr>
        <w:t>控制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convenient  a. </w:t>
      </w:r>
      <w:r w:rsidRPr="00DA26B0">
        <w:rPr>
          <w:rFonts w:ascii="Times New Roman" w:hAnsi="Times New Roman" w:hint="eastAsia"/>
        </w:rPr>
        <w:t>便利的，方便的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conversation  n. </w:t>
      </w:r>
      <w:r w:rsidRPr="00DA26B0">
        <w:rPr>
          <w:rFonts w:ascii="Times New Roman" w:hAnsi="Times New Roman" w:hint="eastAsia"/>
        </w:rPr>
        <w:t>谈话，交谈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convince  v. </w:t>
      </w:r>
      <w:r w:rsidRPr="00DA26B0">
        <w:rPr>
          <w:rFonts w:ascii="Times New Roman" w:hAnsi="Times New Roman" w:hint="eastAsia"/>
        </w:rPr>
        <w:t>使确信，使信服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cook  n.</w:t>
      </w:r>
      <w:r w:rsidRPr="00DA26B0">
        <w:rPr>
          <w:rFonts w:ascii="Times New Roman" w:hAnsi="Times New Roman" w:hint="eastAsia"/>
        </w:rPr>
        <w:t>炊事员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厨师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烹调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做饭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cooker  n. </w:t>
      </w:r>
      <w:r w:rsidRPr="00DA26B0">
        <w:rPr>
          <w:rFonts w:ascii="Times New Roman" w:hAnsi="Times New Roman" w:hint="eastAsia"/>
        </w:rPr>
        <w:t>炊具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锅、炉灶、烤炉等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cool  a. </w:t>
      </w:r>
      <w:r w:rsidRPr="00DA26B0">
        <w:rPr>
          <w:rFonts w:ascii="Times New Roman" w:hAnsi="Times New Roman" w:hint="eastAsia"/>
        </w:rPr>
        <w:t>凉的，凉爽的；酷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copy  n. </w:t>
      </w:r>
      <w:r w:rsidRPr="00DA26B0">
        <w:rPr>
          <w:rFonts w:ascii="Times New Roman" w:hAnsi="Times New Roman" w:hint="eastAsia"/>
        </w:rPr>
        <w:t>抄本，副本；一本（份，册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）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抄写；复印；（计算机用语）拷（备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份盘）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corner  n. </w:t>
      </w:r>
      <w:r w:rsidRPr="00DA26B0">
        <w:rPr>
          <w:rFonts w:ascii="Times New Roman" w:hAnsi="Times New Roman" w:hint="eastAsia"/>
        </w:rPr>
        <w:t>角；角落；拐角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correct  v. </w:t>
      </w:r>
      <w:r w:rsidRPr="00DA26B0">
        <w:rPr>
          <w:rFonts w:ascii="Times New Roman" w:hAnsi="Times New Roman" w:hint="eastAsia"/>
        </w:rPr>
        <w:t>改正；纠正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正确的，对的；恰当的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correction  n. </w:t>
      </w:r>
      <w:r w:rsidRPr="00DA26B0">
        <w:rPr>
          <w:rFonts w:ascii="Times New Roman" w:hAnsi="Times New Roman" w:hint="eastAsia"/>
        </w:rPr>
        <w:t>改正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corrupt  a. / v. </w:t>
      </w:r>
      <w:r w:rsidRPr="00DA26B0">
        <w:rPr>
          <w:rFonts w:ascii="Times New Roman" w:hAnsi="Times New Roman" w:hint="eastAsia"/>
        </w:rPr>
        <w:t>贪污的，腐败的，使腐化，堕落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cost (cost, cost)  v.</w:t>
      </w:r>
      <w:r w:rsidRPr="00DA26B0">
        <w:rPr>
          <w:rFonts w:ascii="Times New Roman" w:hAnsi="Times New Roman" w:hint="eastAsia"/>
        </w:rPr>
        <w:t>值（钱），花费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价格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cotton  n. </w:t>
      </w:r>
      <w:r w:rsidRPr="00DA26B0">
        <w:rPr>
          <w:rFonts w:ascii="Times New Roman" w:hAnsi="Times New Roman" w:hint="eastAsia"/>
        </w:rPr>
        <w:t>棉花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棉花的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could modal  v.</w:t>
      </w:r>
      <w:r w:rsidRPr="00DA26B0">
        <w:rPr>
          <w:rFonts w:ascii="Times New Roman" w:hAnsi="Times New Roman" w:hint="eastAsia"/>
        </w:rPr>
        <w:t>（</w:t>
      </w:r>
      <w:r w:rsidRPr="00DA26B0">
        <w:rPr>
          <w:rFonts w:ascii="Times New Roman" w:hAnsi="Times New Roman"/>
        </w:rPr>
        <w:t>can</w:t>
      </w:r>
      <w:r w:rsidRPr="00DA26B0">
        <w:rPr>
          <w:rFonts w:ascii="Times New Roman" w:hAnsi="Times New Roman" w:hint="eastAsia"/>
        </w:rPr>
        <w:t>的过去式）可以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；（表示许可或请求）可以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，行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count  vt. </w:t>
      </w:r>
      <w:r w:rsidRPr="00DA26B0">
        <w:rPr>
          <w:rFonts w:ascii="Times New Roman" w:hAnsi="Times New Roman" w:hint="eastAsia"/>
        </w:rPr>
        <w:t>数，点数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country  n. </w:t>
      </w:r>
      <w:r w:rsidRPr="00DA26B0">
        <w:rPr>
          <w:rFonts w:ascii="Times New Roman" w:hAnsi="Times New Roman" w:hint="eastAsia"/>
        </w:rPr>
        <w:t>国家；农村，乡下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countryside  n. </w:t>
      </w:r>
      <w:r w:rsidRPr="00DA26B0">
        <w:rPr>
          <w:rFonts w:ascii="Times New Roman" w:hAnsi="Times New Roman" w:hint="eastAsia"/>
        </w:rPr>
        <w:t>乡下，农村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couple  n. </w:t>
      </w:r>
      <w:r w:rsidRPr="00DA26B0">
        <w:rPr>
          <w:rFonts w:ascii="Times New Roman" w:hAnsi="Times New Roman" w:hint="eastAsia"/>
        </w:rPr>
        <w:t>夫妇，一对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course  n. </w:t>
      </w:r>
      <w:r w:rsidRPr="00DA26B0">
        <w:rPr>
          <w:rFonts w:ascii="Times New Roman" w:hAnsi="Times New Roman" w:hint="eastAsia"/>
        </w:rPr>
        <w:t>过程；经过；课程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court  n. </w:t>
      </w:r>
      <w:r w:rsidRPr="00DA26B0">
        <w:rPr>
          <w:rFonts w:ascii="Times New Roman" w:hAnsi="Times New Roman" w:hint="eastAsia"/>
        </w:rPr>
        <w:t>法庭；法院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cover  n. </w:t>
      </w:r>
      <w:r w:rsidRPr="00DA26B0">
        <w:rPr>
          <w:rFonts w:ascii="Times New Roman" w:hAnsi="Times New Roman" w:hint="eastAsia"/>
        </w:rPr>
        <w:t>盖子；罩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覆盖，遮盖；掩盖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cow  n. </w:t>
      </w:r>
      <w:r w:rsidRPr="00DA26B0">
        <w:rPr>
          <w:rFonts w:ascii="Times New Roman" w:hAnsi="Times New Roman" w:hint="eastAsia"/>
        </w:rPr>
        <w:t>母牛，奶牛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crazy  a. </w:t>
      </w:r>
      <w:r w:rsidRPr="00DA26B0">
        <w:rPr>
          <w:rFonts w:ascii="Times New Roman" w:hAnsi="Times New Roman" w:hint="eastAsia"/>
        </w:rPr>
        <w:t>疯狂的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cream  n. </w:t>
      </w:r>
      <w:r w:rsidRPr="00DA26B0">
        <w:rPr>
          <w:rFonts w:ascii="Times New Roman" w:hAnsi="Times New Roman" w:hint="eastAsia"/>
        </w:rPr>
        <w:t>奶油，乳脂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create  vt. </w:t>
      </w:r>
      <w:r w:rsidRPr="00DA26B0">
        <w:rPr>
          <w:rFonts w:ascii="Times New Roman" w:hAnsi="Times New Roman" w:hint="eastAsia"/>
        </w:rPr>
        <w:t>创造；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造成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creature  n. </w:t>
      </w:r>
      <w:r w:rsidRPr="00DA26B0">
        <w:rPr>
          <w:rFonts w:ascii="Times New Roman" w:hAnsi="Times New Roman" w:hint="eastAsia"/>
        </w:rPr>
        <w:t>生物，动物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credit  n. </w:t>
      </w:r>
      <w:r w:rsidRPr="00DA26B0">
        <w:rPr>
          <w:rFonts w:ascii="Times New Roman" w:hAnsi="Times New Roman" w:hint="eastAsia"/>
        </w:rPr>
        <w:t>信用；信赖；信誉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8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crew  n. </w:t>
      </w:r>
      <w:r w:rsidRPr="00DA26B0">
        <w:rPr>
          <w:rFonts w:ascii="Times New Roman" w:hAnsi="Times New Roman" w:hint="eastAsia"/>
        </w:rPr>
        <w:t>全体船员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crime  n. </w:t>
      </w:r>
      <w:r w:rsidRPr="00DA26B0">
        <w:rPr>
          <w:rFonts w:ascii="Times New Roman" w:hAnsi="Times New Roman" w:hint="eastAsia"/>
        </w:rPr>
        <w:t>（法律上的）罪，犯罪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criminal n.</w:t>
      </w:r>
      <w:r w:rsidRPr="00DA26B0">
        <w:rPr>
          <w:rFonts w:ascii="Times New Roman" w:hAnsi="Times New Roman" w:hint="eastAsia"/>
        </w:rPr>
        <w:t>罪犯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cross  a. </w:t>
      </w:r>
      <w:r w:rsidRPr="00DA26B0">
        <w:rPr>
          <w:rFonts w:ascii="Times New Roman" w:hAnsi="Times New Roman" w:hint="eastAsia"/>
        </w:rPr>
        <w:t>脾气不好的，易怒的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十字形的东西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越过；穿过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crowd  n. </w:t>
      </w:r>
      <w:r w:rsidRPr="00DA26B0">
        <w:rPr>
          <w:rFonts w:ascii="Times New Roman" w:hAnsi="Times New Roman" w:hint="eastAsia"/>
        </w:rPr>
        <w:t>人群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拥挤，群聚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cruel  a. </w:t>
      </w:r>
      <w:r w:rsidRPr="00DA26B0">
        <w:rPr>
          <w:rFonts w:ascii="Times New Roman" w:hAnsi="Times New Roman" w:hint="eastAsia"/>
        </w:rPr>
        <w:t>残忍的，残酷的；无情的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cry  n. </w:t>
      </w:r>
      <w:r w:rsidRPr="00DA26B0">
        <w:rPr>
          <w:rFonts w:ascii="Times New Roman" w:hAnsi="Times New Roman" w:hint="eastAsia"/>
        </w:rPr>
        <w:t>叫喊；哭声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喊叫；哭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culture  n. </w:t>
      </w:r>
      <w:r w:rsidRPr="00DA26B0">
        <w:rPr>
          <w:rFonts w:ascii="Times New Roman" w:hAnsi="Times New Roman" w:hint="eastAsia"/>
        </w:rPr>
        <w:t>文化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cup  n. </w:t>
      </w:r>
      <w:r w:rsidRPr="00DA26B0">
        <w:rPr>
          <w:rFonts w:ascii="Times New Roman" w:hAnsi="Times New Roman" w:hint="eastAsia"/>
        </w:rPr>
        <w:t>茶杯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currency  n. </w:t>
      </w:r>
      <w:r w:rsidRPr="00DA26B0">
        <w:rPr>
          <w:rFonts w:ascii="Times New Roman" w:hAnsi="Times New Roman" w:hint="eastAsia"/>
        </w:rPr>
        <w:t>货币；现金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curriculum  n.</w:t>
      </w:r>
      <w:r w:rsidRPr="00DA26B0">
        <w:rPr>
          <w:rFonts w:ascii="Times New Roman" w:hAnsi="Times New Roman" w:hint="eastAsia"/>
        </w:rPr>
        <w:t>（学校的）全部课程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curtain  n. </w:t>
      </w:r>
      <w:r w:rsidRPr="00DA26B0">
        <w:rPr>
          <w:rFonts w:ascii="Times New Roman" w:hAnsi="Times New Roman" w:hint="eastAsia"/>
        </w:rPr>
        <w:t>窗帘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custom  n. </w:t>
      </w:r>
      <w:r w:rsidRPr="00DA26B0">
        <w:rPr>
          <w:rFonts w:ascii="Times New Roman" w:hAnsi="Times New Roman" w:hint="eastAsia"/>
        </w:rPr>
        <w:t>习惯，习俗，风俗习惯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customer  n. </w:t>
      </w:r>
      <w:r w:rsidRPr="00DA26B0">
        <w:rPr>
          <w:rFonts w:ascii="Times New Roman" w:hAnsi="Times New Roman" w:hint="eastAsia"/>
        </w:rPr>
        <w:t>（商店）顾客，主顾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cut (cut, cut)  v. / n. </w:t>
      </w:r>
      <w:r w:rsidRPr="00DA26B0">
        <w:rPr>
          <w:rFonts w:ascii="Times New Roman" w:hAnsi="Times New Roman" w:hint="eastAsia"/>
        </w:rPr>
        <w:t>切，剪，削，割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伤口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dad = daddy  n.</w:t>
      </w:r>
      <w:r w:rsidRPr="00DA26B0">
        <w:rPr>
          <w:rFonts w:ascii="Times New Roman" w:hAnsi="Times New Roman" w:hint="eastAsia"/>
        </w:rPr>
        <w:t>（口）爸爸，爹爹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daily  a. </w:t>
      </w:r>
      <w:r w:rsidRPr="00DA26B0">
        <w:rPr>
          <w:rFonts w:ascii="Times New Roman" w:hAnsi="Times New Roman" w:hint="eastAsia"/>
        </w:rPr>
        <w:t>每日的；日常的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每天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日报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damage  n.&amp; vt. </w:t>
      </w:r>
      <w:r w:rsidRPr="00DA26B0">
        <w:rPr>
          <w:rFonts w:ascii="Times New Roman" w:hAnsi="Times New Roman" w:hint="eastAsia"/>
        </w:rPr>
        <w:t>毁坏，损害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dance  n.&amp; vi. </w:t>
      </w:r>
      <w:r w:rsidRPr="00DA26B0">
        <w:rPr>
          <w:rFonts w:ascii="Times New Roman" w:hAnsi="Times New Roman" w:hint="eastAsia"/>
        </w:rPr>
        <w:t>跳舞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danger  n. </w:t>
      </w:r>
      <w:r w:rsidRPr="00DA26B0">
        <w:rPr>
          <w:rFonts w:ascii="Times New Roman" w:hAnsi="Times New Roman" w:hint="eastAsia"/>
        </w:rPr>
        <w:t>危险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dangerous  a. </w:t>
      </w:r>
      <w:r w:rsidRPr="00DA26B0">
        <w:rPr>
          <w:rFonts w:ascii="Times New Roman" w:hAnsi="Times New Roman" w:hint="eastAsia"/>
        </w:rPr>
        <w:t>危险的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dare  v.&amp; aux..</w:t>
      </w:r>
      <w:r w:rsidRPr="00DA26B0">
        <w:rPr>
          <w:rFonts w:ascii="Times New Roman" w:hAnsi="Times New Roman" w:hint="eastAsia"/>
        </w:rPr>
        <w:t>（后接不带</w:t>
      </w:r>
      <w:r w:rsidRPr="00DA26B0">
        <w:rPr>
          <w:rFonts w:ascii="Times New Roman" w:hAnsi="Times New Roman"/>
        </w:rPr>
        <w:t>to</w:t>
      </w:r>
      <w:r w:rsidRPr="00DA26B0">
        <w:rPr>
          <w:rFonts w:ascii="Times New Roman" w:hAnsi="Times New Roman" w:hint="eastAsia"/>
        </w:rPr>
        <w:t>的不定式；主要用于疑问，否定或条件句）敢，敢于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dark  n. </w:t>
      </w:r>
      <w:r w:rsidRPr="00DA26B0">
        <w:rPr>
          <w:rFonts w:ascii="Times New Roman" w:hAnsi="Times New Roman" w:hint="eastAsia"/>
        </w:rPr>
        <w:t>黑暗；暗处；日暮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黑暗的；暗淡的；深色的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darkness  n. </w:t>
      </w:r>
      <w:r w:rsidRPr="00DA26B0">
        <w:rPr>
          <w:rFonts w:ascii="Times New Roman" w:hAnsi="Times New Roman" w:hint="eastAsia"/>
        </w:rPr>
        <w:t>黑暗，阴暗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data  n. </w:t>
      </w:r>
      <w:r w:rsidRPr="00DA26B0">
        <w:rPr>
          <w:rFonts w:ascii="Times New Roman" w:hAnsi="Times New Roman" w:hint="eastAsia"/>
        </w:rPr>
        <w:t>资料，数据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database  n. </w:t>
      </w:r>
      <w:r w:rsidRPr="00DA26B0">
        <w:rPr>
          <w:rFonts w:ascii="Times New Roman" w:hAnsi="Times New Roman" w:hint="eastAsia"/>
        </w:rPr>
        <w:t>资料库，数据库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date  n. </w:t>
      </w:r>
      <w:r w:rsidRPr="00DA26B0">
        <w:rPr>
          <w:rFonts w:ascii="Times New Roman" w:hAnsi="Times New Roman" w:hint="eastAsia"/>
        </w:rPr>
        <w:t>日期；约会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枣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daughter  n. </w:t>
      </w:r>
      <w:r w:rsidRPr="00DA26B0">
        <w:rPr>
          <w:rFonts w:ascii="Times New Roman" w:hAnsi="Times New Roman" w:hint="eastAsia"/>
        </w:rPr>
        <w:t>女儿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 n.</w:t>
      </w:r>
      <w:r w:rsidRPr="00DA26B0">
        <w:rPr>
          <w:rFonts w:ascii="Times New Roman" w:hAnsi="Times New Roman" w:hint="eastAsia"/>
        </w:rPr>
        <w:t>（一）天，（一）日；白天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dead  a. </w:t>
      </w:r>
      <w:r w:rsidRPr="00DA26B0">
        <w:rPr>
          <w:rFonts w:ascii="Times New Roman" w:hAnsi="Times New Roman" w:hint="eastAsia"/>
        </w:rPr>
        <w:t>死的；无生命的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deaf  a. </w:t>
      </w:r>
      <w:r w:rsidRPr="00DA26B0">
        <w:rPr>
          <w:rFonts w:ascii="Times New Roman" w:hAnsi="Times New Roman" w:hint="eastAsia"/>
        </w:rPr>
        <w:t>聋的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deal  n. </w:t>
      </w:r>
      <w:r w:rsidRPr="00DA26B0">
        <w:rPr>
          <w:rFonts w:ascii="Times New Roman" w:hAnsi="Times New Roman" w:hint="eastAsia"/>
        </w:rPr>
        <w:t>量，数额；交易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dear  int.</w:t>
      </w:r>
      <w:r w:rsidRPr="00DA26B0">
        <w:rPr>
          <w:rFonts w:ascii="Times New Roman" w:hAnsi="Times New Roman" w:hint="eastAsia"/>
        </w:rPr>
        <w:t>（表示惊愕）哎呀！唷！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亲爱的；贵的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death  n. </w:t>
      </w:r>
      <w:r w:rsidRPr="00DA26B0">
        <w:rPr>
          <w:rFonts w:ascii="Times New Roman" w:hAnsi="Times New Roman" w:hint="eastAsia"/>
        </w:rPr>
        <w:t>死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debate  n. &amp; v.</w:t>
      </w:r>
      <w:r w:rsidRPr="00DA26B0">
        <w:rPr>
          <w:rFonts w:ascii="Times New Roman" w:hAnsi="Times New Roman" w:hint="eastAsia"/>
        </w:rPr>
        <w:t>讨论，辩论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debt  n. </w:t>
      </w:r>
      <w:r w:rsidRPr="00DA26B0">
        <w:rPr>
          <w:rFonts w:ascii="Times New Roman" w:hAnsi="Times New Roman" w:hint="eastAsia"/>
        </w:rPr>
        <w:t>债务；欠款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decade  n. </w:t>
      </w:r>
      <w:r w:rsidRPr="00DA26B0">
        <w:rPr>
          <w:rFonts w:ascii="Times New Roman" w:hAnsi="Times New Roman" w:hint="eastAsia"/>
        </w:rPr>
        <w:t>十年期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December  n. 12</w:t>
      </w:r>
      <w:r w:rsidRPr="00DA26B0">
        <w:rPr>
          <w:rFonts w:ascii="Times New Roman" w:hAnsi="Times New Roman" w:hint="eastAsia"/>
        </w:rPr>
        <w:t>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decide  v. </w:t>
      </w:r>
      <w:r w:rsidRPr="00DA26B0">
        <w:rPr>
          <w:rFonts w:ascii="Times New Roman" w:hAnsi="Times New Roman" w:hint="eastAsia"/>
        </w:rPr>
        <w:t>决定；下决心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decision  n. </w:t>
      </w:r>
      <w:r w:rsidRPr="00DA26B0">
        <w:rPr>
          <w:rFonts w:ascii="Times New Roman" w:hAnsi="Times New Roman" w:hint="eastAsia"/>
        </w:rPr>
        <w:t>决定；决心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declare  vt. </w:t>
      </w:r>
      <w:r w:rsidRPr="00DA26B0">
        <w:rPr>
          <w:rFonts w:ascii="Times New Roman" w:hAnsi="Times New Roman" w:hint="eastAsia"/>
        </w:rPr>
        <w:t>声明；断言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decline  v. </w:t>
      </w:r>
      <w:r w:rsidRPr="00DA26B0">
        <w:rPr>
          <w:rFonts w:ascii="Times New Roman" w:hAnsi="Times New Roman" w:hint="eastAsia"/>
        </w:rPr>
        <w:t>减少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下降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衰退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谢绝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deep  a. </w:t>
      </w:r>
      <w:r w:rsidRPr="00DA26B0">
        <w:rPr>
          <w:rFonts w:ascii="Times New Roman" w:hAnsi="Times New Roman" w:hint="eastAsia"/>
        </w:rPr>
        <w:t>深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深；深厚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defeat  vt. </w:t>
      </w:r>
      <w:r w:rsidRPr="00DA26B0">
        <w:rPr>
          <w:rFonts w:ascii="Times New Roman" w:hAnsi="Times New Roman" w:hint="eastAsia"/>
        </w:rPr>
        <w:t>击败；战胜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defence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defense)   n. &amp; v. </w:t>
      </w:r>
      <w:r w:rsidRPr="00DA26B0">
        <w:rPr>
          <w:rFonts w:ascii="Times New Roman" w:hAnsi="Times New Roman" w:hint="eastAsia"/>
        </w:rPr>
        <w:t>防御；防务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defend  vt. </w:t>
      </w:r>
      <w:r w:rsidRPr="00DA26B0">
        <w:rPr>
          <w:rFonts w:ascii="Times New Roman" w:hAnsi="Times New Roman" w:hint="eastAsia"/>
        </w:rPr>
        <w:t>防守；保卫</w:t>
      </w:r>
      <w:r w:rsidRPr="00DA26B0">
        <w:rPr>
          <w:rFonts w:ascii="Times New Roman" w:hAnsi="Times New Roman"/>
        </w:rPr>
        <w:t xml:space="preserve"> </w:t>
      </w:r>
    </w:p>
    <w:p w:rsidR="006260E4" w:rsidRPr="00915D38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 xml:space="preserve">delay </w:t>
      </w:r>
      <w:r w:rsidRPr="00DA26B0">
        <w:rPr>
          <w:rFonts w:ascii="Times New Roman" w:hAnsi="Times New Roman"/>
        </w:rPr>
        <w:t>v.&amp; n.</w:t>
      </w:r>
      <w:r w:rsidRPr="00915D38">
        <w:rPr>
          <w:rFonts w:ascii="Times New Roman" w:hAnsi="Times New Roman"/>
          <w:spacing w:val="-6"/>
        </w:rPr>
        <w:t xml:space="preserve"> </w:t>
      </w:r>
      <w:r w:rsidRPr="00915D38">
        <w:rPr>
          <w:rFonts w:ascii="Times New Roman" w:hAnsi="Times New Roman" w:hint="eastAsia"/>
          <w:spacing w:val="-6"/>
        </w:rPr>
        <w:t>拖延，延误，延迟，延期；耽搁</w:t>
      </w:r>
      <w:r w:rsidRPr="00915D38">
        <w:rPr>
          <w:rFonts w:ascii="Times New Roman" w:hAnsi="Times New Roman"/>
          <w:spacing w:val="-6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deliver  vt. </w:t>
      </w:r>
      <w:r w:rsidRPr="00DA26B0">
        <w:rPr>
          <w:rFonts w:ascii="Times New Roman" w:hAnsi="Times New Roman" w:hint="eastAsia"/>
        </w:rPr>
        <w:t>投递（信件，邮包等）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demand  vt. </w:t>
      </w:r>
      <w:r w:rsidRPr="00DA26B0">
        <w:rPr>
          <w:rFonts w:ascii="Times New Roman" w:hAnsi="Times New Roman" w:hint="eastAsia"/>
        </w:rPr>
        <w:t>要求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department(</w:t>
      </w:r>
      <w:r w:rsidRPr="00DA26B0">
        <w:rPr>
          <w:rFonts w:ascii="Times New Roman" w:hAnsi="Times New Roman" w:hint="eastAsia"/>
        </w:rPr>
        <w:t>缩</w:t>
      </w:r>
      <w:r w:rsidRPr="00DA26B0">
        <w:rPr>
          <w:rFonts w:ascii="Times New Roman" w:hAnsi="Times New Roman"/>
        </w:rPr>
        <w:t xml:space="preserve">Dept.)  n. </w:t>
      </w:r>
      <w:r w:rsidRPr="00DA26B0">
        <w:rPr>
          <w:rFonts w:ascii="Times New Roman" w:hAnsi="Times New Roman" w:hint="eastAsia"/>
        </w:rPr>
        <w:t>部门；（机关的）司，处；（大学的）系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depend  vi. </w:t>
      </w:r>
      <w:r w:rsidRPr="00DA26B0">
        <w:rPr>
          <w:rFonts w:ascii="Times New Roman" w:hAnsi="Times New Roman" w:hint="eastAsia"/>
        </w:rPr>
        <w:t>依靠，依赖，指望；取决于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depth  n. </w:t>
      </w:r>
      <w:r w:rsidRPr="00DA26B0">
        <w:rPr>
          <w:rFonts w:ascii="Times New Roman" w:hAnsi="Times New Roman" w:hint="eastAsia"/>
        </w:rPr>
        <w:t>深，深度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describe  vt. </w:t>
      </w:r>
      <w:r w:rsidRPr="00DA26B0">
        <w:rPr>
          <w:rFonts w:ascii="Times New Roman" w:hAnsi="Times New Roman" w:hint="eastAsia"/>
        </w:rPr>
        <w:t>描写，叙述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description  n. </w:t>
      </w:r>
      <w:r w:rsidRPr="00DA26B0">
        <w:rPr>
          <w:rFonts w:ascii="Times New Roman" w:hAnsi="Times New Roman" w:hint="eastAsia"/>
        </w:rPr>
        <w:t>描述，描写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desert  n. </w:t>
      </w:r>
      <w:r w:rsidRPr="00DA26B0">
        <w:rPr>
          <w:rFonts w:ascii="Times New Roman" w:hAnsi="Times New Roman" w:hint="eastAsia"/>
        </w:rPr>
        <w:t>沙漠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舍弃；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遗弃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deserve  v.</w:t>
      </w:r>
      <w:r w:rsidRPr="00DA26B0">
        <w:rPr>
          <w:rFonts w:ascii="Times New Roman" w:hAnsi="Times New Roman" w:hint="eastAsia"/>
        </w:rPr>
        <w:t>（不用于进行时态）应得，应受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design  n.&amp; vt. n. </w:t>
      </w:r>
      <w:r w:rsidRPr="00DA26B0">
        <w:rPr>
          <w:rFonts w:ascii="Times New Roman" w:hAnsi="Times New Roman" w:hint="eastAsia"/>
        </w:rPr>
        <w:t>设计，策划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图案，图样，样式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desire  vt. &amp; n. </w:t>
      </w:r>
      <w:r w:rsidRPr="00DA26B0">
        <w:rPr>
          <w:rFonts w:ascii="Times New Roman" w:hAnsi="Times New Roman" w:hint="eastAsia"/>
        </w:rPr>
        <w:t>要求；期望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9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desk  n. </w:t>
      </w:r>
      <w:r w:rsidRPr="00DA26B0">
        <w:rPr>
          <w:rFonts w:ascii="Times New Roman" w:hAnsi="Times New Roman" w:hint="eastAsia"/>
        </w:rPr>
        <w:t>书桌，写字台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destroy  vt. </w:t>
      </w:r>
      <w:r w:rsidRPr="00DA26B0">
        <w:rPr>
          <w:rFonts w:ascii="Times New Roman" w:hAnsi="Times New Roman" w:hint="eastAsia"/>
        </w:rPr>
        <w:t>破坏，毁坏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determine  vt. </w:t>
      </w:r>
      <w:r w:rsidRPr="00DA26B0">
        <w:rPr>
          <w:rFonts w:ascii="Times New Roman" w:hAnsi="Times New Roman" w:hint="eastAsia"/>
        </w:rPr>
        <w:t>决定；决心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develop  v. </w:t>
      </w:r>
      <w:r w:rsidRPr="00DA26B0">
        <w:rPr>
          <w:rFonts w:ascii="Times New Roman" w:hAnsi="Times New Roman" w:hint="eastAsia"/>
        </w:rPr>
        <w:t>（使）发展；（使）发达；（使）发育；开发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冲洗（照片）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development  n. </w:t>
      </w:r>
      <w:r w:rsidRPr="00DA26B0">
        <w:rPr>
          <w:rFonts w:ascii="Times New Roman" w:hAnsi="Times New Roman" w:hint="eastAsia"/>
        </w:rPr>
        <w:t>发展，发达，发育，开发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dialogue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 dialog)  n. </w:t>
      </w:r>
      <w:r w:rsidRPr="00DA26B0">
        <w:rPr>
          <w:rFonts w:ascii="Times New Roman" w:hAnsi="Times New Roman" w:hint="eastAsia"/>
        </w:rPr>
        <w:t>对话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die  v. </w:t>
      </w:r>
      <w:r w:rsidRPr="00DA26B0">
        <w:rPr>
          <w:rFonts w:ascii="Times New Roman" w:hAnsi="Times New Roman" w:hint="eastAsia"/>
        </w:rPr>
        <w:t>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diet  n. </w:t>
      </w:r>
      <w:r w:rsidRPr="00DA26B0">
        <w:rPr>
          <w:rFonts w:ascii="Times New Roman" w:hAnsi="Times New Roman" w:hint="eastAsia"/>
        </w:rPr>
        <w:t>饮食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difference  n. </w:t>
      </w:r>
      <w:r w:rsidRPr="00DA26B0">
        <w:rPr>
          <w:rFonts w:ascii="Times New Roman" w:hAnsi="Times New Roman" w:hint="eastAsia"/>
        </w:rPr>
        <w:t>不同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different  a. </w:t>
      </w:r>
      <w:r w:rsidRPr="00DA26B0">
        <w:rPr>
          <w:rFonts w:ascii="Times New Roman" w:hAnsi="Times New Roman" w:hint="eastAsia"/>
        </w:rPr>
        <w:t>不同的，有差异的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difficult  a.</w:t>
      </w:r>
      <w:r w:rsidRPr="00DA26B0">
        <w:rPr>
          <w:rFonts w:ascii="Times New Roman" w:hAnsi="Times New Roman" w:hint="eastAsia"/>
        </w:rPr>
        <w:t>难；艰难；不易相处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difficulty  n. </w:t>
      </w:r>
      <w:r w:rsidRPr="00DA26B0">
        <w:rPr>
          <w:rFonts w:ascii="Times New Roman" w:hAnsi="Times New Roman" w:hint="eastAsia"/>
        </w:rPr>
        <w:t>困难，费力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dig (dug, dug)  v. </w:t>
      </w:r>
      <w:r w:rsidRPr="00DA26B0">
        <w:rPr>
          <w:rFonts w:ascii="Times New Roman" w:hAnsi="Times New Roman" w:hint="eastAsia"/>
        </w:rPr>
        <w:t>挖（洞沟）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dinner  n. </w:t>
      </w:r>
      <w:r w:rsidRPr="00DA26B0">
        <w:rPr>
          <w:rFonts w:ascii="Times New Roman" w:hAnsi="Times New Roman" w:hint="eastAsia"/>
        </w:rPr>
        <w:t>正餐，宴会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direct  a. / vt. </w:t>
      </w:r>
      <w:r w:rsidRPr="00DA26B0">
        <w:rPr>
          <w:rFonts w:ascii="Times New Roman" w:hAnsi="Times New Roman" w:hint="eastAsia"/>
        </w:rPr>
        <w:t>直接的；直达的；直截了当的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指挥；指导；监督；管理；指挥（演奏）；导演（电影）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direction  n. </w:t>
      </w:r>
      <w:r w:rsidRPr="00DA26B0">
        <w:rPr>
          <w:rFonts w:ascii="Times New Roman" w:hAnsi="Times New Roman" w:hint="eastAsia"/>
        </w:rPr>
        <w:t>方向；方位</w:t>
      </w:r>
      <w:r w:rsidRPr="00DA26B0">
        <w:rPr>
          <w:rFonts w:ascii="Times New Roman" w:hAnsi="Times New Roman"/>
        </w:rPr>
        <w:t xml:space="preserve"> </w:t>
      </w:r>
    </w:p>
    <w:p w:rsidR="006260E4" w:rsidRPr="00915D38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6"/>
        </w:rPr>
      </w:pPr>
      <w:r w:rsidRPr="00DA26B0">
        <w:rPr>
          <w:rFonts w:ascii="Times New Roman" w:hAnsi="Times New Roman"/>
        </w:rPr>
        <w:t xml:space="preserve">director  n. </w:t>
      </w:r>
      <w:r w:rsidRPr="00915D38">
        <w:rPr>
          <w:rFonts w:ascii="Times New Roman" w:hAnsi="Times New Roman" w:hint="eastAsia"/>
          <w:spacing w:val="-6"/>
        </w:rPr>
        <w:t>所长，处长，主任；董事；导演</w:t>
      </w:r>
      <w:r w:rsidRPr="00915D38">
        <w:rPr>
          <w:rFonts w:ascii="Times New Roman" w:hAnsi="Times New Roman"/>
          <w:spacing w:val="-6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dirty  a. </w:t>
      </w:r>
      <w:r w:rsidRPr="00DA26B0">
        <w:rPr>
          <w:rFonts w:ascii="Times New Roman" w:hAnsi="Times New Roman" w:hint="eastAsia"/>
        </w:rPr>
        <w:t>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disappear  vi. </w:t>
      </w:r>
      <w:r w:rsidRPr="00DA26B0">
        <w:rPr>
          <w:rFonts w:ascii="Times New Roman" w:hAnsi="Times New Roman" w:hint="eastAsia"/>
        </w:rPr>
        <w:t>消失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discover  vt. </w:t>
      </w:r>
      <w:r w:rsidRPr="00DA26B0">
        <w:rPr>
          <w:rFonts w:ascii="Times New Roman" w:hAnsi="Times New Roman" w:hint="eastAsia"/>
        </w:rPr>
        <w:t>发现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discovery  n. </w:t>
      </w:r>
      <w:r w:rsidRPr="00DA26B0">
        <w:rPr>
          <w:rFonts w:ascii="Times New Roman" w:hAnsi="Times New Roman" w:hint="eastAsia"/>
        </w:rPr>
        <w:t>发现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discuss  vt. </w:t>
      </w:r>
      <w:r w:rsidRPr="00DA26B0">
        <w:rPr>
          <w:rFonts w:ascii="Times New Roman" w:hAnsi="Times New Roman" w:hint="eastAsia"/>
        </w:rPr>
        <w:t>讨论，议论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discussion  n. </w:t>
      </w:r>
      <w:r w:rsidRPr="00DA26B0">
        <w:rPr>
          <w:rFonts w:ascii="Times New Roman" w:hAnsi="Times New Roman" w:hint="eastAsia"/>
        </w:rPr>
        <w:t>讨论，辩论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disease  n. </w:t>
      </w:r>
      <w:r w:rsidRPr="00DA26B0">
        <w:rPr>
          <w:rFonts w:ascii="Times New Roman" w:hAnsi="Times New Roman" w:hint="eastAsia"/>
        </w:rPr>
        <w:t>病，疾病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dish  n. </w:t>
      </w:r>
      <w:r w:rsidRPr="00DA26B0">
        <w:rPr>
          <w:rFonts w:ascii="Times New Roman" w:hAnsi="Times New Roman" w:hint="eastAsia"/>
        </w:rPr>
        <w:t>盘，碟；盘装菜；盘形物</w:t>
      </w:r>
      <w:r w:rsidRPr="00DA26B0">
        <w:rPr>
          <w:rFonts w:ascii="Times New Roman" w:hAnsi="Times New Roman"/>
        </w:rPr>
        <w:t xml:space="preserve"> </w:t>
      </w:r>
    </w:p>
    <w:p w:rsidR="006260E4" w:rsidRPr="00915D38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6"/>
        </w:rPr>
      </w:pPr>
      <w:r w:rsidRPr="00DA26B0">
        <w:rPr>
          <w:rFonts w:ascii="Times New Roman" w:hAnsi="Times New Roman"/>
        </w:rPr>
        <w:t xml:space="preserve">dismiss  vt. </w:t>
      </w:r>
      <w:r w:rsidRPr="00915D38">
        <w:rPr>
          <w:rFonts w:ascii="Times New Roman" w:hAnsi="Times New Roman" w:hint="eastAsia"/>
          <w:spacing w:val="-6"/>
        </w:rPr>
        <w:t>让</w:t>
      </w:r>
      <w:r w:rsidRPr="00915D38">
        <w:rPr>
          <w:rFonts w:ascii="Times New Roman" w:hAnsi="Times New Roman"/>
          <w:spacing w:val="-6"/>
        </w:rPr>
        <w:t>……</w:t>
      </w:r>
      <w:r w:rsidRPr="00915D38">
        <w:rPr>
          <w:rFonts w:ascii="Times New Roman" w:hAnsi="Times New Roman" w:hint="eastAsia"/>
          <w:spacing w:val="-6"/>
        </w:rPr>
        <w:t>离开；遣散；解散；解雇</w:t>
      </w:r>
      <w:r w:rsidRPr="00915D38">
        <w:rPr>
          <w:rFonts w:ascii="Times New Roman" w:hAnsi="Times New Roman"/>
          <w:spacing w:val="-6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distance  n. </w:t>
      </w:r>
      <w:r w:rsidRPr="00DA26B0">
        <w:rPr>
          <w:rFonts w:ascii="Times New Roman" w:hAnsi="Times New Roman" w:hint="eastAsia"/>
        </w:rPr>
        <w:t>距离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distant  a. </w:t>
      </w:r>
      <w:r w:rsidRPr="00DA26B0">
        <w:rPr>
          <w:rFonts w:ascii="Times New Roman" w:hAnsi="Times New Roman" w:hint="eastAsia"/>
        </w:rPr>
        <w:t>远的，遥远的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disturb  vt. </w:t>
      </w:r>
      <w:r w:rsidRPr="00DA26B0">
        <w:rPr>
          <w:rFonts w:ascii="Times New Roman" w:hAnsi="Times New Roman" w:hint="eastAsia"/>
        </w:rPr>
        <w:t>扰乱；打扰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divide  vt. </w:t>
      </w:r>
      <w:r w:rsidRPr="00DA26B0">
        <w:rPr>
          <w:rFonts w:ascii="Times New Roman" w:hAnsi="Times New Roman" w:hint="eastAsia"/>
        </w:rPr>
        <w:t>分，划分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division  n. </w:t>
      </w:r>
      <w:r w:rsidRPr="00DA26B0">
        <w:rPr>
          <w:rFonts w:ascii="Times New Roman" w:hAnsi="Times New Roman" w:hint="eastAsia"/>
        </w:rPr>
        <w:t>（算术用语）除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 (did, done) don't=do not  v. &amp; aux. </w:t>
      </w:r>
      <w:r w:rsidRPr="00DA26B0">
        <w:rPr>
          <w:rFonts w:ascii="Times New Roman" w:hAnsi="Times New Roman" w:hint="eastAsia"/>
        </w:rPr>
        <w:t>做，干（用以构成疑问句及否定句。第三人称单数现在时用</w:t>
      </w:r>
      <w:r w:rsidRPr="00DA26B0">
        <w:rPr>
          <w:rFonts w:ascii="Times New Roman" w:hAnsi="Times New Roman"/>
        </w:rPr>
        <w:t>does</w:t>
      </w:r>
      <w:r w:rsidRPr="00DA26B0">
        <w:rPr>
          <w:rFonts w:ascii="Times New Roman" w:hAnsi="Times New Roman" w:hint="eastAsia"/>
        </w:rPr>
        <w:t>）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不做，不干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doctor  n. </w:t>
      </w:r>
      <w:r w:rsidRPr="00DA26B0">
        <w:rPr>
          <w:rFonts w:ascii="Times New Roman" w:hAnsi="Times New Roman" w:hint="eastAsia"/>
        </w:rPr>
        <w:t>医生，大夫；博士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document  n. </w:t>
      </w:r>
      <w:r w:rsidRPr="00DA26B0">
        <w:rPr>
          <w:rFonts w:ascii="Times New Roman" w:hAnsi="Times New Roman" w:hint="eastAsia"/>
        </w:rPr>
        <w:t>文件；文献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dog  n. </w:t>
      </w:r>
      <w:r w:rsidRPr="00DA26B0">
        <w:rPr>
          <w:rFonts w:ascii="Times New Roman" w:hAnsi="Times New Roman" w:hint="eastAsia"/>
        </w:rPr>
        <w:t>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dollar  n. </w:t>
      </w:r>
      <w:r w:rsidRPr="00DA26B0">
        <w:rPr>
          <w:rFonts w:ascii="Times New Roman" w:hAnsi="Times New Roman" w:hint="eastAsia"/>
        </w:rPr>
        <w:t>元（美国、加拿大、澳大利亚等国货币单位）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door  n. </w:t>
      </w:r>
      <w:r w:rsidRPr="00DA26B0">
        <w:rPr>
          <w:rFonts w:ascii="Times New Roman" w:hAnsi="Times New Roman" w:hint="eastAsia"/>
        </w:rPr>
        <w:t>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double  a. </w:t>
      </w:r>
      <w:r w:rsidRPr="00DA26B0">
        <w:rPr>
          <w:rFonts w:ascii="Times New Roman" w:hAnsi="Times New Roman" w:hint="eastAsia"/>
        </w:rPr>
        <w:t>两倍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双的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两个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doubt  n.&amp; v. </w:t>
      </w:r>
      <w:r w:rsidRPr="00DA26B0">
        <w:rPr>
          <w:rFonts w:ascii="Times New Roman" w:hAnsi="Times New Roman" w:hint="eastAsia"/>
        </w:rPr>
        <w:t>怀疑，疑惑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down  prep. </w:t>
      </w:r>
      <w:r w:rsidRPr="00DA26B0">
        <w:rPr>
          <w:rFonts w:ascii="Times New Roman" w:hAnsi="Times New Roman" w:hint="eastAsia"/>
        </w:rPr>
        <w:t>沿着，沿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而下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向下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draw (drew, drawn)  v. </w:t>
      </w:r>
      <w:r w:rsidRPr="00DA26B0">
        <w:rPr>
          <w:rFonts w:ascii="Times New Roman" w:hAnsi="Times New Roman" w:hint="eastAsia"/>
        </w:rPr>
        <w:t>绘画；绘制；拉，拖；提取（金钱）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dream (dreamt, dreamt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--ed, --ed)  n.&amp; vt. </w:t>
      </w:r>
      <w:r w:rsidRPr="00DA26B0">
        <w:rPr>
          <w:rFonts w:ascii="Times New Roman" w:hAnsi="Times New Roman" w:hint="eastAsia"/>
        </w:rPr>
        <w:t>梦，梦想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dress  n. </w:t>
      </w:r>
      <w:r w:rsidRPr="00DA26B0">
        <w:rPr>
          <w:rFonts w:ascii="Times New Roman" w:hAnsi="Times New Roman" w:hint="eastAsia"/>
        </w:rPr>
        <w:t>女服，连衣裙；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统指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服装；童装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穿衣；穿着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drink  n. </w:t>
      </w:r>
      <w:r w:rsidRPr="00DA26B0">
        <w:rPr>
          <w:rFonts w:ascii="Times New Roman" w:hAnsi="Times New Roman" w:hint="eastAsia"/>
        </w:rPr>
        <w:t>饮料；喝酒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drink(drank,drunk)  v. </w:t>
      </w:r>
      <w:r w:rsidRPr="00DA26B0">
        <w:rPr>
          <w:rFonts w:ascii="Times New Roman" w:hAnsi="Times New Roman" w:hint="eastAsia"/>
        </w:rPr>
        <w:t>喝，饮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drive(drove,driven) </w:t>
      </w:r>
      <w:r w:rsidRPr="00DA26B0">
        <w:rPr>
          <w:rFonts w:ascii="Times New Roman" w:hAnsi="Times New Roman"/>
        </w:rPr>
        <w:t xml:space="preserve">v. </w:t>
      </w:r>
      <w:r w:rsidRPr="00DA26B0">
        <w:rPr>
          <w:rFonts w:ascii="Times New Roman" w:hAnsi="Times New Roman" w:hint="eastAsia"/>
        </w:rPr>
        <w:t>驾驶，开（车）；驱赶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driver  n. </w:t>
      </w:r>
      <w:r w:rsidRPr="00DA26B0">
        <w:rPr>
          <w:rFonts w:ascii="Times New Roman" w:hAnsi="Times New Roman" w:hint="eastAsia"/>
        </w:rPr>
        <w:t>司机，驾驶员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drop  n.</w:t>
      </w:r>
      <w:r w:rsidRPr="00DA26B0">
        <w:rPr>
          <w:rFonts w:ascii="Times New Roman" w:hAnsi="Times New Roman" w:hint="eastAsia"/>
        </w:rPr>
        <w:t>滴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掉下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落下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投递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放弃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drug  n. </w:t>
      </w:r>
      <w:r w:rsidRPr="00DA26B0">
        <w:rPr>
          <w:rFonts w:ascii="Times New Roman" w:hAnsi="Times New Roman" w:hint="eastAsia"/>
        </w:rPr>
        <w:t>药，药物；毒品</w:t>
      </w:r>
      <w:r w:rsidRPr="00DA26B0">
        <w:rPr>
          <w:rFonts w:ascii="Times New Roman" w:hAnsi="Times New Roman"/>
        </w:rPr>
        <w:t xml:space="preserve"> </w:t>
      </w:r>
    </w:p>
    <w:p w:rsidR="006260E4" w:rsidRPr="00915D38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4"/>
        </w:rPr>
      </w:pPr>
      <w:r>
        <w:rPr>
          <w:rFonts w:ascii="Times New Roman" w:hAnsi="Times New Roman"/>
        </w:rPr>
        <w:t xml:space="preserve">dry </w:t>
      </w:r>
      <w:r w:rsidRPr="00DA26B0">
        <w:rPr>
          <w:rFonts w:ascii="Times New Roman" w:hAnsi="Times New Roman"/>
        </w:rPr>
        <w:t xml:space="preserve">v. </w:t>
      </w:r>
      <w:r w:rsidRPr="00915D38">
        <w:rPr>
          <w:rFonts w:ascii="Times New Roman" w:hAnsi="Times New Roman" w:hint="eastAsia"/>
          <w:spacing w:val="-4"/>
        </w:rPr>
        <w:t>使</w:t>
      </w:r>
      <w:r w:rsidRPr="00915D38">
        <w:rPr>
          <w:rFonts w:ascii="Times New Roman" w:hAnsi="Times New Roman"/>
          <w:spacing w:val="-4"/>
        </w:rPr>
        <w:t>…</w:t>
      </w:r>
      <w:r w:rsidRPr="00915D38">
        <w:rPr>
          <w:rFonts w:ascii="Times New Roman" w:hAnsi="Times New Roman" w:hint="eastAsia"/>
          <w:spacing w:val="-4"/>
        </w:rPr>
        <w:t>干；弄干；擦干</w:t>
      </w:r>
      <w:r w:rsidRPr="00915D38">
        <w:rPr>
          <w:rFonts w:ascii="Times New Roman" w:hAnsi="Times New Roman"/>
          <w:spacing w:val="-4"/>
        </w:rPr>
        <w:t xml:space="preserve"> a. </w:t>
      </w:r>
      <w:r w:rsidRPr="00915D38">
        <w:rPr>
          <w:rFonts w:ascii="Times New Roman" w:hAnsi="Times New Roman" w:hint="eastAsia"/>
          <w:spacing w:val="-4"/>
        </w:rPr>
        <w:t>干的；干燥的</w:t>
      </w:r>
      <w:r w:rsidRPr="00915D38">
        <w:rPr>
          <w:rFonts w:ascii="Times New Roman" w:hAnsi="Times New Roman"/>
          <w:spacing w:val="-4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due a. </w:t>
      </w:r>
      <w:r w:rsidRPr="00DA26B0">
        <w:rPr>
          <w:rFonts w:ascii="Times New Roman" w:hAnsi="Times New Roman" w:hint="eastAsia"/>
        </w:rPr>
        <w:t>预期的；约定的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during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期间；在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过程中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duty  n. </w:t>
      </w:r>
      <w:r w:rsidRPr="00DA26B0">
        <w:rPr>
          <w:rFonts w:ascii="Times New Roman" w:hAnsi="Times New Roman" w:hint="eastAsia"/>
        </w:rPr>
        <w:t>责任，义务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each  a.&amp; pron.</w:t>
      </w:r>
      <w:r w:rsidRPr="00DA26B0">
        <w:rPr>
          <w:rFonts w:ascii="Times New Roman" w:hAnsi="Times New Roman" w:hint="eastAsia"/>
        </w:rPr>
        <w:t>每人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每个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每件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early  a. </w:t>
      </w:r>
      <w:r w:rsidRPr="00DA26B0">
        <w:rPr>
          <w:rFonts w:ascii="Times New Roman" w:hAnsi="Times New Roman" w:hint="eastAsia"/>
        </w:rPr>
        <w:t>早的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早地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earn vt. </w:t>
      </w:r>
      <w:r w:rsidRPr="00DA26B0">
        <w:rPr>
          <w:rFonts w:ascii="Times New Roman" w:hAnsi="Times New Roman" w:hint="eastAsia"/>
        </w:rPr>
        <w:t>挣得，赚得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earth  n. </w:t>
      </w:r>
      <w:r w:rsidRPr="00DA26B0">
        <w:rPr>
          <w:rFonts w:ascii="Times New Roman" w:hAnsi="Times New Roman" w:hint="eastAsia"/>
        </w:rPr>
        <w:t>地球；土，泥；大地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east a. </w:t>
      </w:r>
      <w:r w:rsidRPr="00915D38">
        <w:rPr>
          <w:rFonts w:ascii="Times New Roman" w:hAnsi="Times New Roman" w:hint="eastAsia"/>
          <w:spacing w:val="-4"/>
        </w:rPr>
        <w:t>东方；东部的；朝东的；从东方来</w:t>
      </w:r>
      <w:r w:rsidRPr="00915D38">
        <w:rPr>
          <w:rFonts w:ascii="Times New Roman" w:hAnsi="Times New Roman"/>
          <w:spacing w:val="-4"/>
        </w:rPr>
        <w:t xml:space="preserve"> ad. </w:t>
      </w:r>
      <w:r w:rsidRPr="00915D38">
        <w:rPr>
          <w:rFonts w:ascii="Times New Roman" w:hAnsi="Times New Roman" w:hint="eastAsia"/>
          <w:spacing w:val="-4"/>
        </w:rPr>
        <w:t>在东方；向东方；从东方</w:t>
      </w:r>
      <w:r w:rsidRPr="00915D38">
        <w:rPr>
          <w:rFonts w:ascii="Times New Roman" w:hAnsi="Times New Roman"/>
          <w:spacing w:val="-4"/>
        </w:rPr>
        <w:t xml:space="preserve"> n. </w:t>
      </w:r>
      <w:r w:rsidRPr="00915D38">
        <w:rPr>
          <w:rFonts w:ascii="Times New Roman" w:hAnsi="Times New Roman" w:hint="eastAsia"/>
          <w:spacing w:val="-4"/>
        </w:rPr>
        <w:t>东，东方；东部</w:t>
      </w:r>
      <w:r w:rsidRPr="00915D38">
        <w:rPr>
          <w:rFonts w:ascii="Times New Roman" w:hAnsi="Times New Roman"/>
          <w:spacing w:val="-4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eastern  a. </w:t>
      </w:r>
      <w:r w:rsidRPr="00DA26B0">
        <w:rPr>
          <w:rFonts w:ascii="Times New Roman" w:hAnsi="Times New Roman" w:hint="eastAsia"/>
        </w:rPr>
        <w:t>东方的；东部的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easy  a. </w:t>
      </w:r>
      <w:r w:rsidRPr="00DA26B0">
        <w:rPr>
          <w:rFonts w:ascii="Times New Roman" w:hAnsi="Times New Roman" w:hint="eastAsia"/>
        </w:rPr>
        <w:t>容易的，不费力的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eat (ate, eaten)  v. </w:t>
      </w:r>
      <w:r w:rsidRPr="00DA26B0">
        <w:rPr>
          <w:rFonts w:ascii="Times New Roman" w:hAnsi="Times New Roman" w:hint="eastAsia"/>
        </w:rPr>
        <w:t>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edge  n. </w:t>
      </w:r>
      <w:r w:rsidRPr="00DA26B0">
        <w:rPr>
          <w:rFonts w:ascii="Times New Roman" w:hAnsi="Times New Roman" w:hint="eastAsia"/>
        </w:rPr>
        <w:t>边缘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educate  vt. </w:t>
      </w:r>
      <w:r w:rsidRPr="00DA26B0">
        <w:rPr>
          <w:rFonts w:ascii="Times New Roman" w:hAnsi="Times New Roman" w:hint="eastAsia"/>
        </w:rPr>
        <w:t>教育，培养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education  n. </w:t>
      </w:r>
      <w:r w:rsidRPr="00DA26B0">
        <w:rPr>
          <w:rFonts w:ascii="Times New Roman" w:hAnsi="Times New Roman" w:hint="eastAsia"/>
        </w:rPr>
        <w:t>教育，培养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educator  n. </w:t>
      </w:r>
      <w:r w:rsidRPr="00DA26B0">
        <w:rPr>
          <w:rFonts w:ascii="Times New Roman" w:hAnsi="Times New Roman" w:hint="eastAsia"/>
        </w:rPr>
        <w:t>教育家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10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effect  n. </w:t>
      </w:r>
      <w:r w:rsidRPr="00DA26B0">
        <w:rPr>
          <w:rFonts w:ascii="Times New Roman" w:hAnsi="Times New Roman" w:hint="eastAsia"/>
        </w:rPr>
        <w:t>效果；作用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effort n. </w:t>
      </w:r>
      <w:r w:rsidRPr="00DA26B0">
        <w:rPr>
          <w:rFonts w:ascii="Times New Roman" w:hAnsi="Times New Roman" w:hint="eastAsia"/>
        </w:rPr>
        <w:t>努力，艰难的尝试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egg  n. </w:t>
      </w:r>
      <w:r w:rsidRPr="00DA26B0">
        <w:rPr>
          <w:rFonts w:ascii="Times New Roman" w:hAnsi="Times New Roman" w:hint="eastAsia"/>
        </w:rPr>
        <w:t>蛋；卵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either  a. </w:t>
      </w:r>
      <w:r w:rsidRPr="00DA26B0">
        <w:rPr>
          <w:rFonts w:ascii="Times New Roman" w:hAnsi="Times New Roman" w:hint="eastAsia"/>
        </w:rPr>
        <w:t>两方任一方的；二者之一</w:t>
      </w:r>
      <w:r w:rsidRPr="00DA26B0">
        <w:rPr>
          <w:rFonts w:ascii="Times New Roman" w:hAnsi="Times New Roman"/>
        </w:rPr>
        <w:t xml:space="preserve"> conj. </w:t>
      </w:r>
      <w:r w:rsidRPr="00DA26B0">
        <w:rPr>
          <w:rFonts w:ascii="Times New Roman" w:hAnsi="Times New Roman" w:hint="eastAsia"/>
        </w:rPr>
        <w:t>二者之一；要么</w:t>
      </w:r>
      <w:r w:rsidRPr="00DA26B0">
        <w:rPr>
          <w:rFonts w:ascii="Times New Roman" w:hAnsi="Times New Roman"/>
        </w:rPr>
        <w:t>……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elect  vt. </w:t>
      </w:r>
      <w:r w:rsidRPr="00DA26B0">
        <w:rPr>
          <w:rFonts w:ascii="Times New Roman" w:hAnsi="Times New Roman" w:hint="eastAsia"/>
        </w:rPr>
        <w:t>（投票）选举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else  ad. </w:t>
      </w:r>
      <w:r w:rsidRPr="00DA26B0">
        <w:rPr>
          <w:rFonts w:ascii="Times New Roman" w:hAnsi="Times New Roman" w:hint="eastAsia"/>
        </w:rPr>
        <w:t>别的，其他的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e-mail/e ]n. </w:t>
      </w:r>
      <w:r w:rsidRPr="00DA26B0">
        <w:rPr>
          <w:rFonts w:ascii="Times New Roman" w:hAnsi="Times New Roman" w:hint="eastAsia"/>
        </w:rPr>
        <w:t>电子邮件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emergency  n.</w:t>
      </w:r>
      <w:r w:rsidRPr="00DA26B0">
        <w:rPr>
          <w:rFonts w:ascii="Times New Roman" w:hAnsi="Times New Roman" w:hint="eastAsia"/>
        </w:rPr>
        <w:t>紧急情况或状态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employ  vt. </w:t>
      </w:r>
      <w:r w:rsidRPr="00DA26B0">
        <w:rPr>
          <w:rFonts w:ascii="Times New Roman" w:hAnsi="Times New Roman" w:hint="eastAsia"/>
        </w:rPr>
        <w:t>雇佣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empty  a. </w:t>
      </w:r>
      <w:r w:rsidRPr="00DA26B0">
        <w:rPr>
          <w:rFonts w:ascii="Times New Roman" w:hAnsi="Times New Roman" w:hint="eastAsia"/>
        </w:rPr>
        <w:t>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encourage  vt. </w:t>
      </w:r>
      <w:r w:rsidRPr="00DA26B0">
        <w:rPr>
          <w:rFonts w:ascii="Times New Roman" w:hAnsi="Times New Roman" w:hint="eastAsia"/>
        </w:rPr>
        <w:t>鼓励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encouragement  n. </w:t>
      </w:r>
      <w:r w:rsidRPr="00DA26B0">
        <w:rPr>
          <w:rFonts w:ascii="Times New Roman" w:hAnsi="Times New Roman" w:hint="eastAsia"/>
        </w:rPr>
        <w:t>鼓励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end  n. </w:t>
      </w:r>
      <w:r w:rsidRPr="00DA26B0">
        <w:rPr>
          <w:rFonts w:ascii="Times New Roman" w:hAnsi="Times New Roman" w:hint="eastAsia"/>
        </w:rPr>
        <w:t>末尾；终点；结束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结束，终止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ending  n. </w:t>
      </w:r>
      <w:r w:rsidRPr="00DA26B0">
        <w:rPr>
          <w:rFonts w:ascii="Times New Roman" w:hAnsi="Times New Roman" w:hint="eastAsia"/>
        </w:rPr>
        <w:t>结局；结尾，最后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enemy  n. </w:t>
      </w:r>
      <w:r w:rsidRPr="00DA26B0">
        <w:rPr>
          <w:rFonts w:ascii="Times New Roman" w:hAnsi="Times New Roman" w:hint="eastAsia"/>
        </w:rPr>
        <w:t>敌人；敌军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energy n. </w:t>
      </w:r>
      <w:r w:rsidRPr="00DA26B0">
        <w:rPr>
          <w:rFonts w:ascii="Times New Roman" w:hAnsi="Times New Roman" w:hint="eastAsia"/>
        </w:rPr>
        <w:t>精力，能量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engine  n. </w:t>
      </w:r>
      <w:r w:rsidRPr="00DA26B0">
        <w:rPr>
          <w:rFonts w:ascii="Times New Roman" w:hAnsi="Times New Roman" w:hint="eastAsia"/>
        </w:rPr>
        <w:t>发动机，引擎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enjoy  vt.</w:t>
      </w:r>
      <w:r w:rsidRPr="00DA26B0">
        <w:rPr>
          <w:rFonts w:ascii="Times New Roman" w:hAnsi="Times New Roman" w:hint="eastAsia"/>
        </w:rPr>
        <w:t>欣赏；享受乐趣；喜欢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enough  n. </w:t>
      </w:r>
      <w:r w:rsidRPr="00DA26B0">
        <w:rPr>
          <w:rFonts w:ascii="Times New Roman" w:hAnsi="Times New Roman" w:hint="eastAsia"/>
        </w:rPr>
        <w:t>足够；充足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足够；充分的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足够地；充分地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enter  vt. </w:t>
      </w:r>
      <w:r w:rsidRPr="00DA26B0">
        <w:rPr>
          <w:rFonts w:ascii="Times New Roman" w:hAnsi="Times New Roman" w:hint="eastAsia"/>
        </w:rPr>
        <w:t>进入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entire  a. </w:t>
      </w:r>
      <w:r w:rsidRPr="00DA26B0">
        <w:rPr>
          <w:rFonts w:ascii="Times New Roman" w:hAnsi="Times New Roman" w:hint="eastAsia"/>
        </w:rPr>
        <w:t>整个的，全部的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entrance  n. </w:t>
      </w:r>
      <w:r w:rsidRPr="00DA26B0">
        <w:rPr>
          <w:rFonts w:ascii="Times New Roman" w:hAnsi="Times New Roman" w:hint="eastAsia"/>
        </w:rPr>
        <w:t>入口；入场；进入的权利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入学许可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entry  n. </w:t>
      </w:r>
      <w:r w:rsidRPr="00DA26B0">
        <w:rPr>
          <w:rFonts w:ascii="Times New Roman" w:hAnsi="Times New Roman" w:hint="eastAsia"/>
        </w:rPr>
        <w:t>进入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envelope  n. </w:t>
      </w:r>
      <w:r w:rsidRPr="00DA26B0">
        <w:rPr>
          <w:rFonts w:ascii="Times New Roman" w:hAnsi="Times New Roman" w:hint="eastAsia"/>
        </w:rPr>
        <w:t>信封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environment  n.</w:t>
      </w:r>
      <w:r w:rsidRPr="00DA26B0">
        <w:rPr>
          <w:rFonts w:ascii="Times New Roman" w:hAnsi="Times New Roman" w:hint="eastAsia"/>
        </w:rPr>
        <w:t>环境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equal  a.</w:t>
      </w:r>
      <w:r w:rsidRPr="00DA26B0">
        <w:rPr>
          <w:rFonts w:ascii="Times New Roman" w:hAnsi="Times New Roman" w:hint="eastAsia"/>
        </w:rPr>
        <w:t>平等的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等于，使等于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equality  n. </w:t>
      </w:r>
      <w:r w:rsidRPr="00DA26B0">
        <w:rPr>
          <w:rFonts w:ascii="Times New Roman" w:hAnsi="Times New Roman" w:hint="eastAsia"/>
        </w:rPr>
        <w:t>平等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equipment  n. </w:t>
      </w:r>
      <w:r w:rsidRPr="00DA26B0">
        <w:rPr>
          <w:rFonts w:ascii="Times New Roman" w:hAnsi="Times New Roman" w:hint="eastAsia"/>
        </w:rPr>
        <w:t>装备，设备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error  n. </w:t>
      </w:r>
      <w:r w:rsidRPr="00DA26B0">
        <w:rPr>
          <w:rFonts w:ascii="Times New Roman" w:hAnsi="Times New Roman" w:hint="eastAsia"/>
        </w:rPr>
        <w:t>错误；差错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escape  n.&amp; vi. </w:t>
      </w:r>
      <w:r w:rsidRPr="00DA26B0">
        <w:rPr>
          <w:rFonts w:ascii="Times New Roman" w:hAnsi="Times New Roman" w:hint="eastAsia"/>
        </w:rPr>
        <w:t>逃跑；逃脱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especially  ad. </w:t>
      </w:r>
      <w:r w:rsidRPr="00DA26B0">
        <w:rPr>
          <w:rFonts w:ascii="Times New Roman" w:hAnsi="Times New Roman" w:hint="eastAsia"/>
        </w:rPr>
        <w:t>特别，尤其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even  ad. </w:t>
      </w:r>
      <w:r w:rsidRPr="00DA26B0">
        <w:rPr>
          <w:rFonts w:ascii="Times New Roman" w:hAnsi="Times New Roman" w:hint="eastAsia"/>
        </w:rPr>
        <w:t>甚至，连（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都）；更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evening  n. </w:t>
      </w:r>
      <w:r w:rsidRPr="00DA26B0">
        <w:rPr>
          <w:rFonts w:ascii="Times New Roman" w:hAnsi="Times New Roman" w:hint="eastAsia"/>
        </w:rPr>
        <w:t>傍晚，晚上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event  n. </w:t>
      </w:r>
      <w:r w:rsidRPr="00DA26B0">
        <w:rPr>
          <w:rFonts w:ascii="Times New Roman" w:hAnsi="Times New Roman" w:hint="eastAsia"/>
        </w:rPr>
        <w:t>事件，大事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eventually  ad.</w:t>
      </w:r>
      <w:r w:rsidRPr="00DA26B0">
        <w:rPr>
          <w:rFonts w:ascii="Times New Roman" w:hAnsi="Times New Roman" w:hint="eastAsia"/>
        </w:rPr>
        <w:t>最终地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ever  ad. </w:t>
      </w:r>
      <w:r w:rsidRPr="00DA26B0">
        <w:rPr>
          <w:rFonts w:ascii="Times New Roman" w:hAnsi="Times New Roman" w:hint="eastAsia"/>
        </w:rPr>
        <w:t>曾经；无论何时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every  a. </w:t>
      </w:r>
      <w:r w:rsidRPr="00DA26B0">
        <w:rPr>
          <w:rFonts w:ascii="Times New Roman" w:hAnsi="Times New Roman" w:hint="eastAsia"/>
        </w:rPr>
        <w:t>每一，每个的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everybody pron. </w:t>
      </w:r>
      <w:r w:rsidRPr="00DA26B0">
        <w:rPr>
          <w:rFonts w:ascii="Times New Roman" w:hAnsi="Times New Roman" w:hint="eastAsia"/>
        </w:rPr>
        <w:t>每人，人人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everyone  pron. </w:t>
      </w:r>
      <w:r w:rsidRPr="00DA26B0">
        <w:rPr>
          <w:rFonts w:ascii="Times New Roman" w:hAnsi="Times New Roman" w:hint="eastAsia"/>
        </w:rPr>
        <w:t>每人，人人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everything  pron. </w:t>
      </w:r>
      <w:r w:rsidRPr="00DA26B0">
        <w:rPr>
          <w:rFonts w:ascii="Times New Roman" w:hAnsi="Times New Roman" w:hint="eastAsia"/>
        </w:rPr>
        <w:t>每件事，事事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exam = examination  n. </w:t>
      </w:r>
      <w:r w:rsidRPr="00DA26B0">
        <w:rPr>
          <w:rFonts w:ascii="Times New Roman" w:hAnsi="Times New Roman" w:hint="eastAsia"/>
        </w:rPr>
        <w:t>考试，测试；检查；审查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examine vt. </w:t>
      </w:r>
      <w:r w:rsidRPr="00DA26B0">
        <w:rPr>
          <w:rFonts w:ascii="Times New Roman" w:hAnsi="Times New Roman" w:hint="eastAsia"/>
        </w:rPr>
        <w:t>检查；诊察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example  n. </w:t>
      </w:r>
      <w:r w:rsidRPr="00DA26B0">
        <w:rPr>
          <w:rFonts w:ascii="Times New Roman" w:hAnsi="Times New Roman" w:hint="eastAsia"/>
        </w:rPr>
        <w:t>例子；榜样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excellent  a. </w:t>
      </w:r>
      <w:r w:rsidRPr="00DA26B0">
        <w:rPr>
          <w:rFonts w:ascii="Times New Roman" w:hAnsi="Times New Roman" w:hint="eastAsia"/>
        </w:rPr>
        <w:t>极好的，优秀的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except prep. </w:t>
      </w:r>
      <w:r w:rsidRPr="00DA26B0">
        <w:rPr>
          <w:rFonts w:ascii="Times New Roman" w:hAnsi="Times New Roman" w:hint="eastAsia"/>
        </w:rPr>
        <w:t>除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之外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exchange n. </w:t>
      </w:r>
      <w:r w:rsidRPr="00DA26B0">
        <w:rPr>
          <w:rFonts w:ascii="Times New Roman" w:hAnsi="Times New Roman" w:hint="eastAsia"/>
        </w:rPr>
        <w:t>交换，掉换；交流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excuse  n.</w:t>
      </w:r>
      <w:r w:rsidRPr="00DA26B0">
        <w:rPr>
          <w:rFonts w:ascii="Times New Roman" w:hAnsi="Times New Roman" w:hint="eastAsia"/>
        </w:rPr>
        <w:t>借口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辩解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原谅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宽恕</w:t>
      </w:r>
      <w:r w:rsidRPr="00DA26B0">
        <w:rPr>
          <w:rFonts w:ascii="Times New Roman" w:hAnsi="Times New Roman"/>
        </w:rPr>
        <w:t xml:space="preserve"> </w:t>
      </w:r>
    </w:p>
    <w:p w:rsidR="006260E4" w:rsidRPr="00915D38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4"/>
        </w:rPr>
      </w:pPr>
      <w:r w:rsidRPr="00DA26B0">
        <w:rPr>
          <w:rFonts w:ascii="Times New Roman" w:hAnsi="Times New Roman"/>
        </w:rPr>
        <w:t xml:space="preserve">exercise n. </w:t>
      </w:r>
      <w:r w:rsidRPr="00915D38">
        <w:rPr>
          <w:rFonts w:ascii="Times New Roman" w:hAnsi="Times New Roman" w:hint="eastAsia"/>
          <w:spacing w:val="-4"/>
        </w:rPr>
        <w:t>锻炼，做操；练习，习题</w:t>
      </w:r>
      <w:r w:rsidRPr="00915D38">
        <w:rPr>
          <w:rFonts w:ascii="Times New Roman" w:hAnsi="Times New Roman"/>
          <w:spacing w:val="-4"/>
        </w:rPr>
        <w:t xml:space="preserve"> vi. </w:t>
      </w:r>
      <w:r w:rsidRPr="00915D38">
        <w:rPr>
          <w:rFonts w:ascii="Times New Roman" w:hAnsi="Times New Roman" w:hint="eastAsia"/>
          <w:spacing w:val="-4"/>
        </w:rPr>
        <w:t>锻炼</w:t>
      </w:r>
      <w:r w:rsidRPr="00915D38">
        <w:rPr>
          <w:rFonts w:ascii="Times New Roman" w:hAnsi="Times New Roman"/>
          <w:spacing w:val="-4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exhibition  n. </w:t>
      </w:r>
      <w:r w:rsidRPr="00DA26B0">
        <w:rPr>
          <w:rFonts w:ascii="Times New Roman" w:hAnsi="Times New Roman" w:hint="eastAsia"/>
        </w:rPr>
        <w:t>展览；展览会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exist  vi. </w:t>
      </w:r>
      <w:r w:rsidRPr="00DA26B0">
        <w:rPr>
          <w:rFonts w:ascii="Times New Roman" w:hAnsi="Times New Roman" w:hint="eastAsia"/>
        </w:rPr>
        <w:t>存在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existence  n.</w:t>
      </w:r>
      <w:r w:rsidRPr="00DA26B0">
        <w:rPr>
          <w:rFonts w:ascii="Times New Roman" w:hAnsi="Times New Roman" w:hint="eastAsia"/>
        </w:rPr>
        <w:t>存在；生存；存在物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expand  v.</w:t>
      </w:r>
      <w:r w:rsidRPr="00DA26B0">
        <w:rPr>
          <w:rFonts w:ascii="Times New Roman" w:hAnsi="Times New Roman" w:hint="eastAsia"/>
        </w:rPr>
        <w:t>扩大，增加，扩展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expect  vt. </w:t>
      </w:r>
      <w:r w:rsidRPr="00DA26B0">
        <w:rPr>
          <w:rFonts w:ascii="Times New Roman" w:hAnsi="Times New Roman" w:hint="eastAsia"/>
        </w:rPr>
        <w:t>预料；盼望；认为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expense  n. </w:t>
      </w:r>
      <w:r w:rsidRPr="00DA26B0">
        <w:rPr>
          <w:rFonts w:ascii="Times New Roman" w:hAnsi="Times New Roman" w:hint="eastAsia"/>
        </w:rPr>
        <w:t>消费；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支出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expensive  a. </w:t>
      </w:r>
      <w:r w:rsidRPr="00DA26B0">
        <w:rPr>
          <w:rFonts w:ascii="Times New Roman" w:hAnsi="Times New Roman" w:hint="eastAsia"/>
        </w:rPr>
        <w:t>昂贵的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experience  n. </w:t>
      </w:r>
      <w:r w:rsidRPr="00DA26B0">
        <w:rPr>
          <w:rFonts w:ascii="Times New Roman" w:hAnsi="Times New Roman" w:hint="eastAsia"/>
        </w:rPr>
        <w:t>经验；经历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expert  n. </w:t>
      </w:r>
      <w:r w:rsidRPr="00DA26B0">
        <w:rPr>
          <w:rFonts w:ascii="Times New Roman" w:hAnsi="Times New Roman" w:hint="eastAsia"/>
        </w:rPr>
        <w:t>专家，能手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explain  vt. </w:t>
      </w:r>
      <w:r w:rsidRPr="00DA26B0">
        <w:rPr>
          <w:rFonts w:ascii="Times New Roman" w:hAnsi="Times New Roman" w:hint="eastAsia"/>
        </w:rPr>
        <w:t>解释，说明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explanation  n. </w:t>
      </w:r>
      <w:r w:rsidRPr="00DA26B0">
        <w:rPr>
          <w:rFonts w:ascii="Times New Roman" w:hAnsi="Times New Roman" w:hint="eastAsia"/>
        </w:rPr>
        <w:t>解释，说明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explore  v. </w:t>
      </w:r>
      <w:r w:rsidRPr="00DA26B0">
        <w:rPr>
          <w:rFonts w:ascii="Times New Roman" w:hAnsi="Times New Roman" w:hint="eastAsia"/>
        </w:rPr>
        <w:t>探险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11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express  vt. </w:t>
      </w:r>
      <w:r w:rsidRPr="00DA26B0">
        <w:rPr>
          <w:rFonts w:ascii="Times New Roman" w:hAnsi="Times New Roman" w:hint="eastAsia"/>
        </w:rPr>
        <w:t>表达；表示；表情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快车，特快专递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expression n. </w:t>
      </w:r>
      <w:r w:rsidRPr="00DA26B0">
        <w:rPr>
          <w:rFonts w:ascii="Times New Roman" w:hAnsi="Times New Roman" w:hint="eastAsia"/>
        </w:rPr>
        <w:t>表达；词句；表示，说法；表情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extension  n.</w:t>
      </w:r>
      <w:r w:rsidRPr="00DA26B0">
        <w:rPr>
          <w:rFonts w:ascii="Times New Roman" w:hAnsi="Times New Roman" w:hint="eastAsia"/>
        </w:rPr>
        <w:t>扩大，延伸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extra a. </w:t>
      </w:r>
      <w:r w:rsidRPr="00DA26B0">
        <w:rPr>
          <w:rFonts w:ascii="Times New Roman" w:hAnsi="Times New Roman" w:hint="eastAsia"/>
        </w:rPr>
        <w:t>额外的，外加的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extreme  a. </w:t>
      </w:r>
      <w:r w:rsidRPr="00DA26B0">
        <w:rPr>
          <w:rFonts w:ascii="Times New Roman" w:hAnsi="Times New Roman" w:hint="eastAsia"/>
        </w:rPr>
        <w:t>极其的，非常的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eye  n. </w:t>
      </w:r>
      <w:r w:rsidRPr="00DA26B0">
        <w:rPr>
          <w:rFonts w:ascii="Times New Roman" w:hAnsi="Times New Roman" w:hint="eastAsia"/>
        </w:rPr>
        <w:t>眼睛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face n. </w:t>
      </w:r>
      <w:r w:rsidRPr="00DA26B0">
        <w:rPr>
          <w:rFonts w:ascii="Times New Roman" w:hAnsi="Times New Roman" w:hint="eastAsia"/>
        </w:rPr>
        <w:t>脸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面向；面对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fact n. </w:t>
      </w:r>
      <w:r w:rsidRPr="00DA26B0">
        <w:rPr>
          <w:rFonts w:ascii="Times New Roman" w:hAnsi="Times New Roman" w:hint="eastAsia"/>
        </w:rPr>
        <w:t>事实，现实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factory n. </w:t>
      </w:r>
      <w:r w:rsidRPr="00DA26B0">
        <w:rPr>
          <w:rFonts w:ascii="Times New Roman" w:hAnsi="Times New Roman" w:hint="eastAsia"/>
        </w:rPr>
        <w:t>工厂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fail  v. </w:t>
      </w:r>
      <w:r w:rsidRPr="00DA26B0">
        <w:rPr>
          <w:rFonts w:ascii="Times New Roman" w:hAnsi="Times New Roman" w:hint="eastAsia"/>
        </w:rPr>
        <w:t>失败；不及格；衰退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failure  n. </w:t>
      </w:r>
      <w:r w:rsidRPr="00DA26B0">
        <w:rPr>
          <w:rFonts w:ascii="Times New Roman" w:hAnsi="Times New Roman" w:hint="eastAsia"/>
        </w:rPr>
        <w:t>失败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fair  a. </w:t>
      </w:r>
      <w:r w:rsidRPr="00DA26B0">
        <w:rPr>
          <w:rFonts w:ascii="Times New Roman" w:hAnsi="Times New Roman" w:hint="eastAsia"/>
        </w:rPr>
        <w:t>公平的，合理的</w:t>
      </w:r>
      <w:r w:rsidRPr="00DA26B0">
        <w:rPr>
          <w:rFonts w:ascii="Times New Roman" w:hAnsi="Times New Roman"/>
        </w:rPr>
        <w:t xml:space="preserve"> a. (</w:t>
      </w:r>
      <w:r w:rsidRPr="00DA26B0">
        <w:rPr>
          <w:rFonts w:ascii="Times New Roman" w:hAnsi="Times New Roman" w:hint="eastAsia"/>
        </w:rPr>
        <w:t>肤色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白皙的；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（人）白肤金发的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集市；庙会；展览会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faith  n. </w:t>
      </w:r>
      <w:r w:rsidRPr="00DA26B0">
        <w:rPr>
          <w:rFonts w:ascii="Times New Roman" w:hAnsi="Times New Roman" w:hint="eastAsia"/>
        </w:rPr>
        <w:t>信仰；信念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fall  n. </w:t>
      </w:r>
      <w:r w:rsidRPr="00DA26B0">
        <w:rPr>
          <w:rFonts w:ascii="Times New Roman" w:hAnsi="Times New Roman" w:hint="eastAsia"/>
        </w:rPr>
        <w:t>（美）秋季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fall  (fell, fallen) vi. </w:t>
      </w:r>
      <w:r w:rsidRPr="00DA26B0">
        <w:rPr>
          <w:rFonts w:ascii="Times New Roman" w:hAnsi="Times New Roman" w:hint="eastAsia"/>
        </w:rPr>
        <w:t>落（下），降落；倒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false  a. </w:t>
      </w:r>
      <w:r w:rsidRPr="00DA26B0">
        <w:rPr>
          <w:rFonts w:ascii="Times New Roman" w:hAnsi="Times New Roman" w:hint="eastAsia"/>
        </w:rPr>
        <w:t>不正确的；假的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familiar a. </w:t>
      </w:r>
      <w:r w:rsidRPr="00DA26B0">
        <w:rPr>
          <w:rFonts w:ascii="Times New Roman" w:hAnsi="Times New Roman" w:hint="eastAsia"/>
        </w:rPr>
        <w:t>熟悉的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family  n. </w:t>
      </w:r>
      <w:r w:rsidRPr="00DA26B0">
        <w:rPr>
          <w:rFonts w:ascii="Times New Roman" w:hAnsi="Times New Roman" w:hint="eastAsia"/>
        </w:rPr>
        <w:t>家庭；家族；子女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famous a. </w:t>
      </w:r>
      <w:r w:rsidRPr="00DA26B0">
        <w:rPr>
          <w:rFonts w:ascii="Times New Roman" w:hAnsi="Times New Roman" w:hint="eastAsia"/>
        </w:rPr>
        <w:t>著名的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fan n. </w:t>
      </w:r>
      <w:r w:rsidRPr="00DA26B0">
        <w:rPr>
          <w:rFonts w:ascii="Times New Roman" w:hAnsi="Times New Roman" w:hint="eastAsia"/>
        </w:rPr>
        <w:t>（电影、运动等的）迷；热心的爱好者（支持者）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风扇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far  (farther, farthest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further , furthest) a.&amp; ad. </w:t>
      </w:r>
      <w:r w:rsidRPr="00DA26B0">
        <w:rPr>
          <w:rFonts w:ascii="Times New Roman" w:hAnsi="Times New Roman" w:hint="eastAsia"/>
        </w:rPr>
        <w:t>远的；远地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fast a. </w:t>
      </w:r>
      <w:r w:rsidRPr="00DA26B0">
        <w:rPr>
          <w:rFonts w:ascii="Times New Roman" w:hAnsi="Times New Roman" w:hint="eastAsia"/>
        </w:rPr>
        <w:t>快的，迅速的；紧密的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快地，迅速地；紧密地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fasten vt. </w:t>
      </w:r>
      <w:r w:rsidRPr="00DA26B0">
        <w:rPr>
          <w:rFonts w:ascii="Times New Roman" w:hAnsi="Times New Roman" w:hint="eastAsia"/>
        </w:rPr>
        <w:t>扎牢；扣住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fat n. </w:t>
      </w:r>
      <w:r w:rsidRPr="00DA26B0">
        <w:rPr>
          <w:rFonts w:ascii="Times New Roman" w:hAnsi="Times New Roman" w:hint="eastAsia"/>
        </w:rPr>
        <w:t>脂肪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胖的；肥的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father  n. </w:t>
      </w:r>
      <w:r w:rsidRPr="00DA26B0">
        <w:rPr>
          <w:rFonts w:ascii="Times New Roman" w:hAnsi="Times New Roman" w:hint="eastAsia"/>
        </w:rPr>
        <w:t>父亲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fault n. </w:t>
      </w:r>
      <w:r w:rsidRPr="00DA26B0">
        <w:rPr>
          <w:rFonts w:ascii="Times New Roman" w:hAnsi="Times New Roman" w:hint="eastAsia"/>
        </w:rPr>
        <w:t>缺点，毛病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favour 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favor) n. </w:t>
      </w:r>
      <w:r w:rsidRPr="00DA26B0">
        <w:rPr>
          <w:rFonts w:ascii="Times New Roman" w:hAnsi="Times New Roman" w:hint="eastAsia"/>
        </w:rPr>
        <w:t>恩惠；好意；帮助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fear n. </w:t>
      </w:r>
      <w:r w:rsidRPr="00DA26B0">
        <w:rPr>
          <w:rFonts w:ascii="Times New Roman" w:hAnsi="Times New Roman" w:hint="eastAsia"/>
        </w:rPr>
        <w:t>害怕；恐惧；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担忧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federal a.</w:t>
      </w:r>
      <w:r w:rsidRPr="00DA26B0">
        <w:rPr>
          <w:rFonts w:ascii="Times New Roman" w:hAnsi="Times New Roman" w:hint="eastAsia"/>
        </w:rPr>
        <w:t>中央的（政府）联邦的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fee n. </w:t>
      </w:r>
      <w:r w:rsidRPr="00DA26B0">
        <w:rPr>
          <w:rFonts w:ascii="Times New Roman" w:hAnsi="Times New Roman" w:hint="eastAsia"/>
        </w:rPr>
        <w:t>费，费用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feed (fed, fed)  vt. </w:t>
      </w:r>
      <w:r w:rsidRPr="00DA26B0">
        <w:rPr>
          <w:rFonts w:ascii="Times New Roman" w:hAnsi="Times New Roman" w:hint="eastAsia"/>
        </w:rPr>
        <w:t>喂（养）；饲（养）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feel (felt, felt) v.&amp; link </w:t>
      </w:r>
      <w:r w:rsidRPr="00DA26B0">
        <w:rPr>
          <w:rFonts w:ascii="Times New Roman" w:hAnsi="Times New Roman" w:hint="eastAsia"/>
        </w:rPr>
        <w:t>感觉，觉得；摸，触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feeling n. </w:t>
      </w:r>
      <w:r w:rsidRPr="00DA26B0">
        <w:rPr>
          <w:rFonts w:ascii="Times New Roman" w:hAnsi="Times New Roman" w:hint="eastAsia"/>
        </w:rPr>
        <w:t>感情；感觉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female a. </w:t>
      </w:r>
      <w:r w:rsidRPr="00DA26B0">
        <w:rPr>
          <w:rFonts w:ascii="Times New Roman" w:hAnsi="Times New Roman" w:hint="eastAsia"/>
        </w:rPr>
        <w:t>女的；女性的；雌性的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few  pron. </w:t>
      </w:r>
      <w:r w:rsidRPr="00DA26B0">
        <w:rPr>
          <w:rFonts w:ascii="Times New Roman" w:hAnsi="Times New Roman" w:hint="eastAsia"/>
        </w:rPr>
        <w:t>不多；少数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不多的；少数的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fiction n.</w:t>
      </w:r>
      <w:r w:rsidRPr="00DA26B0">
        <w:rPr>
          <w:rFonts w:ascii="Times New Roman" w:hAnsi="Times New Roman" w:hint="eastAsia"/>
        </w:rPr>
        <w:t>小说，虚构的事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field n. </w:t>
      </w:r>
      <w:r w:rsidRPr="00DA26B0">
        <w:rPr>
          <w:rFonts w:ascii="Times New Roman" w:hAnsi="Times New Roman" w:hint="eastAsia"/>
        </w:rPr>
        <w:t>田地；牧场；场地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fight  n. </w:t>
      </w:r>
      <w:r w:rsidRPr="00DA26B0">
        <w:rPr>
          <w:rFonts w:ascii="Times New Roman" w:hAnsi="Times New Roman" w:hint="eastAsia"/>
        </w:rPr>
        <w:t>打仗（架），争论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fight  (fought, fought) n. </w:t>
      </w:r>
      <w:r w:rsidRPr="00DA26B0">
        <w:rPr>
          <w:rFonts w:ascii="Times New Roman" w:hAnsi="Times New Roman" w:hint="eastAsia"/>
        </w:rPr>
        <w:t>打仗（架），与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打仗（架）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figure  n.</w:t>
      </w:r>
      <w:r w:rsidRPr="00DA26B0">
        <w:rPr>
          <w:rFonts w:ascii="Times New Roman" w:hAnsi="Times New Roman" w:hint="eastAsia"/>
        </w:rPr>
        <w:t>数字；数目；图；图形；（人的）身型；人物；（绘画、雕刻）人物像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（美口语）认为，判断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（在心里）想像，描绘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file n.</w:t>
      </w:r>
      <w:r w:rsidRPr="00DA26B0">
        <w:rPr>
          <w:rFonts w:ascii="Times New Roman" w:hAnsi="Times New Roman" w:hint="eastAsia"/>
        </w:rPr>
        <w:t>公文柜；档案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计算机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文档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fill vt. </w:t>
      </w:r>
      <w:r w:rsidRPr="00DA26B0">
        <w:rPr>
          <w:rFonts w:ascii="Times New Roman" w:hAnsi="Times New Roman" w:hint="eastAsia"/>
        </w:rPr>
        <w:t>填空，装满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film  n. </w:t>
      </w:r>
      <w:r w:rsidRPr="00DA26B0">
        <w:rPr>
          <w:rFonts w:ascii="Times New Roman" w:hAnsi="Times New Roman" w:hint="eastAsia"/>
        </w:rPr>
        <w:t>电影；影片；胶卷</w:t>
      </w:r>
      <w:r w:rsidRPr="00DA26B0">
        <w:rPr>
          <w:rFonts w:ascii="Times New Roman" w:hAnsi="Times New Roman"/>
        </w:rPr>
        <w:t xml:space="preserve">vt. </w:t>
      </w:r>
      <w:r w:rsidRPr="00DA26B0">
        <w:rPr>
          <w:rFonts w:ascii="Times New Roman" w:hAnsi="Times New Roman" w:hint="eastAsia"/>
        </w:rPr>
        <w:t>拍摄，把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拍成电影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final  a. </w:t>
      </w:r>
      <w:r w:rsidRPr="00DA26B0">
        <w:rPr>
          <w:rFonts w:ascii="Times New Roman" w:hAnsi="Times New Roman" w:hint="eastAsia"/>
        </w:rPr>
        <w:t>最后的；终极的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find  (found, found) vt. </w:t>
      </w:r>
      <w:r w:rsidRPr="00DA26B0">
        <w:rPr>
          <w:rFonts w:ascii="Times New Roman" w:hAnsi="Times New Roman" w:hint="eastAsia"/>
        </w:rPr>
        <w:t>找到，发现，感到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fine a. </w:t>
      </w:r>
      <w:r w:rsidRPr="00DA26B0">
        <w:rPr>
          <w:rFonts w:ascii="Times New Roman" w:hAnsi="Times New Roman" w:hint="eastAsia"/>
        </w:rPr>
        <w:t>细的；晴朗的；美好的；（身体）健康的</w:t>
      </w:r>
      <w:r w:rsidRPr="00DA26B0">
        <w:rPr>
          <w:rFonts w:ascii="Times New Roman" w:hAnsi="Times New Roman"/>
        </w:rPr>
        <w:t xml:space="preserve"> n.&amp; v. </w:t>
      </w:r>
      <w:r w:rsidRPr="00DA26B0">
        <w:rPr>
          <w:rFonts w:ascii="Times New Roman" w:hAnsi="Times New Roman" w:hint="eastAsia"/>
        </w:rPr>
        <w:t>罚款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finger  n. </w:t>
      </w:r>
      <w:r w:rsidRPr="00DA26B0">
        <w:rPr>
          <w:rFonts w:ascii="Times New Roman" w:hAnsi="Times New Roman" w:hint="eastAsia"/>
        </w:rPr>
        <w:t>手指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finish  v. </w:t>
      </w:r>
      <w:r w:rsidRPr="00DA26B0">
        <w:rPr>
          <w:rFonts w:ascii="Times New Roman" w:hAnsi="Times New Roman" w:hint="eastAsia"/>
        </w:rPr>
        <w:t>结束；做完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stay  n.&amp; vi. </w:t>
      </w:r>
      <w:r w:rsidRPr="00DA26B0">
        <w:rPr>
          <w:rFonts w:ascii="Times New Roman" w:hAnsi="Times New Roman" w:hint="eastAsia"/>
        </w:rPr>
        <w:t>停留，逗留，呆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fire  n. </w:t>
      </w:r>
      <w:r w:rsidRPr="00DA26B0">
        <w:rPr>
          <w:rFonts w:ascii="Times New Roman" w:hAnsi="Times New Roman" w:hint="eastAsia"/>
        </w:rPr>
        <w:t>火；火炉；火灾</w:t>
      </w:r>
      <w:r w:rsidRPr="00DA26B0">
        <w:rPr>
          <w:rFonts w:ascii="Times New Roman" w:hAnsi="Times New Roman"/>
        </w:rPr>
        <w:t xml:space="preserve"> vi. </w:t>
      </w:r>
      <w:r w:rsidRPr="00DA26B0">
        <w:rPr>
          <w:rFonts w:ascii="Times New Roman" w:hAnsi="Times New Roman" w:hint="eastAsia"/>
        </w:rPr>
        <w:t>开火，开（枪，炮等），射击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firm  n.</w:t>
      </w:r>
      <w:r w:rsidRPr="00DA26B0">
        <w:rPr>
          <w:rFonts w:ascii="Times New Roman" w:hAnsi="Times New Roman" w:hint="eastAsia"/>
        </w:rPr>
        <w:t>公司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企业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坚固的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坚定的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fish  n. </w:t>
      </w:r>
      <w:r w:rsidRPr="00DA26B0">
        <w:rPr>
          <w:rFonts w:ascii="Times New Roman" w:hAnsi="Times New Roman" w:hint="eastAsia"/>
        </w:rPr>
        <w:t>鱼；鱼肉</w:t>
      </w:r>
      <w:r w:rsidRPr="00DA26B0">
        <w:rPr>
          <w:rFonts w:ascii="Times New Roman" w:hAnsi="Times New Roman"/>
        </w:rPr>
        <w:t xml:space="preserve"> vi. </w:t>
      </w:r>
      <w:r w:rsidRPr="00DA26B0">
        <w:rPr>
          <w:rFonts w:ascii="Times New Roman" w:hAnsi="Times New Roman" w:hint="eastAsia"/>
        </w:rPr>
        <w:t>钓鱼；捕鱼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fisherman  n. </w:t>
      </w:r>
      <w:r w:rsidRPr="00DA26B0">
        <w:rPr>
          <w:rFonts w:ascii="Times New Roman" w:hAnsi="Times New Roman" w:hint="eastAsia"/>
        </w:rPr>
        <w:t>渔民；钓鱼健身者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fit  a. </w:t>
      </w:r>
      <w:r w:rsidRPr="00DA26B0">
        <w:rPr>
          <w:rFonts w:ascii="Times New Roman" w:hAnsi="Times New Roman" w:hint="eastAsia"/>
        </w:rPr>
        <w:t>健康的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适合的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（使）适合，安装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fix  vt. </w:t>
      </w:r>
      <w:r w:rsidRPr="00DA26B0">
        <w:rPr>
          <w:rFonts w:ascii="Times New Roman" w:hAnsi="Times New Roman" w:hint="eastAsia"/>
        </w:rPr>
        <w:t>修理；安装；确定，决定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flat  a. </w:t>
      </w:r>
      <w:r w:rsidRPr="00DA26B0">
        <w:rPr>
          <w:rFonts w:ascii="Times New Roman" w:hAnsi="Times New Roman" w:hint="eastAsia"/>
        </w:rPr>
        <w:t>平的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楼中一套房间；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公寓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常用复数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flight  n. </w:t>
      </w:r>
      <w:r w:rsidRPr="00DA26B0">
        <w:rPr>
          <w:rFonts w:ascii="Times New Roman" w:hAnsi="Times New Roman" w:hint="eastAsia"/>
        </w:rPr>
        <w:t>航班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楼梯的一段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floor  n.</w:t>
      </w:r>
      <w:r w:rsidRPr="00DA26B0">
        <w:rPr>
          <w:rFonts w:ascii="Times New Roman" w:hAnsi="Times New Roman" w:hint="eastAsia"/>
        </w:rPr>
        <w:t>地面，地板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（楼房的）层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flow  vi. </w:t>
      </w:r>
      <w:r w:rsidRPr="00DA26B0">
        <w:rPr>
          <w:rFonts w:ascii="Times New Roman" w:hAnsi="Times New Roman" w:hint="eastAsia"/>
        </w:rPr>
        <w:t>流动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flower  n. </w:t>
      </w:r>
      <w:r w:rsidRPr="00DA26B0">
        <w:rPr>
          <w:rFonts w:ascii="Times New Roman" w:hAnsi="Times New Roman" w:hint="eastAsia"/>
        </w:rPr>
        <w:t>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fly  n. </w:t>
      </w:r>
      <w:r w:rsidRPr="00DA26B0">
        <w:rPr>
          <w:rFonts w:ascii="Times New Roman" w:hAnsi="Times New Roman" w:hint="eastAsia"/>
        </w:rPr>
        <w:t>飞行；苍蝇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fly (flew, flown)  vi. </w:t>
      </w:r>
      <w:r w:rsidRPr="00DA26B0">
        <w:rPr>
          <w:rFonts w:ascii="Times New Roman" w:hAnsi="Times New Roman" w:hint="eastAsia"/>
        </w:rPr>
        <w:t>（鸟、飞机）飞；（人乘飞机）飞行；（旗子等）飘动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空运（乘客，货物等）；放（风筝、飞机模型等）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fold  vt. </w:t>
      </w:r>
      <w:r w:rsidRPr="00DA26B0">
        <w:rPr>
          <w:rFonts w:ascii="Times New Roman" w:hAnsi="Times New Roman" w:hint="eastAsia"/>
        </w:rPr>
        <w:t>折叠；合拢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follow  vt. </w:t>
      </w:r>
      <w:r w:rsidRPr="00DA26B0">
        <w:rPr>
          <w:rFonts w:ascii="Times New Roman" w:hAnsi="Times New Roman" w:hint="eastAsia"/>
        </w:rPr>
        <w:t>跟随；仿效；跟得上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food  n. </w:t>
      </w:r>
      <w:r w:rsidRPr="00DA26B0">
        <w:rPr>
          <w:rFonts w:ascii="Times New Roman" w:hAnsi="Times New Roman" w:hint="eastAsia"/>
        </w:rPr>
        <w:t>食物，食品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12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foot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 feet)  n. </w:t>
      </w:r>
      <w:r w:rsidRPr="00DA26B0">
        <w:rPr>
          <w:rFonts w:ascii="Times New Roman" w:hAnsi="Times New Roman" w:hint="eastAsia"/>
        </w:rPr>
        <w:t>足，脚；英尺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football  n. </w:t>
      </w:r>
      <w:r w:rsidRPr="00DA26B0">
        <w:rPr>
          <w:rFonts w:ascii="Times New Roman" w:hAnsi="Times New Roman" w:hint="eastAsia"/>
        </w:rPr>
        <w:t>（英式）足球；（美式）橄榄球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  prep. </w:t>
      </w:r>
      <w:r w:rsidRPr="00DA26B0">
        <w:rPr>
          <w:rFonts w:ascii="Times New Roman" w:hAnsi="Times New Roman" w:hint="eastAsia"/>
        </w:rPr>
        <w:t>为了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；向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，往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；与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交换；防备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；适合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；因为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；在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期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间；对于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；对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来说</w:t>
      </w:r>
      <w:r w:rsidRPr="00DA26B0">
        <w:rPr>
          <w:rFonts w:ascii="Times New Roman" w:hAnsi="Times New Roman"/>
        </w:rPr>
        <w:t xml:space="preserve"> conj. </w:t>
      </w:r>
      <w:r w:rsidRPr="00DA26B0">
        <w:rPr>
          <w:rFonts w:ascii="Times New Roman" w:hAnsi="Times New Roman" w:hint="eastAsia"/>
        </w:rPr>
        <w:t>因为，由于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force  vt. </w:t>
      </w:r>
      <w:r w:rsidRPr="00DA26B0">
        <w:rPr>
          <w:rFonts w:ascii="Times New Roman" w:hAnsi="Times New Roman" w:hint="eastAsia"/>
        </w:rPr>
        <w:t>强迫，迫使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foreign  a. </w:t>
      </w:r>
      <w:r w:rsidRPr="00DA26B0">
        <w:rPr>
          <w:rFonts w:ascii="Times New Roman" w:hAnsi="Times New Roman" w:hint="eastAsia"/>
        </w:rPr>
        <w:t>外国的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forest  n. </w:t>
      </w:r>
      <w:r w:rsidRPr="00DA26B0">
        <w:rPr>
          <w:rFonts w:ascii="Times New Roman" w:hAnsi="Times New Roman" w:hint="eastAsia"/>
        </w:rPr>
        <w:t>森林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forget  (forgot, forgotten) v. </w:t>
      </w:r>
      <w:r w:rsidRPr="00DA26B0">
        <w:rPr>
          <w:rFonts w:ascii="Times New Roman" w:hAnsi="Times New Roman" w:hint="eastAsia"/>
        </w:rPr>
        <w:t>忘记；忘掉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form  n. </w:t>
      </w:r>
      <w:r w:rsidRPr="00DA26B0">
        <w:rPr>
          <w:rFonts w:ascii="Times New Roman" w:hAnsi="Times New Roman" w:hint="eastAsia"/>
        </w:rPr>
        <w:t>表格；形式；结构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former  a. </w:t>
      </w:r>
      <w:r w:rsidRPr="00DA26B0">
        <w:rPr>
          <w:rFonts w:ascii="Times New Roman" w:hAnsi="Times New Roman" w:hint="eastAsia"/>
        </w:rPr>
        <w:t>以前的，从前的；（两者之中的）前者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forward  ad.</w:t>
      </w:r>
      <w:r w:rsidRPr="00DA26B0">
        <w:rPr>
          <w:rFonts w:ascii="Times New Roman" w:hAnsi="Times New Roman" w:hint="eastAsia"/>
        </w:rPr>
        <w:t>将来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今后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向前，前进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free  a. </w:t>
      </w:r>
      <w:r w:rsidRPr="00DA26B0">
        <w:rPr>
          <w:rFonts w:ascii="Times New Roman" w:hAnsi="Times New Roman" w:hint="eastAsia"/>
        </w:rPr>
        <w:t>自由，空闲的；免费的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freedom  n. </w:t>
      </w:r>
      <w:r w:rsidRPr="00DA26B0">
        <w:rPr>
          <w:rFonts w:ascii="Times New Roman" w:hAnsi="Times New Roman" w:hint="eastAsia"/>
        </w:rPr>
        <w:t>自由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fresh  a. </w:t>
      </w:r>
      <w:r w:rsidRPr="00DA26B0">
        <w:rPr>
          <w:rFonts w:ascii="Times New Roman" w:hAnsi="Times New Roman" w:hint="eastAsia"/>
        </w:rPr>
        <w:t>新鲜的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friend  n. </w:t>
      </w:r>
      <w:r w:rsidRPr="00DA26B0">
        <w:rPr>
          <w:rFonts w:ascii="Times New Roman" w:hAnsi="Times New Roman" w:hint="eastAsia"/>
        </w:rPr>
        <w:t>朋友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friendly  a. </w:t>
      </w:r>
      <w:r w:rsidRPr="00DA26B0">
        <w:rPr>
          <w:rFonts w:ascii="Times New Roman" w:hAnsi="Times New Roman" w:hint="eastAsia"/>
        </w:rPr>
        <w:t>友好的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from  prep.</w:t>
      </w:r>
      <w:r w:rsidRPr="00DA26B0">
        <w:rPr>
          <w:rFonts w:ascii="Times New Roman" w:hAnsi="Times New Roman" w:hint="eastAsia"/>
        </w:rPr>
        <w:t>从；从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起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距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来自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front  a. </w:t>
      </w:r>
      <w:r w:rsidRPr="00DA26B0">
        <w:rPr>
          <w:rFonts w:ascii="Times New Roman" w:hAnsi="Times New Roman" w:hint="eastAsia"/>
        </w:rPr>
        <w:t>前面的；前部的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前面；前部；前线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fruit  n. </w:t>
      </w:r>
      <w:r w:rsidRPr="00DA26B0">
        <w:rPr>
          <w:rFonts w:ascii="Times New Roman" w:hAnsi="Times New Roman" w:hint="eastAsia"/>
        </w:rPr>
        <w:t>水果；果实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fuel  n. </w:t>
      </w:r>
      <w:r w:rsidRPr="00DA26B0">
        <w:rPr>
          <w:rFonts w:ascii="Times New Roman" w:hAnsi="Times New Roman" w:hint="eastAsia"/>
        </w:rPr>
        <w:t>燃料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full  a. </w:t>
      </w:r>
      <w:r w:rsidRPr="00DA26B0">
        <w:rPr>
          <w:rFonts w:ascii="Times New Roman" w:hAnsi="Times New Roman" w:hint="eastAsia"/>
        </w:rPr>
        <w:t>满的，充满的；完全的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fun  n. </w:t>
      </w:r>
      <w:r w:rsidRPr="00DA26B0">
        <w:rPr>
          <w:rFonts w:ascii="Times New Roman" w:hAnsi="Times New Roman" w:hint="eastAsia"/>
        </w:rPr>
        <w:t>有趣的事，娱乐，玩笑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function   n. / v. </w:t>
      </w:r>
      <w:r w:rsidRPr="00DA26B0">
        <w:rPr>
          <w:rFonts w:ascii="Times New Roman" w:hAnsi="Times New Roman" w:hint="eastAsia"/>
        </w:rPr>
        <w:t>作用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功能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运转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fundamental  a. </w:t>
      </w:r>
      <w:r w:rsidRPr="00DA26B0">
        <w:rPr>
          <w:rFonts w:ascii="Times New Roman" w:hAnsi="Times New Roman" w:hint="eastAsia"/>
        </w:rPr>
        <w:t>十分重大的，根本的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funny  a. </w:t>
      </w:r>
      <w:r w:rsidRPr="00DA26B0">
        <w:rPr>
          <w:rFonts w:ascii="Times New Roman" w:hAnsi="Times New Roman" w:hint="eastAsia"/>
        </w:rPr>
        <w:t>有趣的，滑稽可笑的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furniture  n. </w:t>
      </w:r>
      <w:r w:rsidRPr="00DA26B0">
        <w:rPr>
          <w:rFonts w:ascii="Times New Roman" w:hAnsi="Times New Roman" w:hint="eastAsia"/>
        </w:rPr>
        <w:t>（总称）家具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future  n. </w:t>
      </w:r>
      <w:r w:rsidRPr="00DA26B0">
        <w:rPr>
          <w:rFonts w:ascii="Times New Roman" w:hAnsi="Times New Roman" w:hint="eastAsia"/>
        </w:rPr>
        <w:t>将来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gain  vt. </w:t>
      </w:r>
      <w:r w:rsidRPr="00DA26B0">
        <w:rPr>
          <w:rFonts w:ascii="Times New Roman" w:hAnsi="Times New Roman" w:hint="eastAsia"/>
        </w:rPr>
        <w:t>赢得；挣得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game  n. </w:t>
      </w:r>
      <w:r w:rsidRPr="00DA26B0">
        <w:rPr>
          <w:rFonts w:ascii="Times New Roman" w:hAnsi="Times New Roman" w:hint="eastAsia"/>
        </w:rPr>
        <w:t>游戏；运动；比赛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garden  n. </w:t>
      </w:r>
      <w:r w:rsidRPr="00DA26B0">
        <w:rPr>
          <w:rFonts w:ascii="Times New Roman" w:hAnsi="Times New Roman" w:hint="eastAsia"/>
        </w:rPr>
        <w:t>花园，果园，菜园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gas  n. </w:t>
      </w:r>
      <w:r w:rsidRPr="00DA26B0">
        <w:rPr>
          <w:rFonts w:ascii="Times New Roman" w:hAnsi="Times New Roman" w:hint="eastAsia"/>
        </w:rPr>
        <w:t>煤气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gate  n. </w:t>
      </w:r>
      <w:r w:rsidRPr="00DA26B0">
        <w:rPr>
          <w:rFonts w:ascii="Times New Roman" w:hAnsi="Times New Roman" w:hint="eastAsia"/>
        </w:rPr>
        <w:t>大门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gather  v. </w:t>
      </w:r>
      <w:r w:rsidRPr="00DA26B0">
        <w:rPr>
          <w:rFonts w:ascii="Times New Roman" w:hAnsi="Times New Roman" w:hint="eastAsia"/>
        </w:rPr>
        <w:t>聚集；采集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general  a. </w:t>
      </w:r>
      <w:r w:rsidRPr="00DA26B0">
        <w:rPr>
          <w:rFonts w:ascii="Times New Roman" w:hAnsi="Times New Roman" w:hint="eastAsia"/>
        </w:rPr>
        <w:t>大体，笼统的，总的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generation  n. </w:t>
      </w:r>
      <w:r w:rsidRPr="00DA26B0">
        <w:rPr>
          <w:rFonts w:ascii="Times New Roman" w:hAnsi="Times New Roman" w:hint="eastAsia"/>
        </w:rPr>
        <w:t>代，一代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get (got , got)  vt. </w:t>
      </w:r>
      <w:r w:rsidRPr="00DA26B0">
        <w:rPr>
          <w:rFonts w:ascii="Times New Roman" w:hAnsi="Times New Roman" w:hint="eastAsia"/>
        </w:rPr>
        <w:t>成为；得到；具有；到达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gift  n. </w:t>
      </w:r>
      <w:r w:rsidRPr="00DA26B0">
        <w:rPr>
          <w:rFonts w:ascii="Times New Roman" w:hAnsi="Times New Roman" w:hint="eastAsia"/>
        </w:rPr>
        <w:t>赠品；礼物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girl  n. </w:t>
      </w:r>
      <w:r w:rsidRPr="00DA26B0">
        <w:rPr>
          <w:rFonts w:ascii="Times New Roman" w:hAnsi="Times New Roman" w:hint="eastAsia"/>
        </w:rPr>
        <w:t>女孩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give (gave, given)  vt. </w:t>
      </w:r>
      <w:r w:rsidRPr="00DA26B0">
        <w:rPr>
          <w:rFonts w:ascii="Times New Roman" w:hAnsi="Times New Roman" w:hint="eastAsia"/>
        </w:rPr>
        <w:t>给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递给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付出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给予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glad  a. </w:t>
      </w:r>
      <w:r w:rsidRPr="00DA26B0">
        <w:rPr>
          <w:rFonts w:ascii="Times New Roman" w:hAnsi="Times New Roman" w:hint="eastAsia"/>
        </w:rPr>
        <w:t>高兴的；乐意的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glass  n.</w:t>
      </w:r>
      <w:r w:rsidRPr="00DA26B0">
        <w:rPr>
          <w:rFonts w:ascii="Times New Roman" w:hAnsi="Times New Roman" w:hint="eastAsia"/>
        </w:rPr>
        <w:t>玻璃杯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玻璃；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眼镜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 (went, gone)  vi. </w:t>
      </w:r>
      <w:r w:rsidRPr="00DA26B0">
        <w:rPr>
          <w:rFonts w:ascii="Times New Roman" w:hAnsi="Times New Roman" w:hint="eastAsia"/>
        </w:rPr>
        <w:t>去；走；驶；通到；到达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尝试（做某事）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goal  n. </w:t>
      </w:r>
      <w:r w:rsidRPr="00DA26B0">
        <w:rPr>
          <w:rFonts w:ascii="Times New Roman" w:hAnsi="Times New Roman" w:hint="eastAsia"/>
        </w:rPr>
        <w:t>（足球）球门，目标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goat  n. </w:t>
      </w:r>
      <w:r w:rsidRPr="00DA26B0">
        <w:rPr>
          <w:rFonts w:ascii="Times New Roman" w:hAnsi="Times New Roman" w:hint="eastAsia"/>
        </w:rPr>
        <w:t>山羊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gold  n. </w:t>
      </w:r>
      <w:r w:rsidRPr="00DA26B0">
        <w:rPr>
          <w:rFonts w:ascii="Times New Roman" w:hAnsi="Times New Roman" w:hint="eastAsia"/>
        </w:rPr>
        <w:t>黄金</w:t>
      </w:r>
      <w:r w:rsidRPr="00DA26B0">
        <w:rPr>
          <w:rFonts w:ascii="Times New Roman" w:hAnsi="Times New Roman"/>
        </w:rPr>
        <w:t xml:space="preserve"> a </w:t>
      </w:r>
      <w:r w:rsidRPr="00DA26B0">
        <w:rPr>
          <w:rFonts w:ascii="Times New Roman" w:hAnsi="Times New Roman" w:hint="eastAsia"/>
        </w:rPr>
        <w:t>金的，黄金的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good (better ,best)  a. </w:t>
      </w:r>
      <w:r w:rsidRPr="00DA26B0">
        <w:rPr>
          <w:rFonts w:ascii="Times New Roman" w:hAnsi="Times New Roman" w:hint="eastAsia"/>
        </w:rPr>
        <w:t>好；良好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goods  n. </w:t>
      </w:r>
      <w:r w:rsidRPr="00DA26B0">
        <w:rPr>
          <w:rFonts w:ascii="Times New Roman" w:hAnsi="Times New Roman" w:hint="eastAsia"/>
        </w:rPr>
        <w:t>商品，货物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government  n. </w:t>
      </w:r>
      <w:r w:rsidRPr="00DA26B0">
        <w:rPr>
          <w:rFonts w:ascii="Times New Roman" w:hAnsi="Times New Roman" w:hint="eastAsia"/>
        </w:rPr>
        <w:t>政府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grandma = grandmother  n. </w:t>
      </w:r>
      <w:r w:rsidRPr="00DA26B0">
        <w:rPr>
          <w:rFonts w:ascii="Times New Roman" w:hAnsi="Times New Roman" w:hint="eastAsia"/>
        </w:rPr>
        <w:t>奶奶；外婆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grandpa = grandfather  n.</w:t>
      </w:r>
      <w:r w:rsidRPr="00DA26B0">
        <w:rPr>
          <w:rFonts w:ascii="Times New Roman" w:hAnsi="Times New Roman" w:hint="eastAsia"/>
        </w:rPr>
        <w:t>爷爷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外公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grass  n. </w:t>
      </w:r>
      <w:r w:rsidRPr="00DA26B0">
        <w:rPr>
          <w:rFonts w:ascii="Times New Roman" w:hAnsi="Times New Roman" w:hint="eastAsia"/>
        </w:rPr>
        <w:t>草；草场；牧草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great  a. </w:t>
      </w:r>
      <w:r w:rsidRPr="00DA26B0">
        <w:rPr>
          <w:rFonts w:ascii="Times New Roman" w:hAnsi="Times New Roman" w:hint="eastAsia"/>
        </w:rPr>
        <w:t>伟大的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重要的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好极了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（口语）好极了，很好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green  a. </w:t>
      </w:r>
      <w:r w:rsidRPr="00DA26B0">
        <w:rPr>
          <w:rFonts w:ascii="Times New Roman" w:hAnsi="Times New Roman" w:hint="eastAsia"/>
        </w:rPr>
        <w:t>绿色的；青的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绿色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ground  n. </w:t>
      </w:r>
      <w:r w:rsidRPr="00DA26B0">
        <w:rPr>
          <w:rFonts w:ascii="Times New Roman" w:hAnsi="Times New Roman" w:hint="eastAsia"/>
        </w:rPr>
        <w:t>地面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group  n. </w:t>
      </w:r>
      <w:r w:rsidRPr="00DA26B0">
        <w:rPr>
          <w:rFonts w:ascii="Times New Roman" w:hAnsi="Times New Roman" w:hint="eastAsia"/>
        </w:rPr>
        <w:t>组，群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grow (grew, grown)  v. </w:t>
      </w:r>
      <w:r w:rsidRPr="00DA26B0">
        <w:rPr>
          <w:rFonts w:ascii="Times New Roman" w:hAnsi="Times New Roman" w:hint="eastAsia"/>
        </w:rPr>
        <w:t>生长；发育；种植；变成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growth  n. </w:t>
      </w:r>
      <w:r w:rsidRPr="00DA26B0">
        <w:rPr>
          <w:rFonts w:ascii="Times New Roman" w:hAnsi="Times New Roman" w:hint="eastAsia"/>
        </w:rPr>
        <w:t>生长，增长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guard  n. </w:t>
      </w:r>
      <w:r w:rsidRPr="00DA26B0">
        <w:rPr>
          <w:rFonts w:ascii="Times New Roman" w:hAnsi="Times New Roman" w:hint="eastAsia"/>
        </w:rPr>
        <w:t>防护装置，警戒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guess  vi. </w:t>
      </w:r>
      <w:r w:rsidRPr="00DA26B0">
        <w:rPr>
          <w:rFonts w:ascii="Times New Roman" w:hAnsi="Times New Roman" w:hint="eastAsia"/>
        </w:rPr>
        <w:t>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guide  n. </w:t>
      </w:r>
      <w:r w:rsidRPr="00DA26B0">
        <w:rPr>
          <w:rFonts w:ascii="Times New Roman" w:hAnsi="Times New Roman" w:hint="eastAsia"/>
        </w:rPr>
        <w:t>向导，导游者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guilty  a.</w:t>
      </w:r>
      <w:r w:rsidRPr="00DA26B0">
        <w:rPr>
          <w:rFonts w:ascii="Times New Roman" w:hAnsi="Times New Roman" w:hint="eastAsia"/>
        </w:rPr>
        <w:t>有罪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犯法的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做错事的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guitar  n. </w:t>
      </w:r>
      <w:r w:rsidRPr="00DA26B0">
        <w:rPr>
          <w:rFonts w:ascii="Times New Roman" w:hAnsi="Times New Roman" w:hint="eastAsia"/>
        </w:rPr>
        <w:t>吉他，六弦琴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13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gun  n. </w:t>
      </w:r>
      <w:r w:rsidRPr="00DA26B0">
        <w:rPr>
          <w:rFonts w:ascii="Times New Roman" w:hAnsi="Times New Roman" w:hint="eastAsia"/>
        </w:rPr>
        <w:t>枪，炮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hair  n. </w:t>
      </w:r>
      <w:r w:rsidRPr="00DA26B0">
        <w:rPr>
          <w:rFonts w:ascii="Times New Roman" w:hAnsi="Times New Roman" w:hint="eastAsia"/>
        </w:rPr>
        <w:t>头发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half  a.&amp; n. </w:t>
      </w:r>
      <w:r w:rsidRPr="00DA26B0">
        <w:rPr>
          <w:rFonts w:ascii="Times New Roman" w:hAnsi="Times New Roman" w:hint="eastAsia"/>
        </w:rPr>
        <w:t>半，一半，半个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hall  n. </w:t>
      </w:r>
      <w:r w:rsidRPr="00DA26B0">
        <w:rPr>
          <w:rFonts w:ascii="Times New Roman" w:hAnsi="Times New Roman" w:hint="eastAsia"/>
        </w:rPr>
        <w:t>大厅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会堂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礼堂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过道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hand  n. </w:t>
      </w:r>
      <w:r w:rsidRPr="00DA26B0">
        <w:rPr>
          <w:rFonts w:ascii="Times New Roman" w:hAnsi="Times New Roman" w:hint="eastAsia"/>
        </w:rPr>
        <w:t>手；指针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递；给；交付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交上；交进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handle  n. </w:t>
      </w:r>
      <w:r w:rsidRPr="00DA26B0">
        <w:rPr>
          <w:rFonts w:ascii="Times New Roman" w:hAnsi="Times New Roman" w:hint="eastAsia"/>
        </w:rPr>
        <w:t>柄，把柄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处理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hang (hung, hung)  v.</w:t>
      </w:r>
      <w:r w:rsidRPr="00DA26B0">
        <w:rPr>
          <w:rFonts w:ascii="Times New Roman" w:hAnsi="Times New Roman" w:hint="eastAsia"/>
        </w:rPr>
        <w:t>悬挂，吊着；把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吊起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（</w:t>
      </w:r>
      <w:r w:rsidRPr="00DA26B0">
        <w:rPr>
          <w:rFonts w:ascii="Times New Roman" w:hAnsi="Times New Roman"/>
        </w:rPr>
        <w:t>hanged,hanged</w:t>
      </w:r>
      <w:r w:rsidRPr="00DA26B0">
        <w:rPr>
          <w:rFonts w:ascii="Times New Roman" w:hAnsi="Times New Roman" w:hint="eastAsia"/>
        </w:rPr>
        <w:t>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happen  vi.</w:t>
      </w:r>
      <w:r w:rsidRPr="00DA26B0">
        <w:rPr>
          <w:rFonts w:ascii="Times New Roman" w:hAnsi="Times New Roman" w:hint="eastAsia"/>
        </w:rPr>
        <w:t>（偶然）发生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happy  a.</w:t>
      </w:r>
      <w:r w:rsidRPr="00DA26B0">
        <w:rPr>
          <w:rFonts w:ascii="Times New Roman" w:hAnsi="Times New Roman" w:hint="eastAsia"/>
        </w:rPr>
        <w:t>幸福；快乐的，高兴的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hard  ad. </w:t>
      </w:r>
      <w:r w:rsidRPr="00DA26B0">
        <w:rPr>
          <w:rFonts w:ascii="Times New Roman" w:hAnsi="Times New Roman" w:hint="eastAsia"/>
        </w:rPr>
        <w:t>努力地；使劲；猛烈地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硬的；困难的；艰难的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hardly  ad. </w:t>
      </w:r>
      <w:r w:rsidRPr="00DA26B0">
        <w:rPr>
          <w:rFonts w:ascii="Times New Roman" w:hAnsi="Times New Roman" w:hint="eastAsia"/>
        </w:rPr>
        <w:t>几乎不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hat  n.</w:t>
      </w:r>
      <w:r w:rsidRPr="00DA26B0">
        <w:rPr>
          <w:rFonts w:ascii="Times New Roman" w:hAnsi="Times New Roman" w:hint="eastAsia"/>
        </w:rPr>
        <w:t>帽子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一般指有边的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；礼帽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hate  vt.&amp; n. </w:t>
      </w:r>
      <w:r w:rsidRPr="00DA26B0">
        <w:rPr>
          <w:rFonts w:ascii="Times New Roman" w:hAnsi="Times New Roman" w:hint="eastAsia"/>
        </w:rPr>
        <w:t>恨，讨厌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have (has, had, had)  vt.</w:t>
      </w:r>
      <w:r w:rsidRPr="00DA26B0">
        <w:rPr>
          <w:rFonts w:ascii="Times New Roman" w:hAnsi="Times New Roman" w:hint="eastAsia"/>
        </w:rPr>
        <w:t>有；吃；喝；进行；经受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  pron. </w:t>
      </w:r>
      <w:r w:rsidRPr="00DA26B0">
        <w:rPr>
          <w:rFonts w:ascii="Times New Roman" w:hAnsi="Times New Roman" w:hint="eastAsia"/>
        </w:rPr>
        <w:t>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head  n. </w:t>
      </w:r>
      <w:r w:rsidRPr="00DA26B0">
        <w:rPr>
          <w:rFonts w:ascii="Times New Roman" w:hAnsi="Times New Roman" w:hint="eastAsia"/>
        </w:rPr>
        <w:t>头；头脑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像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；才智；首脑；源头；标题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头部的；主要的；首席的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率领；加标题；用头顶；出发；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船等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驶向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health  n. </w:t>
      </w:r>
      <w:r w:rsidRPr="00DA26B0">
        <w:rPr>
          <w:rFonts w:ascii="Times New Roman" w:hAnsi="Times New Roman" w:hint="eastAsia"/>
        </w:rPr>
        <w:t>健康，卫生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healthy  a. </w:t>
      </w:r>
      <w:r w:rsidRPr="00DA26B0">
        <w:rPr>
          <w:rFonts w:ascii="Times New Roman" w:hAnsi="Times New Roman" w:hint="eastAsia"/>
        </w:rPr>
        <w:t>健康的，健壮的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hear (heard, heard)  v. </w:t>
      </w:r>
      <w:r w:rsidRPr="00DA26B0">
        <w:rPr>
          <w:rFonts w:ascii="Times New Roman" w:hAnsi="Times New Roman" w:hint="eastAsia"/>
        </w:rPr>
        <w:t>听见；听说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得知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hearing  n. </w:t>
      </w:r>
      <w:r w:rsidRPr="00DA26B0">
        <w:rPr>
          <w:rFonts w:ascii="Times New Roman" w:hAnsi="Times New Roman" w:hint="eastAsia"/>
        </w:rPr>
        <w:t>听力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heart  n.</w:t>
      </w:r>
      <w:r w:rsidRPr="00DA26B0">
        <w:rPr>
          <w:rFonts w:ascii="Times New Roman" w:hAnsi="Times New Roman" w:hint="eastAsia"/>
        </w:rPr>
        <w:t>心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心脏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纸牌中的红桃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heat  n. </w:t>
      </w:r>
      <w:r w:rsidRPr="00DA26B0">
        <w:rPr>
          <w:rFonts w:ascii="Times New Roman" w:hAnsi="Times New Roman" w:hint="eastAsia"/>
        </w:rPr>
        <w:t>热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把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加热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heavy  a. </w:t>
      </w:r>
      <w:r w:rsidRPr="00DA26B0">
        <w:rPr>
          <w:rFonts w:ascii="Times New Roman" w:hAnsi="Times New Roman" w:hint="eastAsia"/>
        </w:rPr>
        <w:t>重的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height  n. </w:t>
      </w:r>
      <w:r w:rsidRPr="00DA26B0">
        <w:rPr>
          <w:rFonts w:ascii="Times New Roman" w:hAnsi="Times New Roman" w:hint="eastAsia"/>
        </w:rPr>
        <w:t>高，高度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hello  int. </w:t>
      </w:r>
      <w:r w:rsidRPr="00DA26B0">
        <w:rPr>
          <w:rFonts w:ascii="Times New Roman" w:hAnsi="Times New Roman" w:hint="eastAsia"/>
        </w:rPr>
        <w:t>喂；你好（表示打招呼，问候或唤起注意）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help  n. &amp; vt. </w:t>
      </w:r>
      <w:r w:rsidRPr="00DA26B0">
        <w:rPr>
          <w:rFonts w:ascii="Times New Roman" w:hAnsi="Times New Roman" w:hint="eastAsia"/>
        </w:rPr>
        <w:t>帮助，帮忙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her  pron. </w:t>
      </w:r>
      <w:r w:rsidRPr="00DA26B0">
        <w:rPr>
          <w:rFonts w:ascii="Times New Roman" w:hAnsi="Times New Roman" w:hint="eastAsia"/>
        </w:rPr>
        <w:t>她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宾格</w:t>
      </w:r>
      <w:r w:rsidRPr="00DA26B0">
        <w:rPr>
          <w:rFonts w:ascii="Times New Roman" w:hAnsi="Times New Roman"/>
        </w:rPr>
        <w:t>),</w:t>
      </w:r>
      <w:r w:rsidRPr="00DA26B0">
        <w:rPr>
          <w:rFonts w:ascii="Times New Roman" w:hAnsi="Times New Roman" w:hint="eastAsia"/>
        </w:rPr>
        <w:t>她的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here  ad. </w:t>
      </w:r>
      <w:r w:rsidRPr="00DA26B0">
        <w:rPr>
          <w:rFonts w:ascii="Times New Roman" w:hAnsi="Times New Roman" w:hint="eastAsia"/>
        </w:rPr>
        <w:t>这里，在这里；向这里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hers  pron. </w:t>
      </w:r>
      <w:r w:rsidRPr="00DA26B0">
        <w:rPr>
          <w:rFonts w:ascii="Times New Roman" w:hAnsi="Times New Roman" w:hint="eastAsia"/>
        </w:rPr>
        <w:t>她的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herself  pron. </w:t>
      </w:r>
      <w:r w:rsidRPr="00DA26B0">
        <w:rPr>
          <w:rFonts w:ascii="Times New Roman" w:hAnsi="Times New Roman" w:hint="eastAsia"/>
        </w:rPr>
        <w:t>她自己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  int. </w:t>
      </w:r>
      <w:r w:rsidRPr="00DA26B0">
        <w:rPr>
          <w:rFonts w:ascii="Times New Roman" w:hAnsi="Times New Roman" w:hint="eastAsia"/>
        </w:rPr>
        <w:t>你好（表示打招呼、问候或唤起注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意）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hide (hid, hidden)  v. </w:t>
      </w:r>
      <w:r w:rsidRPr="00DA26B0">
        <w:rPr>
          <w:rFonts w:ascii="Times New Roman" w:hAnsi="Times New Roman" w:hint="eastAsia"/>
        </w:rPr>
        <w:t>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藏起来，隐藏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high  a. </w:t>
      </w:r>
      <w:r w:rsidRPr="00DA26B0">
        <w:rPr>
          <w:rFonts w:ascii="Times New Roman" w:hAnsi="Times New Roman" w:hint="eastAsia"/>
        </w:rPr>
        <w:t>高的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高度的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高地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hill  n. </w:t>
      </w:r>
      <w:r w:rsidRPr="00DA26B0">
        <w:rPr>
          <w:rFonts w:ascii="Times New Roman" w:hAnsi="Times New Roman" w:hint="eastAsia"/>
        </w:rPr>
        <w:t>小山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丘陵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土堆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斜坡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him  pron. </w:t>
      </w:r>
      <w:r w:rsidRPr="00DA26B0">
        <w:rPr>
          <w:rFonts w:ascii="Times New Roman" w:hAnsi="Times New Roman" w:hint="eastAsia"/>
        </w:rPr>
        <w:t>他（宾格）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himself  pron. </w:t>
      </w:r>
      <w:r w:rsidRPr="00DA26B0">
        <w:rPr>
          <w:rFonts w:ascii="Times New Roman" w:hAnsi="Times New Roman" w:hint="eastAsia"/>
        </w:rPr>
        <w:t>他自己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his  pron. </w:t>
      </w:r>
      <w:r w:rsidRPr="00DA26B0">
        <w:rPr>
          <w:rFonts w:ascii="Times New Roman" w:hAnsi="Times New Roman" w:hint="eastAsia"/>
        </w:rPr>
        <w:t>他的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history  n. </w:t>
      </w:r>
      <w:r w:rsidRPr="00DA26B0">
        <w:rPr>
          <w:rFonts w:ascii="Times New Roman" w:hAnsi="Times New Roman" w:hint="eastAsia"/>
        </w:rPr>
        <w:t>历史，历史学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hit (hit, hit)  n.&amp; vt. </w:t>
      </w:r>
      <w:r w:rsidRPr="00DA26B0">
        <w:rPr>
          <w:rFonts w:ascii="Times New Roman" w:hAnsi="Times New Roman" w:hint="eastAsia"/>
        </w:rPr>
        <w:t>打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撞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击中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突然想到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hold (held, held)  vt.</w:t>
      </w:r>
      <w:r w:rsidRPr="00DA26B0">
        <w:rPr>
          <w:rFonts w:ascii="Times New Roman" w:hAnsi="Times New Roman" w:hint="eastAsia"/>
        </w:rPr>
        <w:t>拿；抱；握住；举行；进行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hole  n. </w:t>
      </w:r>
      <w:r w:rsidRPr="00DA26B0">
        <w:rPr>
          <w:rFonts w:ascii="Times New Roman" w:hAnsi="Times New Roman" w:hint="eastAsia"/>
        </w:rPr>
        <w:t>洞，坑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holiday  n. </w:t>
      </w:r>
      <w:r w:rsidRPr="00DA26B0">
        <w:rPr>
          <w:rFonts w:ascii="Times New Roman" w:hAnsi="Times New Roman" w:hint="eastAsia"/>
        </w:rPr>
        <w:t>假日；假期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holy  a. </w:t>
      </w:r>
      <w:r w:rsidRPr="00DA26B0">
        <w:rPr>
          <w:rFonts w:ascii="Times New Roman" w:hAnsi="Times New Roman" w:hint="eastAsia"/>
        </w:rPr>
        <w:t>神圣的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home  n. </w:t>
      </w:r>
      <w:r w:rsidRPr="00DA26B0">
        <w:rPr>
          <w:rFonts w:ascii="Times New Roman" w:hAnsi="Times New Roman" w:hint="eastAsia"/>
        </w:rPr>
        <w:t>家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到家；回家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hope  n.&amp; v. </w:t>
      </w:r>
      <w:r w:rsidRPr="00DA26B0">
        <w:rPr>
          <w:rFonts w:ascii="Times New Roman" w:hAnsi="Times New Roman" w:hint="eastAsia"/>
        </w:rPr>
        <w:t>希望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horse  n. </w:t>
      </w:r>
      <w:r w:rsidRPr="00DA26B0">
        <w:rPr>
          <w:rFonts w:ascii="Times New Roman" w:hAnsi="Times New Roman" w:hint="eastAsia"/>
        </w:rPr>
        <w:t>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hospital  n. </w:t>
      </w:r>
      <w:r w:rsidRPr="00DA26B0">
        <w:rPr>
          <w:rFonts w:ascii="Times New Roman" w:hAnsi="Times New Roman" w:hint="eastAsia"/>
        </w:rPr>
        <w:t>医院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hot  a. </w:t>
      </w:r>
      <w:r w:rsidRPr="00DA26B0">
        <w:rPr>
          <w:rFonts w:ascii="Times New Roman" w:hAnsi="Times New Roman" w:hint="eastAsia"/>
        </w:rPr>
        <w:t>热的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hotel  n. </w:t>
      </w:r>
      <w:r w:rsidRPr="00DA26B0">
        <w:rPr>
          <w:rFonts w:ascii="Times New Roman" w:hAnsi="Times New Roman" w:hint="eastAsia"/>
        </w:rPr>
        <w:t>旅馆，饭店，宾馆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hour  n. </w:t>
      </w:r>
      <w:r w:rsidRPr="00DA26B0">
        <w:rPr>
          <w:rFonts w:ascii="Times New Roman" w:hAnsi="Times New Roman" w:hint="eastAsia"/>
        </w:rPr>
        <w:t>小时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house  n. </w:t>
      </w:r>
      <w:r w:rsidRPr="00DA26B0">
        <w:rPr>
          <w:rFonts w:ascii="Times New Roman" w:hAnsi="Times New Roman" w:hint="eastAsia"/>
        </w:rPr>
        <w:t>房子；住宅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how  ad.</w:t>
      </w:r>
      <w:r w:rsidRPr="00DA26B0">
        <w:rPr>
          <w:rFonts w:ascii="Times New Roman" w:hAnsi="Times New Roman" w:hint="eastAsia"/>
        </w:rPr>
        <w:t>怎样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如何；多少；多么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however  ad. </w:t>
      </w:r>
      <w:r w:rsidRPr="00DA26B0">
        <w:rPr>
          <w:rFonts w:ascii="Times New Roman" w:hAnsi="Times New Roman" w:hint="eastAsia"/>
        </w:rPr>
        <w:t>可是</w:t>
      </w:r>
      <w:r w:rsidRPr="00DA26B0">
        <w:rPr>
          <w:rFonts w:ascii="Times New Roman" w:hAnsi="Times New Roman"/>
        </w:rPr>
        <w:t xml:space="preserve"> conj. </w:t>
      </w:r>
      <w:r w:rsidRPr="00DA26B0">
        <w:rPr>
          <w:rFonts w:ascii="Times New Roman" w:hAnsi="Times New Roman" w:hint="eastAsia"/>
        </w:rPr>
        <w:t>然而，可是，尽管如此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huge  a. </w:t>
      </w:r>
      <w:r w:rsidRPr="00DA26B0">
        <w:rPr>
          <w:rFonts w:ascii="Times New Roman" w:hAnsi="Times New Roman" w:hint="eastAsia"/>
        </w:rPr>
        <w:t>巨大的，庞大的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human  a. </w:t>
      </w:r>
      <w:r w:rsidRPr="00DA26B0">
        <w:rPr>
          <w:rFonts w:ascii="Times New Roman" w:hAnsi="Times New Roman" w:hint="eastAsia"/>
        </w:rPr>
        <w:t>人的，人类的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hunt  vt. </w:t>
      </w:r>
      <w:r w:rsidRPr="00DA26B0">
        <w:rPr>
          <w:rFonts w:ascii="Times New Roman" w:hAnsi="Times New Roman" w:hint="eastAsia"/>
        </w:rPr>
        <w:t>寻找；狩猎，猎取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husband  n. </w:t>
      </w:r>
      <w:r w:rsidRPr="00DA26B0">
        <w:rPr>
          <w:rFonts w:ascii="Times New Roman" w:hAnsi="Times New Roman" w:hint="eastAsia"/>
        </w:rPr>
        <w:t>丈夫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  pron. </w:t>
      </w:r>
      <w:r w:rsidRPr="00DA26B0">
        <w:rPr>
          <w:rFonts w:ascii="Times New Roman" w:hAnsi="Times New Roman" w:hint="eastAsia"/>
        </w:rPr>
        <w:t>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ice  n. </w:t>
      </w:r>
      <w:r w:rsidRPr="00DA26B0">
        <w:rPr>
          <w:rFonts w:ascii="Times New Roman" w:hAnsi="Times New Roman" w:hint="eastAsia"/>
        </w:rPr>
        <w:t>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ice--cream  n. </w:t>
      </w:r>
      <w:r w:rsidRPr="00DA26B0">
        <w:rPr>
          <w:rFonts w:ascii="Times New Roman" w:hAnsi="Times New Roman" w:hint="eastAsia"/>
        </w:rPr>
        <w:t>冰淇淋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Day14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idea  n. </w:t>
      </w:r>
      <w:r w:rsidRPr="00DA26B0">
        <w:rPr>
          <w:rFonts w:ascii="Times New Roman" w:hAnsi="Times New Roman" w:hint="eastAsia"/>
        </w:rPr>
        <w:t>主意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意见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打算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想法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identity  n. </w:t>
      </w:r>
      <w:r w:rsidRPr="00DA26B0">
        <w:rPr>
          <w:rFonts w:ascii="Times New Roman" w:hAnsi="Times New Roman" w:hint="eastAsia"/>
        </w:rPr>
        <w:t>身份，特征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identification  n. </w:t>
      </w:r>
      <w:r w:rsidRPr="00DA26B0">
        <w:rPr>
          <w:rFonts w:ascii="Times New Roman" w:hAnsi="Times New Roman" w:hint="eastAsia"/>
        </w:rPr>
        <w:t>鉴定，辨别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if  conj.</w:t>
      </w:r>
      <w:r w:rsidRPr="00DA26B0">
        <w:rPr>
          <w:rFonts w:ascii="Times New Roman" w:hAnsi="Times New Roman" w:hint="eastAsia"/>
        </w:rPr>
        <w:t>如果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假使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是否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是不是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ignore  v. </w:t>
      </w:r>
      <w:r w:rsidRPr="00DA26B0">
        <w:rPr>
          <w:rFonts w:ascii="Times New Roman" w:hAnsi="Times New Roman" w:hint="eastAsia"/>
        </w:rPr>
        <w:t>忽视，对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不理会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illegal  a. </w:t>
      </w:r>
      <w:r w:rsidRPr="00DA26B0">
        <w:rPr>
          <w:rFonts w:ascii="Times New Roman" w:hAnsi="Times New Roman" w:hint="eastAsia"/>
        </w:rPr>
        <w:t>非法的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illness  n. </w:t>
      </w:r>
      <w:r w:rsidRPr="00DA26B0">
        <w:rPr>
          <w:rFonts w:ascii="Times New Roman" w:hAnsi="Times New Roman" w:hint="eastAsia"/>
        </w:rPr>
        <w:t>疾病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imagine  vt. </w:t>
      </w:r>
      <w:r w:rsidRPr="00DA26B0">
        <w:rPr>
          <w:rFonts w:ascii="Times New Roman" w:hAnsi="Times New Roman" w:hint="eastAsia"/>
        </w:rPr>
        <w:t>想像，设想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immediately  ad. </w:t>
      </w:r>
      <w:r w:rsidRPr="00DA26B0">
        <w:rPr>
          <w:rFonts w:ascii="Times New Roman" w:hAnsi="Times New Roman" w:hint="eastAsia"/>
        </w:rPr>
        <w:t>立即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importance  n. </w:t>
      </w:r>
      <w:r w:rsidRPr="00DA26B0">
        <w:rPr>
          <w:rFonts w:ascii="Times New Roman" w:hAnsi="Times New Roman" w:hint="eastAsia"/>
        </w:rPr>
        <w:t>重要性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important  a. </w:t>
      </w:r>
      <w:r w:rsidRPr="00DA26B0">
        <w:rPr>
          <w:rFonts w:ascii="Times New Roman" w:hAnsi="Times New Roman" w:hint="eastAsia"/>
        </w:rPr>
        <w:t>重要的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impossible  a. </w:t>
      </w:r>
      <w:r w:rsidRPr="00DA26B0">
        <w:rPr>
          <w:rFonts w:ascii="Times New Roman" w:hAnsi="Times New Roman" w:hint="eastAsia"/>
        </w:rPr>
        <w:t>不可能的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impress  vt. </w:t>
      </w:r>
      <w:r w:rsidRPr="00DA26B0">
        <w:rPr>
          <w:rFonts w:ascii="Times New Roman" w:hAnsi="Times New Roman" w:hint="eastAsia"/>
        </w:rPr>
        <w:t>留下极深的印象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impression  n. </w:t>
      </w:r>
      <w:r w:rsidRPr="00DA26B0">
        <w:rPr>
          <w:rFonts w:ascii="Times New Roman" w:hAnsi="Times New Roman" w:hint="eastAsia"/>
        </w:rPr>
        <w:t>印象，感觉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improve  vt. </w:t>
      </w:r>
      <w:r w:rsidRPr="00DA26B0">
        <w:rPr>
          <w:rFonts w:ascii="Times New Roman" w:hAnsi="Times New Roman" w:hint="eastAsia"/>
        </w:rPr>
        <w:t>改进，更新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 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里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内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；在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；以</w:t>
      </w:r>
      <w:r w:rsidRPr="00DA26B0">
        <w:rPr>
          <w:rFonts w:ascii="Times New Roman" w:hAnsi="Times New Roman"/>
        </w:rPr>
        <w:t xml:space="preserve">… ad. </w:t>
      </w:r>
      <w:r w:rsidRPr="00DA26B0">
        <w:rPr>
          <w:rFonts w:ascii="Times New Roman" w:hAnsi="Times New Roman" w:hint="eastAsia"/>
        </w:rPr>
        <w:t>在家，在内，向内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inch  n. </w:t>
      </w:r>
      <w:r w:rsidRPr="00DA26B0">
        <w:rPr>
          <w:rFonts w:ascii="Times New Roman" w:hAnsi="Times New Roman" w:hint="eastAsia"/>
        </w:rPr>
        <w:t>英寸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incident  n. </w:t>
      </w:r>
      <w:r w:rsidRPr="00DA26B0">
        <w:rPr>
          <w:rFonts w:ascii="Times New Roman" w:hAnsi="Times New Roman" w:hint="eastAsia"/>
        </w:rPr>
        <w:t>事件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include  vt. </w:t>
      </w:r>
      <w:r w:rsidRPr="00DA26B0">
        <w:rPr>
          <w:rFonts w:ascii="Times New Roman" w:hAnsi="Times New Roman" w:hint="eastAsia"/>
        </w:rPr>
        <w:t>包含，包括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income  n. </w:t>
      </w:r>
      <w:r w:rsidRPr="00DA26B0">
        <w:rPr>
          <w:rFonts w:ascii="Times New Roman" w:hAnsi="Times New Roman" w:hint="eastAsia"/>
        </w:rPr>
        <w:t>收入，所得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increase  v. &amp; n. </w:t>
      </w:r>
      <w:r w:rsidRPr="00DA26B0">
        <w:rPr>
          <w:rFonts w:ascii="Times New Roman" w:hAnsi="Times New Roman" w:hint="eastAsia"/>
        </w:rPr>
        <w:t>增加，繁殖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independent  a.</w:t>
      </w:r>
      <w:r w:rsidRPr="00DA26B0">
        <w:rPr>
          <w:rFonts w:ascii="Times New Roman" w:hAnsi="Times New Roman" w:hint="eastAsia"/>
        </w:rPr>
        <w:t>独立的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有主见的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Indicate  v.</w:t>
      </w:r>
      <w:r w:rsidRPr="00DA26B0">
        <w:rPr>
          <w:rFonts w:ascii="Times New Roman" w:hAnsi="Times New Roman" w:hint="eastAsia"/>
        </w:rPr>
        <w:t>表明，象征，暗示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industry  n. </w:t>
      </w:r>
      <w:r w:rsidRPr="00DA26B0">
        <w:rPr>
          <w:rFonts w:ascii="Times New Roman" w:hAnsi="Times New Roman" w:hint="eastAsia"/>
        </w:rPr>
        <w:t>工业，产业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influence  n.&amp; v. </w:t>
      </w:r>
      <w:r w:rsidRPr="00DA26B0">
        <w:rPr>
          <w:rFonts w:ascii="Times New Roman" w:hAnsi="Times New Roman" w:hint="eastAsia"/>
        </w:rPr>
        <w:t>影响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inform  vt. </w:t>
      </w:r>
      <w:r w:rsidRPr="00DA26B0">
        <w:rPr>
          <w:rFonts w:ascii="Times New Roman" w:hAnsi="Times New Roman" w:hint="eastAsia"/>
        </w:rPr>
        <w:t>告诉；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通知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information  n. </w:t>
      </w:r>
      <w:r w:rsidRPr="00DA26B0">
        <w:rPr>
          <w:rFonts w:ascii="Times New Roman" w:hAnsi="Times New Roman" w:hint="eastAsia"/>
        </w:rPr>
        <w:t>信息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injury  n. </w:t>
      </w:r>
      <w:r w:rsidRPr="00DA26B0">
        <w:rPr>
          <w:rFonts w:ascii="Times New Roman" w:hAnsi="Times New Roman" w:hint="eastAsia"/>
        </w:rPr>
        <w:t>受伤处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inside  prep.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里面</w:t>
      </w:r>
      <w:r w:rsidRPr="00DA26B0">
        <w:rPr>
          <w:rFonts w:ascii="Times New Roman" w:hAnsi="Times New Roman"/>
        </w:rPr>
        <w:t xml:space="preserve"> ad.</w:t>
      </w:r>
      <w:r w:rsidRPr="00DA26B0">
        <w:rPr>
          <w:rFonts w:ascii="Times New Roman" w:hAnsi="Times New Roman" w:hint="eastAsia"/>
        </w:rPr>
        <w:t>在里面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insist  vi. </w:t>
      </w:r>
      <w:r w:rsidRPr="00DA26B0">
        <w:rPr>
          <w:rFonts w:ascii="Times New Roman" w:hAnsi="Times New Roman" w:hint="eastAsia"/>
        </w:rPr>
        <w:t>坚持；坚决认为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instead  ad. </w:t>
      </w:r>
      <w:r w:rsidRPr="00DA26B0">
        <w:rPr>
          <w:rFonts w:ascii="Times New Roman" w:hAnsi="Times New Roman" w:hint="eastAsia"/>
        </w:rPr>
        <w:t>代替，顶替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institution  n. (</w:t>
      </w:r>
      <w:r w:rsidRPr="00DA26B0">
        <w:rPr>
          <w:rFonts w:ascii="Times New Roman" w:hAnsi="Times New Roman" w:hint="eastAsia"/>
        </w:rPr>
        <w:t>慈善、宗教等性质的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公共机构；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学校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instruction  n. </w:t>
      </w:r>
      <w:r w:rsidRPr="00DA26B0">
        <w:rPr>
          <w:rFonts w:ascii="Times New Roman" w:hAnsi="Times New Roman" w:hint="eastAsia"/>
        </w:rPr>
        <w:t>说明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须知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教导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instrument  n. </w:t>
      </w:r>
      <w:r w:rsidRPr="00DA26B0">
        <w:rPr>
          <w:rFonts w:ascii="Times New Roman" w:hAnsi="Times New Roman" w:hint="eastAsia"/>
        </w:rPr>
        <w:t>乐器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工具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器械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insurance  n. </w:t>
      </w:r>
      <w:r w:rsidRPr="00DA26B0">
        <w:rPr>
          <w:rFonts w:ascii="Times New Roman" w:hAnsi="Times New Roman" w:hint="eastAsia"/>
        </w:rPr>
        <w:t>保险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intend  vt. </w:t>
      </w:r>
      <w:r w:rsidRPr="00DA26B0">
        <w:rPr>
          <w:rFonts w:ascii="Times New Roman" w:hAnsi="Times New Roman" w:hint="eastAsia"/>
        </w:rPr>
        <w:t>想要，打算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intention  n. </w:t>
      </w:r>
      <w:r w:rsidRPr="00DA26B0">
        <w:rPr>
          <w:rFonts w:ascii="Times New Roman" w:hAnsi="Times New Roman" w:hint="eastAsia"/>
        </w:rPr>
        <w:t>打算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计划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意图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interest  n. </w:t>
      </w:r>
      <w:r w:rsidRPr="00DA26B0">
        <w:rPr>
          <w:rFonts w:ascii="Times New Roman" w:hAnsi="Times New Roman" w:hint="eastAsia"/>
        </w:rPr>
        <w:t>兴趣，趣味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利息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interesting  a. </w:t>
      </w:r>
      <w:r w:rsidRPr="00DA26B0">
        <w:rPr>
          <w:rFonts w:ascii="Times New Roman" w:hAnsi="Times New Roman" w:hint="eastAsia"/>
        </w:rPr>
        <w:t>有趣的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international  a. </w:t>
      </w:r>
      <w:r w:rsidRPr="00DA26B0">
        <w:rPr>
          <w:rFonts w:ascii="Times New Roman" w:hAnsi="Times New Roman" w:hint="eastAsia"/>
        </w:rPr>
        <w:t>国际的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internet  n. </w:t>
      </w:r>
      <w:r w:rsidRPr="00DA26B0">
        <w:rPr>
          <w:rFonts w:ascii="Times New Roman" w:hAnsi="Times New Roman" w:hint="eastAsia"/>
        </w:rPr>
        <w:t>互联网，英特网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interview  n.&amp; vt.</w:t>
      </w:r>
      <w:r w:rsidRPr="00DA26B0">
        <w:rPr>
          <w:rFonts w:ascii="Times New Roman" w:hAnsi="Times New Roman" w:hint="eastAsia"/>
        </w:rPr>
        <w:t>采访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会见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面试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into  prep. </w:t>
      </w:r>
      <w:r w:rsidRPr="00DA26B0">
        <w:rPr>
          <w:rFonts w:ascii="Times New Roman" w:hAnsi="Times New Roman" w:hint="eastAsia"/>
        </w:rPr>
        <w:t>到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里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向内；变成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introduce  vt. </w:t>
      </w:r>
      <w:r w:rsidRPr="00DA26B0">
        <w:rPr>
          <w:rFonts w:ascii="Times New Roman" w:hAnsi="Times New Roman" w:hint="eastAsia"/>
        </w:rPr>
        <w:t>介绍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introduction  n. </w:t>
      </w:r>
      <w:r w:rsidRPr="00DA26B0">
        <w:rPr>
          <w:rFonts w:ascii="Times New Roman" w:hAnsi="Times New Roman" w:hint="eastAsia"/>
        </w:rPr>
        <w:t>引进，介绍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invent  vt. </w:t>
      </w:r>
      <w:r w:rsidRPr="00DA26B0">
        <w:rPr>
          <w:rFonts w:ascii="Times New Roman" w:hAnsi="Times New Roman" w:hint="eastAsia"/>
        </w:rPr>
        <w:t>发明，创造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invention  n. </w:t>
      </w:r>
      <w:r w:rsidRPr="00DA26B0">
        <w:rPr>
          <w:rFonts w:ascii="Times New Roman" w:hAnsi="Times New Roman" w:hint="eastAsia"/>
        </w:rPr>
        <w:t>发明，创造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invitation  n. </w:t>
      </w:r>
      <w:r w:rsidRPr="00DA26B0">
        <w:rPr>
          <w:rFonts w:ascii="Times New Roman" w:hAnsi="Times New Roman" w:hint="eastAsia"/>
        </w:rPr>
        <w:t>邀请，请帖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invite  vt. </w:t>
      </w:r>
      <w:r w:rsidRPr="00DA26B0">
        <w:rPr>
          <w:rFonts w:ascii="Times New Roman" w:hAnsi="Times New Roman" w:hint="eastAsia"/>
        </w:rPr>
        <w:t>邀请，招待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iron  n. </w:t>
      </w:r>
      <w:r w:rsidRPr="00DA26B0">
        <w:rPr>
          <w:rFonts w:ascii="Times New Roman" w:hAnsi="Times New Roman" w:hint="eastAsia"/>
        </w:rPr>
        <w:t>铁，熨斗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熨烫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island  n. </w:t>
      </w:r>
      <w:r w:rsidRPr="00DA26B0">
        <w:rPr>
          <w:rFonts w:ascii="Times New Roman" w:hAnsi="Times New Roman" w:hint="eastAsia"/>
        </w:rPr>
        <w:t>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it  pron. </w:t>
      </w:r>
      <w:r w:rsidRPr="00DA26B0">
        <w:rPr>
          <w:rFonts w:ascii="Times New Roman" w:hAnsi="Times New Roman" w:hint="eastAsia"/>
        </w:rPr>
        <w:t>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its  pron. </w:t>
      </w:r>
      <w:r w:rsidRPr="00DA26B0">
        <w:rPr>
          <w:rFonts w:ascii="Times New Roman" w:hAnsi="Times New Roman" w:hint="eastAsia"/>
        </w:rPr>
        <w:t>它的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itself  pron. </w:t>
      </w:r>
      <w:r w:rsidRPr="00DA26B0">
        <w:rPr>
          <w:rFonts w:ascii="Times New Roman" w:hAnsi="Times New Roman" w:hint="eastAsia"/>
        </w:rPr>
        <w:t>它自己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jacket  n. </w:t>
      </w:r>
      <w:r w:rsidRPr="00DA26B0">
        <w:rPr>
          <w:rFonts w:ascii="Times New Roman" w:hAnsi="Times New Roman" w:hint="eastAsia"/>
        </w:rPr>
        <w:t>短上衣，夹克衫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jeans  n. </w:t>
      </w:r>
      <w:r w:rsidRPr="00DA26B0">
        <w:rPr>
          <w:rFonts w:ascii="Times New Roman" w:hAnsi="Times New Roman" w:hint="eastAsia"/>
        </w:rPr>
        <w:t>牛仔裤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jewellery  n. </w:t>
      </w:r>
      <w:r w:rsidRPr="00DA26B0">
        <w:rPr>
          <w:rFonts w:ascii="Times New Roman" w:hAnsi="Times New Roman" w:hint="eastAsia"/>
        </w:rPr>
        <w:t>（总称）珠宝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job  n. </w:t>
      </w:r>
      <w:r w:rsidRPr="00DA26B0">
        <w:rPr>
          <w:rFonts w:ascii="Times New Roman" w:hAnsi="Times New Roman" w:hint="eastAsia"/>
        </w:rPr>
        <w:t>（一份）工作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join  v.</w:t>
      </w:r>
      <w:r w:rsidRPr="00DA26B0">
        <w:rPr>
          <w:rFonts w:ascii="Times New Roman" w:hAnsi="Times New Roman" w:hint="eastAsia"/>
        </w:rPr>
        <w:t>参加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加入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连接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会合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judge  n. </w:t>
      </w:r>
      <w:r w:rsidRPr="00DA26B0">
        <w:rPr>
          <w:rFonts w:ascii="Times New Roman" w:hAnsi="Times New Roman" w:hint="eastAsia"/>
        </w:rPr>
        <w:t>裁判；审判员；法官</w:t>
      </w:r>
      <w:r w:rsidRPr="00DA26B0">
        <w:rPr>
          <w:rFonts w:ascii="Times New Roman" w:hAnsi="Times New Roman"/>
        </w:rPr>
        <w:t xml:space="preserve">vt. </w:t>
      </w:r>
      <w:r w:rsidRPr="00DA26B0">
        <w:rPr>
          <w:rFonts w:ascii="Times New Roman" w:hAnsi="Times New Roman" w:hint="eastAsia"/>
        </w:rPr>
        <w:t>判断，断定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Day15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judgement  n. </w:t>
      </w:r>
      <w:r w:rsidRPr="00DA26B0">
        <w:rPr>
          <w:rFonts w:ascii="Times New Roman" w:hAnsi="Times New Roman" w:hint="eastAsia"/>
        </w:rPr>
        <w:t>裁判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juice  n. </w:t>
      </w:r>
      <w:r w:rsidRPr="00DA26B0">
        <w:rPr>
          <w:rFonts w:ascii="Times New Roman" w:hAnsi="Times New Roman" w:hint="eastAsia"/>
        </w:rPr>
        <w:t>汁、液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juicy  a. </w:t>
      </w:r>
      <w:r w:rsidRPr="00DA26B0">
        <w:rPr>
          <w:rFonts w:ascii="Times New Roman" w:hAnsi="Times New Roman" w:hint="eastAsia"/>
        </w:rPr>
        <w:t>多汁的；水分多的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jump  n. </w:t>
      </w:r>
      <w:r w:rsidRPr="00DA26B0">
        <w:rPr>
          <w:rFonts w:ascii="Times New Roman" w:hAnsi="Times New Roman" w:hint="eastAsia"/>
        </w:rPr>
        <w:t>跳跃；跳变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跳跃；惊起；猛扑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junior  a. </w:t>
      </w:r>
      <w:r w:rsidRPr="00DA26B0">
        <w:rPr>
          <w:rFonts w:ascii="Times New Roman" w:hAnsi="Times New Roman" w:hint="eastAsia"/>
        </w:rPr>
        <w:t>初级的；年少的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just  ad. </w:t>
      </w:r>
      <w:r w:rsidRPr="00DA26B0">
        <w:rPr>
          <w:rFonts w:ascii="Times New Roman" w:hAnsi="Times New Roman" w:hint="eastAsia"/>
        </w:rPr>
        <w:t>刚才；恰好；不过；仅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公正的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justice  n. </w:t>
      </w:r>
      <w:r w:rsidRPr="00DA26B0">
        <w:rPr>
          <w:rFonts w:ascii="Times New Roman" w:hAnsi="Times New Roman" w:hint="eastAsia"/>
        </w:rPr>
        <w:t>正义；公正；司法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keep (kept, kept)  v. </w:t>
      </w:r>
      <w:r w:rsidRPr="00DA26B0">
        <w:rPr>
          <w:rFonts w:ascii="Times New Roman" w:hAnsi="Times New Roman" w:hint="eastAsia"/>
        </w:rPr>
        <w:t>保持；保存；继续不断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培育，饲养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key  n. </w:t>
      </w:r>
      <w:r w:rsidRPr="00DA26B0">
        <w:rPr>
          <w:rFonts w:ascii="Times New Roman" w:hAnsi="Times New Roman" w:hint="eastAsia"/>
        </w:rPr>
        <w:t>钥匙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答案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键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关键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keyboard  n. </w:t>
      </w:r>
      <w:r w:rsidRPr="00DA26B0">
        <w:rPr>
          <w:rFonts w:ascii="Times New Roman" w:hAnsi="Times New Roman" w:hint="eastAsia"/>
        </w:rPr>
        <w:t>键盘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kick  v.&amp; n. </w:t>
      </w:r>
      <w:r w:rsidRPr="00DA26B0">
        <w:rPr>
          <w:rFonts w:ascii="Times New Roman" w:hAnsi="Times New Roman" w:hint="eastAsia"/>
        </w:rPr>
        <w:t>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kid  n. </w:t>
      </w:r>
      <w:r w:rsidRPr="00DA26B0">
        <w:rPr>
          <w:rFonts w:ascii="Times New Roman" w:hAnsi="Times New Roman" w:hint="eastAsia"/>
        </w:rPr>
        <w:t>小孩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kill  v. </w:t>
      </w:r>
      <w:r w:rsidRPr="00DA26B0">
        <w:rPr>
          <w:rFonts w:ascii="Times New Roman" w:hAnsi="Times New Roman" w:hint="eastAsia"/>
        </w:rPr>
        <w:t>杀死，弄死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kilo  n. </w:t>
      </w:r>
      <w:r w:rsidRPr="00DA26B0">
        <w:rPr>
          <w:rFonts w:ascii="Times New Roman" w:hAnsi="Times New Roman" w:hint="eastAsia"/>
        </w:rPr>
        <w:t>千克；千米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kilogram  n. </w:t>
      </w:r>
      <w:r w:rsidRPr="00DA26B0">
        <w:rPr>
          <w:rFonts w:ascii="Times New Roman" w:hAnsi="Times New Roman" w:hint="eastAsia"/>
        </w:rPr>
        <w:t>千克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kind  n. </w:t>
      </w:r>
      <w:r w:rsidRPr="00DA26B0">
        <w:rPr>
          <w:rFonts w:ascii="Times New Roman" w:hAnsi="Times New Roman" w:hint="eastAsia"/>
        </w:rPr>
        <w:t>种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类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善良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友好的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king  n. </w:t>
      </w:r>
      <w:r w:rsidRPr="00DA26B0">
        <w:rPr>
          <w:rFonts w:ascii="Times New Roman" w:hAnsi="Times New Roman" w:hint="eastAsia"/>
        </w:rPr>
        <w:t>国王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kitchen  n. </w:t>
      </w:r>
      <w:r w:rsidRPr="00DA26B0">
        <w:rPr>
          <w:rFonts w:ascii="Times New Roman" w:hAnsi="Times New Roman" w:hint="eastAsia"/>
        </w:rPr>
        <w:t>厨房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knee  n. </w:t>
      </w:r>
      <w:r w:rsidRPr="00DA26B0">
        <w:rPr>
          <w:rFonts w:ascii="Times New Roman" w:hAnsi="Times New Roman" w:hint="eastAsia"/>
        </w:rPr>
        <w:t>膝盖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knife 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 knives) n.</w:t>
      </w:r>
      <w:r w:rsidRPr="00DA26B0">
        <w:rPr>
          <w:rFonts w:ascii="Times New Roman" w:hAnsi="Times New Roman" w:hint="eastAsia"/>
        </w:rPr>
        <w:t>小刀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匕首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刀片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knock  n.&amp; v. </w:t>
      </w:r>
      <w:r w:rsidRPr="00DA26B0">
        <w:rPr>
          <w:rFonts w:ascii="Times New Roman" w:hAnsi="Times New Roman" w:hint="eastAsia"/>
        </w:rPr>
        <w:t>敲；打；击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know(knew,known)  v. </w:t>
      </w:r>
      <w:r w:rsidRPr="00DA26B0">
        <w:rPr>
          <w:rFonts w:ascii="Times New Roman" w:hAnsi="Times New Roman" w:hint="eastAsia"/>
        </w:rPr>
        <w:t>知道，了解；认识；懂得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knowledge  n. </w:t>
      </w:r>
      <w:r w:rsidRPr="00DA26B0">
        <w:rPr>
          <w:rFonts w:ascii="Times New Roman" w:hAnsi="Times New Roman" w:hint="eastAsia"/>
        </w:rPr>
        <w:t>知识，学问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labour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labor)  n. </w:t>
      </w:r>
      <w:r w:rsidRPr="00DA26B0">
        <w:rPr>
          <w:rFonts w:ascii="Times New Roman" w:hAnsi="Times New Roman" w:hint="eastAsia"/>
        </w:rPr>
        <w:t>劳动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lack  n.&amp; vt. </w:t>
      </w:r>
      <w:r w:rsidRPr="00DA26B0">
        <w:rPr>
          <w:rFonts w:ascii="Times New Roman" w:hAnsi="Times New Roman" w:hint="eastAsia"/>
        </w:rPr>
        <w:t>缺乏，缺少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lady  n. </w:t>
      </w:r>
      <w:r w:rsidRPr="00DA26B0">
        <w:rPr>
          <w:rFonts w:ascii="Times New Roman" w:hAnsi="Times New Roman" w:hint="eastAsia"/>
        </w:rPr>
        <w:t>女士，夫人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lamp  n. </w:t>
      </w:r>
      <w:r w:rsidRPr="00DA26B0">
        <w:rPr>
          <w:rFonts w:ascii="Times New Roman" w:hAnsi="Times New Roman" w:hint="eastAsia"/>
        </w:rPr>
        <w:t>灯，油灯；光源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land  n.</w:t>
      </w:r>
      <w:r w:rsidRPr="00DA26B0">
        <w:rPr>
          <w:rFonts w:ascii="Times New Roman" w:hAnsi="Times New Roman" w:hint="eastAsia"/>
        </w:rPr>
        <w:t>陆地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土地</w:t>
      </w:r>
      <w:r w:rsidRPr="00DA26B0">
        <w:rPr>
          <w:rFonts w:ascii="Times New Roman" w:hAnsi="Times New Roman"/>
        </w:rPr>
        <w:t>v.</w:t>
      </w:r>
      <w:r w:rsidRPr="00DA26B0">
        <w:rPr>
          <w:rFonts w:ascii="Times New Roman" w:hAnsi="Times New Roman" w:hint="eastAsia"/>
        </w:rPr>
        <w:t>登岸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陆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降落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language  n. </w:t>
      </w:r>
      <w:r w:rsidRPr="00DA26B0">
        <w:rPr>
          <w:rFonts w:ascii="Times New Roman" w:hAnsi="Times New Roman" w:hint="eastAsia"/>
        </w:rPr>
        <w:t>语言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large  a. </w:t>
      </w:r>
      <w:r w:rsidRPr="00DA26B0">
        <w:rPr>
          <w:rFonts w:ascii="Times New Roman" w:hAnsi="Times New Roman" w:hint="eastAsia"/>
        </w:rPr>
        <w:t>大的；巨大的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last  a.</w:t>
      </w:r>
      <w:r w:rsidRPr="00DA26B0">
        <w:rPr>
          <w:rFonts w:ascii="Times New Roman" w:hAnsi="Times New Roman" w:hint="eastAsia"/>
        </w:rPr>
        <w:t>最近刚过去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最后的</w:t>
      </w:r>
      <w:r w:rsidRPr="00DA26B0">
        <w:rPr>
          <w:rFonts w:ascii="Times New Roman" w:hAnsi="Times New Roman"/>
        </w:rPr>
        <w:t>ad.</w:t>
      </w:r>
      <w:r w:rsidRPr="00DA26B0">
        <w:rPr>
          <w:rFonts w:ascii="Times New Roman" w:hAnsi="Times New Roman" w:hint="eastAsia"/>
        </w:rPr>
        <w:t>最近刚过去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最后地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最后</w:t>
      </w:r>
      <w:r w:rsidRPr="00DA26B0">
        <w:rPr>
          <w:rFonts w:ascii="Times New Roman" w:hAnsi="Times New Roman"/>
        </w:rPr>
        <w:t>v.</w:t>
      </w:r>
      <w:r w:rsidRPr="00DA26B0">
        <w:rPr>
          <w:rFonts w:ascii="Times New Roman" w:hAnsi="Times New Roman" w:hint="eastAsia"/>
        </w:rPr>
        <w:t>持续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late  a.</w:t>
      </w:r>
      <w:r w:rsidRPr="00DA26B0">
        <w:rPr>
          <w:rFonts w:ascii="Times New Roman" w:hAnsi="Times New Roman" w:hint="eastAsia"/>
        </w:rPr>
        <w:t>晚的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迟的</w:t>
      </w:r>
      <w:r w:rsidRPr="00DA26B0">
        <w:rPr>
          <w:rFonts w:ascii="Times New Roman" w:hAnsi="Times New Roman"/>
        </w:rPr>
        <w:t>ad.</w:t>
      </w:r>
      <w:r w:rsidRPr="00DA26B0">
        <w:rPr>
          <w:rFonts w:ascii="Times New Roman" w:hAnsi="Times New Roman" w:hint="eastAsia"/>
        </w:rPr>
        <w:t>晚地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迟地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laugh  n.&amp; v. </w:t>
      </w:r>
      <w:r w:rsidRPr="00DA26B0">
        <w:rPr>
          <w:rFonts w:ascii="Times New Roman" w:hAnsi="Times New Roman" w:hint="eastAsia"/>
        </w:rPr>
        <w:t>笑，大笑；嘲笑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laughter  n. </w:t>
      </w:r>
      <w:r w:rsidRPr="00DA26B0">
        <w:rPr>
          <w:rFonts w:ascii="Times New Roman" w:hAnsi="Times New Roman" w:hint="eastAsia"/>
        </w:rPr>
        <w:t>笑；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笑声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law  n. </w:t>
      </w:r>
      <w:r w:rsidRPr="00DA26B0">
        <w:rPr>
          <w:rFonts w:ascii="Times New Roman" w:hAnsi="Times New Roman" w:hint="eastAsia"/>
        </w:rPr>
        <w:t>法律，法令；定律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lawyer  n. </w:t>
      </w:r>
      <w:r w:rsidRPr="00DA26B0">
        <w:rPr>
          <w:rFonts w:ascii="Times New Roman" w:hAnsi="Times New Roman" w:hint="eastAsia"/>
        </w:rPr>
        <w:t>律师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lay (laid, laid)  vt. </w:t>
      </w:r>
      <w:r w:rsidRPr="00DA26B0">
        <w:rPr>
          <w:rFonts w:ascii="Times New Roman" w:hAnsi="Times New Roman" w:hint="eastAsia"/>
        </w:rPr>
        <w:t>放，搁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lead (led, led)  v. </w:t>
      </w:r>
      <w:r w:rsidRPr="00DA26B0">
        <w:rPr>
          <w:rFonts w:ascii="Times New Roman" w:hAnsi="Times New Roman" w:hint="eastAsia"/>
        </w:rPr>
        <w:t>领导，带领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leader  n. </w:t>
      </w:r>
      <w:r w:rsidRPr="00DA26B0">
        <w:rPr>
          <w:rFonts w:ascii="Times New Roman" w:hAnsi="Times New Roman" w:hint="eastAsia"/>
        </w:rPr>
        <w:t>领袖，领导人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leaf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 leaves)  n. </w:t>
      </w:r>
      <w:r w:rsidRPr="00DA26B0">
        <w:rPr>
          <w:rFonts w:ascii="Times New Roman" w:hAnsi="Times New Roman" w:hint="eastAsia"/>
        </w:rPr>
        <w:t>（树，菜）叶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league  n. </w:t>
      </w:r>
      <w:r w:rsidRPr="00DA26B0">
        <w:rPr>
          <w:rFonts w:ascii="Times New Roman" w:hAnsi="Times New Roman" w:hint="eastAsia"/>
        </w:rPr>
        <w:t>联盟，社团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learn (learnt, learnt</w:t>
      </w:r>
      <w:r w:rsidRPr="00DA26B0">
        <w:rPr>
          <w:rFonts w:ascii="Times New Roman" w:hAnsi="Times New Roman" w:hint="eastAsia"/>
        </w:rPr>
        <w:t>；</w:t>
      </w:r>
      <w:r w:rsidRPr="00DA26B0">
        <w:rPr>
          <w:rFonts w:ascii="Times New Roman" w:hAnsi="Times New Roman"/>
        </w:rPr>
        <w:t xml:space="preserve">--ed --ed)  vt. </w:t>
      </w:r>
      <w:r w:rsidRPr="00DA26B0">
        <w:rPr>
          <w:rFonts w:ascii="Times New Roman" w:hAnsi="Times New Roman" w:hint="eastAsia"/>
        </w:rPr>
        <w:t>学，学习，学会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least  n.</w:t>
      </w:r>
      <w:r w:rsidRPr="00DA26B0">
        <w:rPr>
          <w:rFonts w:ascii="Times New Roman" w:hAnsi="Times New Roman" w:hint="eastAsia"/>
        </w:rPr>
        <w:t>最少，最少量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leave (left, left)  v. </w:t>
      </w:r>
      <w:r w:rsidRPr="00DA26B0">
        <w:rPr>
          <w:rFonts w:ascii="Times New Roman" w:hAnsi="Times New Roman" w:hint="eastAsia"/>
        </w:rPr>
        <w:t>离开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留下，剩下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left  a.</w:t>
      </w:r>
      <w:r w:rsidRPr="00DA26B0">
        <w:rPr>
          <w:rFonts w:ascii="Times New Roman" w:hAnsi="Times New Roman" w:hint="eastAsia"/>
        </w:rPr>
        <w:t>左边的</w:t>
      </w:r>
      <w:r w:rsidRPr="00DA26B0">
        <w:rPr>
          <w:rFonts w:ascii="Times New Roman" w:hAnsi="Times New Roman"/>
        </w:rPr>
        <w:t xml:space="preserve"> ad.</w:t>
      </w:r>
      <w:r w:rsidRPr="00DA26B0">
        <w:rPr>
          <w:rFonts w:ascii="Times New Roman" w:hAnsi="Times New Roman" w:hint="eastAsia"/>
        </w:rPr>
        <w:t>向左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左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左边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leg  n. </w:t>
      </w:r>
      <w:r w:rsidRPr="00DA26B0">
        <w:rPr>
          <w:rFonts w:ascii="Times New Roman" w:hAnsi="Times New Roman" w:hint="eastAsia"/>
        </w:rPr>
        <w:t>腿；腿脚；支柱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legal  a.</w:t>
      </w:r>
      <w:r w:rsidRPr="00DA26B0">
        <w:rPr>
          <w:rFonts w:ascii="Times New Roman" w:hAnsi="Times New Roman" w:hint="eastAsia"/>
        </w:rPr>
        <w:t>与法律有关的，法律的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lend (lent, lent)  vt.</w:t>
      </w:r>
      <w:r w:rsidRPr="00DA26B0">
        <w:rPr>
          <w:rFonts w:ascii="Times New Roman" w:hAnsi="Times New Roman" w:hint="eastAsia"/>
        </w:rPr>
        <w:t>借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出</w:t>
      </w:r>
      <w:r w:rsidRPr="00DA26B0">
        <w:rPr>
          <w:rFonts w:ascii="Times New Roman" w:hAnsi="Times New Roman"/>
        </w:rPr>
        <w:t>),</w:t>
      </w:r>
      <w:r w:rsidRPr="00DA26B0">
        <w:rPr>
          <w:rFonts w:ascii="Times New Roman" w:hAnsi="Times New Roman" w:hint="eastAsia"/>
        </w:rPr>
        <w:t>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借给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length  n. </w:t>
      </w:r>
      <w:r w:rsidRPr="00DA26B0">
        <w:rPr>
          <w:rFonts w:ascii="Times New Roman" w:hAnsi="Times New Roman" w:hint="eastAsia"/>
        </w:rPr>
        <w:t>长，长度，段，节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lesson  n. </w:t>
      </w:r>
      <w:r w:rsidRPr="00DA26B0">
        <w:rPr>
          <w:rFonts w:ascii="Times New Roman" w:hAnsi="Times New Roman" w:hint="eastAsia"/>
        </w:rPr>
        <w:t>课；功课；教训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let (let, let)  vt. </w:t>
      </w:r>
      <w:r w:rsidRPr="00DA26B0">
        <w:rPr>
          <w:rFonts w:ascii="Times New Roman" w:hAnsi="Times New Roman" w:hint="eastAsia"/>
        </w:rPr>
        <w:t>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letter  n. </w:t>
      </w:r>
      <w:r w:rsidRPr="00DA26B0">
        <w:rPr>
          <w:rFonts w:ascii="Times New Roman" w:hAnsi="Times New Roman" w:hint="eastAsia"/>
        </w:rPr>
        <w:t>信；字母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level  n. </w:t>
      </w:r>
      <w:r w:rsidRPr="00DA26B0">
        <w:rPr>
          <w:rFonts w:ascii="Times New Roman" w:hAnsi="Times New Roman" w:hint="eastAsia"/>
        </w:rPr>
        <w:t>水平线，水平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library  n. </w:t>
      </w:r>
      <w:r w:rsidRPr="00DA26B0">
        <w:rPr>
          <w:rFonts w:ascii="Times New Roman" w:hAnsi="Times New Roman" w:hint="eastAsia"/>
        </w:rPr>
        <w:t>图书馆，图书室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license  n. </w:t>
      </w:r>
      <w:r w:rsidRPr="00DA26B0">
        <w:rPr>
          <w:rFonts w:ascii="Times New Roman" w:hAnsi="Times New Roman" w:hint="eastAsia"/>
        </w:rPr>
        <w:t>执照，许可证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lie (lay, lain)  v. </w:t>
      </w:r>
      <w:r w:rsidRPr="00DA26B0">
        <w:rPr>
          <w:rFonts w:ascii="Times New Roman" w:hAnsi="Times New Roman" w:hint="eastAsia"/>
        </w:rPr>
        <w:t>躺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卧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平放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位于</w:t>
      </w:r>
      <w:r w:rsidRPr="00DA26B0">
        <w:rPr>
          <w:rFonts w:ascii="Times New Roman" w:hAnsi="Times New Roman"/>
        </w:rPr>
        <w:t xml:space="preserve">n.&amp; vi. </w:t>
      </w:r>
      <w:r w:rsidRPr="00DA26B0">
        <w:rPr>
          <w:rFonts w:ascii="Times New Roman" w:hAnsi="Times New Roman" w:hint="eastAsia"/>
        </w:rPr>
        <w:t>谎言</w:t>
      </w:r>
      <w:r w:rsidRPr="00DA26B0">
        <w:rPr>
          <w:rFonts w:ascii="Times New Roman" w:hAnsi="Times New Roman"/>
        </w:rPr>
        <w:t xml:space="preserve">; </w:t>
      </w:r>
      <w:r w:rsidRPr="00DA26B0">
        <w:rPr>
          <w:rFonts w:ascii="Times New Roman" w:hAnsi="Times New Roman" w:hint="eastAsia"/>
        </w:rPr>
        <w:t>说谎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life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lives)  n. </w:t>
      </w:r>
      <w:r w:rsidRPr="00DA26B0">
        <w:rPr>
          <w:rFonts w:ascii="Times New Roman" w:hAnsi="Times New Roman" w:hint="eastAsia"/>
        </w:rPr>
        <w:t>生命；生涯；生活；人生；生物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lift  v. </w:t>
      </w:r>
      <w:r w:rsidRPr="00DA26B0">
        <w:rPr>
          <w:rFonts w:ascii="Times New Roman" w:hAnsi="Times New Roman" w:hint="eastAsia"/>
        </w:rPr>
        <w:t>举起，抬起；（云、烟等）消散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（英）电梯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light  n. </w:t>
      </w:r>
      <w:r w:rsidRPr="00DA26B0">
        <w:rPr>
          <w:rFonts w:ascii="Times New Roman" w:hAnsi="Times New Roman" w:hint="eastAsia"/>
        </w:rPr>
        <w:t>光，光亮；灯，灯光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点（火），点燃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明亮的；轻的；浅色的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like  prep. </w:t>
      </w:r>
      <w:r w:rsidRPr="00DA26B0">
        <w:rPr>
          <w:rFonts w:ascii="Times New Roman" w:hAnsi="Times New Roman" w:hint="eastAsia"/>
        </w:rPr>
        <w:t>像，跟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一样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喜欢，喜爱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likely  a.</w:t>
      </w:r>
      <w:r w:rsidRPr="00DA26B0">
        <w:rPr>
          <w:rFonts w:ascii="Times New Roman" w:hAnsi="Times New Roman" w:hint="eastAsia"/>
        </w:rPr>
        <w:t>很可能的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limit  vt. </w:t>
      </w:r>
      <w:r w:rsidRPr="00DA26B0">
        <w:rPr>
          <w:rFonts w:ascii="Times New Roman" w:hAnsi="Times New Roman" w:hint="eastAsia"/>
        </w:rPr>
        <w:t>限制；减少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Day16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line  n. </w:t>
      </w:r>
      <w:r w:rsidRPr="00DA26B0">
        <w:rPr>
          <w:rFonts w:ascii="Times New Roman" w:hAnsi="Times New Roman" w:hint="eastAsia"/>
        </w:rPr>
        <w:t>绳索，线，排，行，线路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画线于，（使）成行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link  v. </w:t>
      </w:r>
      <w:r w:rsidRPr="00DA26B0">
        <w:rPr>
          <w:rFonts w:ascii="Times New Roman" w:hAnsi="Times New Roman" w:hint="eastAsia"/>
        </w:rPr>
        <w:t>连接；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联系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lip  n. </w:t>
      </w:r>
      <w:r w:rsidRPr="00DA26B0">
        <w:rPr>
          <w:rFonts w:ascii="Times New Roman" w:hAnsi="Times New Roman" w:hint="eastAsia"/>
        </w:rPr>
        <w:t>嘴唇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list  n. </w:t>
      </w:r>
      <w:r w:rsidRPr="00DA26B0">
        <w:rPr>
          <w:rFonts w:ascii="Times New Roman" w:hAnsi="Times New Roman" w:hint="eastAsia"/>
        </w:rPr>
        <w:t>一览表，清单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listen  vi. </w:t>
      </w:r>
      <w:r w:rsidRPr="00DA26B0">
        <w:rPr>
          <w:rFonts w:ascii="Times New Roman" w:hAnsi="Times New Roman" w:hint="eastAsia"/>
        </w:rPr>
        <w:t>听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仔细听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literature  n. </w:t>
      </w:r>
      <w:r w:rsidRPr="00DA26B0">
        <w:rPr>
          <w:rFonts w:ascii="Times New Roman" w:hAnsi="Times New Roman" w:hint="eastAsia"/>
        </w:rPr>
        <w:t>文学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literary  a. </w:t>
      </w:r>
      <w:r w:rsidRPr="00DA26B0">
        <w:rPr>
          <w:rFonts w:ascii="Times New Roman" w:hAnsi="Times New Roman" w:hint="eastAsia"/>
        </w:rPr>
        <w:t>文学的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little (less, least)  a.</w:t>
      </w:r>
      <w:r w:rsidRPr="00DA26B0">
        <w:rPr>
          <w:rFonts w:ascii="Times New Roman" w:hAnsi="Times New Roman" w:hint="eastAsia"/>
        </w:rPr>
        <w:t>小的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少的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很少地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稍许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没有多少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一点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live  vi. </w:t>
      </w:r>
      <w:r w:rsidRPr="00DA26B0">
        <w:rPr>
          <w:rFonts w:ascii="Times New Roman" w:hAnsi="Times New Roman" w:hint="eastAsia"/>
        </w:rPr>
        <w:t>生活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居住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活着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活的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活着的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实况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现场（直播）的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load  n. </w:t>
      </w:r>
      <w:r w:rsidRPr="00DA26B0">
        <w:rPr>
          <w:rFonts w:ascii="Times New Roman" w:hAnsi="Times New Roman" w:hint="eastAsia"/>
        </w:rPr>
        <w:t>担子，货物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long  a. </w:t>
      </w:r>
      <w:r w:rsidRPr="00DA26B0">
        <w:rPr>
          <w:rFonts w:ascii="Times New Roman" w:hAnsi="Times New Roman" w:hint="eastAsia"/>
        </w:rPr>
        <w:t>长的，远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长久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look  n. </w:t>
      </w:r>
      <w:r w:rsidRPr="00DA26B0">
        <w:rPr>
          <w:rFonts w:ascii="Times New Roman" w:hAnsi="Times New Roman" w:hint="eastAsia"/>
        </w:rPr>
        <w:t>看，瞧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看，观看</w:t>
      </w:r>
      <w:r w:rsidRPr="00DA26B0">
        <w:rPr>
          <w:rFonts w:ascii="Times New Roman" w:hAnsi="Times New Roman"/>
        </w:rPr>
        <w:t xml:space="preserve"> v. link </w:t>
      </w:r>
      <w:r w:rsidRPr="00DA26B0">
        <w:rPr>
          <w:rFonts w:ascii="Times New Roman" w:hAnsi="Times New Roman" w:hint="eastAsia"/>
        </w:rPr>
        <w:t>看起来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loss  n. </w:t>
      </w:r>
      <w:r w:rsidRPr="00DA26B0">
        <w:rPr>
          <w:rFonts w:ascii="Times New Roman" w:hAnsi="Times New Roman" w:hint="eastAsia"/>
        </w:rPr>
        <w:t>丧失；损耗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lose (lost, lost)  vt. </w:t>
      </w:r>
      <w:r w:rsidRPr="00DA26B0">
        <w:rPr>
          <w:rFonts w:ascii="Times New Roman" w:hAnsi="Times New Roman" w:hint="eastAsia"/>
        </w:rPr>
        <w:t>失去，丢失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lot  n. </w:t>
      </w:r>
      <w:r w:rsidRPr="00DA26B0">
        <w:rPr>
          <w:rFonts w:ascii="Times New Roman" w:hAnsi="Times New Roman" w:hint="eastAsia"/>
        </w:rPr>
        <w:t>许多，好些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loud  a. </w:t>
      </w:r>
      <w:r w:rsidRPr="00DA26B0">
        <w:rPr>
          <w:rFonts w:ascii="Times New Roman" w:hAnsi="Times New Roman" w:hint="eastAsia"/>
        </w:rPr>
        <w:t>大声的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love  n.&amp; vt. </w:t>
      </w:r>
      <w:r w:rsidRPr="00DA26B0">
        <w:rPr>
          <w:rFonts w:ascii="Times New Roman" w:hAnsi="Times New Roman" w:hint="eastAsia"/>
        </w:rPr>
        <w:t>爱；热爱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很喜欢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low  a.&amp; ad. </w:t>
      </w:r>
      <w:r w:rsidRPr="00DA26B0">
        <w:rPr>
          <w:rFonts w:ascii="Times New Roman" w:hAnsi="Times New Roman" w:hint="eastAsia"/>
        </w:rPr>
        <w:t>低；矮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luck  n. </w:t>
      </w:r>
      <w:r w:rsidRPr="00DA26B0">
        <w:rPr>
          <w:rFonts w:ascii="Times New Roman" w:hAnsi="Times New Roman" w:hint="eastAsia"/>
        </w:rPr>
        <w:t>运气，好运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lucky  a. </w:t>
      </w:r>
      <w:r w:rsidRPr="00DA26B0">
        <w:rPr>
          <w:rFonts w:ascii="Times New Roman" w:hAnsi="Times New Roman" w:hint="eastAsia"/>
        </w:rPr>
        <w:t>运气好，侥幸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lunch  n. </w:t>
      </w:r>
      <w:r w:rsidRPr="00DA26B0">
        <w:rPr>
          <w:rFonts w:ascii="Times New Roman" w:hAnsi="Times New Roman" w:hint="eastAsia"/>
        </w:rPr>
        <w:t>午餐，午饭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machine  n. </w:t>
      </w:r>
      <w:r w:rsidRPr="00DA26B0">
        <w:rPr>
          <w:rFonts w:ascii="Times New Roman" w:hAnsi="Times New Roman" w:hint="eastAsia"/>
        </w:rPr>
        <w:t>机器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mad a. </w:t>
      </w:r>
      <w:r w:rsidRPr="00DA26B0">
        <w:rPr>
          <w:rFonts w:ascii="Times New Roman" w:hAnsi="Times New Roman" w:hint="eastAsia"/>
        </w:rPr>
        <w:t>发疯的；生气的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magazine  n. </w:t>
      </w:r>
      <w:r w:rsidRPr="00DA26B0">
        <w:rPr>
          <w:rFonts w:ascii="Times New Roman" w:hAnsi="Times New Roman" w:hint="eastAsia"/>
        </w:rPr>
        <w:t>杂志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mail  n. </w:t>
      </w:r>
      <w:r w:rsidRPr="00DA26B0">
        <w:rPr>
          <w:rFonts w:ascii="Times New Roman" w:hAnsi="Times New Roman" w:hint="eastAsia"/>
        </w:rPr>
        <w:t>邮政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邮递</w:t>
      </w:r>
      <w:r w:rsidRPr="00DA26B0">
        <w:rPr>
          <w:rFonts w:ascii="Times New Roman" w:hAnsi="Times New Roman"/>
        </w:rPr>
        <w:t xml:space="preserve"> v.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邮寄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mailbox  n. </w:t>
      </w:r>
      <w:r w:rsidRPr="00DA26B0">
        <w:rPr>
          <w:rFonts w:ascii="Times New Roman" w:hAnsi="Times New Roman" w:hint="eastAsia"/>
        </w:rPr>
        <w:t>邮筒；邮箱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main  a. </w:t>
      </w:r>
      <w:r w:rsidRPr="00DA26B0">
        <w:rPr>
          <w:rFonts w:ascii="Times New Roman" w:hAnsi="Times New Roman" w:hint="eastAsia"/>
        </w:rPr>
        <w:t>主要的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major  a. </w:t>
      </w:r>
      <w:r w:rsidRPr="00DA26B0">
        <w:rPr>
          <w:rFonts w:ascii="Times New Roman" w:hAnsi="Times New Roman" w:hint="eastAsia"/>
        </w:rPr>
        <w:t>较大的；主要的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majority  n. </w:t>
      </w:r>
      <w:r w:rsidRPr="00DA26B0">
        <w:rPr>
          <w:rFonts w:ascii="Times New Roman" w:hAnsi="Times New Roman" w:hint="eastAsia"/>
        </w:rPr>
        <w:t>大多数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make (made,made)  vt.</w:t>
      </w:r>
      <w:r w:rsidRPr="00DA26B0">
        <w:rPr>
          <w:rFonts w:ascii="Times New Roman" w:hAnsi="Times New Roman" w:hint="eastAsia"/>
        </w:rPr>
        <w:t>制造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做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使得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样式；制造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man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men)  n. </w:t>
      </w:r>
      <w:r w:rsidRPr="00DA26B0">
        <w:rPr>
          <w:rFonts w:ascii="Times New Roman" w:hAnsi="Times New Roman" w:hint="eastAsia"/>
        </w:rPr>
        <w:t>成年男人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人类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manager  n. </w:t>
      </w:r>
      <w:r w:rsidRPr="00DA26B0">
        <w:rPr>
          <w:rFonts w:ascii="Times New Roman" w:hAnsi="Times New Roman" w:hint="eastAsia"/>
        </w:rPr>
        <w:t>经理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manner  n. </w:t>
      </w:r>
      <w:r w:rsidRPr="00DA26B0">
        <w:rPr>
          <w:rFonts w:ascii="Times New Roman" w:hAnsi="Times New Roman" w:hint="eastAsia"/>
        </w:rPr>
        <w:t>方式，态度，举止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many (more, most)  pron. </w:t>
      </w:r>
      <w:r w:rsidRPr="00DA26B0">
        <w:rPr>
          <w:rFonts w:ascii="Times New Roman" w:hAnsi="Times New Roman" w:hint="eastAsia"/>
        </w:rPr>
        <w:t>许多人（或物）</w:t>
      </w:r>
      <w:r w:rsidRPr="00DA26B0">
        <w:rPr>
          <w:rFonts w:ascii="Times New Roman" w:hAnsi="Times New Roman"/>
        </w:rPr>
        <w:t xml:space="preserve">a. </w:t>
      </w:r>
      <w:r w:rsidRPr="00DA26B0">
        <w:rPr>
          <w:rFonts w:ascii="Times New Roman" w:hAnsi="Times New Roman" w:hint="eastAsia"/>
        </w:rPr>
        <w:t>许多的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map  n. </w:t>
      </w:r>
      <w:r w:rsidRPr="00DA26B0">
        <w:rPr>
          <w:rFonts w:ascii="Times New Roman" w:hAnsi="Times New Roman" w:hint="eastAsia"/>
        </w:rPr>
        <w:t>地图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mark  n.</w:t>
      </w:r>
      <w:r w:rsidRPr="00DA26B0">
        <w:rPr>
          <w:rFonts w:ascii="Times New Roman" w:hAnsi="Times New Roman" w:hint="eastAsia"/>
        </w:rPr>
        <w:t>标记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标明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作记号于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market  n. </w:t>
      </w:r>
      <w:r w:rsidRPr="00DA26B0">
        <w:rPr>
          <w:rFonts w:ascii="Times New Roman" w:hAnsi="Times New Roman" w:hint="eastAsia"/>
        </w:rPr>
        <w:t>市场，集市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marriage  n. </w:t>
      </w:r>
      <w:r w:rsidRPr="00DA26B0">
        <w:rPr>
          <w:rFonts w:ascii="Times New Roman" w:hAnsi="Times New Roman" w:hint="eastAsia"/>
        </w:rPr>
        <w:t>结婚，婚姻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marry  v.</w:t>
      </w:r>
      <w:r w:rsidRPr="00DA26B0">
        <w:rPr>
          <w:rFonts w:ascii="Times New Roman" w:hAnsi="Times New Roman" w:hint="eastAsia"/>
        </w:rPr>
        <w:t>（使）成婚，结婚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mask  n. </w:t>
      </w:r>
      <w:r w:rsidRPr="00DA26B0">
        <w:rPr>
          <w:rFonts w:ascii="Times New Roman" w:hAnsi="Times New Roman" w:hint="eastAsia"/>
        </w:rPr>
        <w:t>口罩；面罩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具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；遮盖物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戴面具；掩饰；伪装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mass  n. </w:t>
      </w:r>
      <w:r w:rsidRPr="00DA26B0">
        <w:rPr>
          <w:rFonts w:ascii="Times New Roman" w:hAnsi="Times New Roman" w:hint="eastAsia"/>
        </w:rPr>
        <w:t>众多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大量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（复）群众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match  vt. </w:t>
      </w:r>
      <w:r w:rsidRPr="00DA26B0">
        <w:rPr>
          <w:rFonts w:ascii="Times New Roman" w:hAnsi="Times New Roman" w:hint="eastAsia"/>
        </w:rPr>
        <w:t>使相配，使成对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比赛，竞赛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火柴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material  n. </w:t>
      </w:r>
      <w:r w:rsidRPr="00DA26B0">
        <w:rPr>
          <w:rFonts w:ascii="Times New Roman" w:hAnsi="Times New Roman" w:hint="eastAsia"/>
        </w:rPr>
        <w:t>材料，原料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matter  n. </w:t>
      </w:r>
      <w:r w:rsidRPr="00DA26B0">
        <w:rPr>
          <w:rFonts w:ascii="Times New Roman" w:hAnsi="Times New Roman" w:hint="eastAsia"/>
        </w:rPr>
        <w:t>要紧事，要紧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事情；问题</w:t>
      </w:r>
      <w:r w:rsidRPr="00DA26B0">
        <w:rPr>
          <w:rFonts w:ascii="Times New Roman" w:hAnsi="Times New Roman"/>
        </w:rPr>
        <w:t xml:space="preserve"> vi. </w:t>
      </w:r>
      <w:r w:rsidRPr="00DA26B0">
        <w:rPr>
          <w:rFonts w:ascii="Times New Roman" w:hAnsi="Times New Roman" w:hint="eastAsia"/>
        </w:rPr>
        <w:t>要紧，有重大关系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may  v.</w:t>
      </w:r>
      <w:r w:rsidRPr="00DA26B0">
        <w:rPr>
          <w:rFonts w:ascii="Times New Roman" w:hAnsi="Times New Roman" w:hint="eastAsia"/>
        </w:rPr>
        <w:t>可以；也许，可能；祝愿；能够；会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maybe  ad. </w:t>
      </w:r>
      <w:r w:rsidRPr="00DA26B0">
        <w:rPr>
          <w:rFonts w:ascii="Times New Roman" w:hAnsi="Times New Roman" w:hint="eastAsia"/>
        </w:rPr>
        <w:t>可能，大概，也许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  pron. </w:t>
      </w:r>
      <w:r w:rsidRPr="00DA26B0">
        <w:rPr>
          <w:rFonts w:ascii="Times New Roman" w:hAnsi="Times New Roman" w:hint="eastAsia"/>
        </w:rPr>
        <w:t>我（宾格）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meal  n. </w:t>
      </w:r>
      <w:r w:rsidRPr="00DA26B0">
        <w:rPr>
          <w:rFonts w:ascii="Times New Roman" w:hAnsi="Times New Roman" w:hint="eastAsia"/>
        </w:rPr>
        <w:t>一餐（饭）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mean(meant,meant)  vt.</w:t>
      </w:r>
      <w:r w:rsidRPr="00DA26B0">
        <w:rPr>
          <w:rFonts w:ascii="Times New Roman" w:hAnsi="Times New Roman" w:hint="eastAsia"/>
        </w:rPr>
        <w:t>意思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意指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meaning  n. </w:t>
      </w:r>
      <w:r w:rsidRPr="00DA26B0">
        <w:rPr>
          <w:rFonts w:ascii="Times New Roman" w:hAnsi="Times New Roman" w:hint="eastAsia"/>
        </w:rPr>
        <w:t>意思，含意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means  n. </w:t>
      </w:r>
      <w:r w:rsidRPr="00DA26B0">
        <w:rPr>
          <w:rFonts w:ascii="Times New Roman" w:hAnsi="Times New Roman" w:hint="eastAsia"/>
        </w:rPr>
        <w:t>方法，手段；财产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measure  v. </w:t>
      </w:r>
      <w:r w:rsidRPr="00DA26B0">
        <w:rPr>
          <w:rFonts w:ascii="Times New Roman" w:hAnsi="Times New Roman" w:hint="eastAsia"/>
        </w:rPr>
        <w:t>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meat  n.</w:t>
      </w:r>
      <w:r w:rsidRPr="00DA26B0">
        <w:rPr>
          <w:rFonts w:ascii="Times New Roman" w:hAnsi="Times New Roman" w:hint="eastAsia"/>
        </w:rPr>
        <w:t>（猪、牛、羊等的）肉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media  n. </w:t>
      </w:r>
      <w:r w:rsidRPr="00DA26B0">
        <w:rPr>
          <w:rFonts w:ascii="Times New Roman" w:hAnsi="Times New Roman" w:hint="eastAsia"/>
        </w:rPr>
        <w:t>大众传播媒介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medical  a. </w:t>
      </w:r>
      <w:r w:rsidRPr="00DA26B0">
        <w:rPr>
          <w:rFonts w:ascii="Times New Roman" w:hAnsi="Times New Roman" w:hint="eastAsia"/>
        </w:rPr>
        <w:t>医学的，医疗的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medicine  n. </w:t>
      </w:r>
      <w:r w:rsidRPr="00DA26B0">
        <w:rPr>
          <w:rFonts w:ascii="Times New Roman" w:hAnsi="Times New Roman" w:hint="eastAsia"/>
        </w:rPr>
        <w:t>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meet (met, met)  vt./ n. </w:t>
      </w:r>
      <w:r w:rsidRPr="00DA26B0">
        <w:rPr>
          <w:rFonts w:ascii="Times New Roman" w:hAnsi="Times New Roman" w:hint="eastAsia"/>
        </w:rPr>
        <w:t>遇见，见到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会；集会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meeting  n.</w:t>
      </w:r>
      <w:r w:rsidRPr="00DA26B0">
        <w:rPr>
          <w:rFonts w:ascii="Times New Roman" w:hAnsi="Times New Roman" w:hint="eastAsia"/>
        </w:rPr>
        <w:t>会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集会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会见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汇合点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member  n. </w:t>
      </w:r>
      <w:r w:rsidRPr="00DA26B0">
        <w:rPr>
          <w:rFonts w:ascii="Times New Roman" w:hAnsi="Times New Roman" w:hint="eastAsia"/>
        </w:rPr>
        <w:t>成员，会员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Day17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memory  n. </w:t>
      </w:r>
      <w:r w:rsidRPr="00DA26B0">
        <w:rPr>
          <w:rFonts w:ascii="Times New Roman" w:hAnsi="Times New Roman" w:hint="eastAsia"/>
        </w:rPr>
        <w:t>回忆，记忆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mental  a. </w:t>
      </w:r>
      <w:r w:rsidRPr="00DA26B0">
        <w:rPr>
          <w:rFonts w:ascii="Times New Roman" w:hAnsi="Times New Roman" w:hint="eastAsia"/>
        </w:rPr>
        <w:t>精神的；脑力的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mention  n. </w:t>
      </w:r>
      <w:r w:rsidRPr="00DA26B0">
        <w:rPr>
          <w:rFonts w:ascii="Times New Roman" w:hAnsi="Times New Roman" w:hint="eastAsia"/>
        </w:rPr>
        <w:t>提及；记载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提到，说起；提名表扬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message  n. </w:t>
      </w:r>
      <w:r w:rsidRPr="00DA26B0">
        <w:rPr>
          <w:rFonts w:ascii="Times New Roman" w:hAnsi="Times New Roman" w:hint="eastAsia"/>
        </w:rPr>
        <w:t>消息，音信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metal  n. </w:t>
      </w:r>
      <w:r w:rsidRPr="00DA26B0">
        <w:rPr>
          <w:rFonts w:ascii="Times New Roman" w:hAnsi="Times New Roman" w:hint="eastAsia"/>
        </w:rPr>
        <w:t>金属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金属制成的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method  n. </w:t>
      </w:r>
      <w:r w:rsidRPr="00DA26B0">
        <w:rPr>
          <w:rFonts w:ascii="Times New Roman" w:hAnsi="Times New Roman" w:hint="eastAsia"/>
        </w:rPr>
        <w:t>方法，办法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middle  n. </w:t>
      </w:r>
      <w:r w:rsidRPr="00DA26B0">
        <w:rPr>
          <w:rFonts w:ascii="Times New Roman" w:hAnsi="Times New Roman" w:hint="eastAsia"/>
        </w:rPr>
        <w:t>中间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当中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中级的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might  v. aux. (may</w:t>
      </w:r>
      <w:r w:rsidRPr="00DA26B0">
        <w:rPr>
          <w:rFonts w:ascii="Times New Roman" w:hAnsi="Times New Roman" w:hint="eastAsia"/>
        </w:rPr>
        <w:t>的过去式，助动词</w:t>
      </w:r>
      <w:r w:rsidRPr="00DA26B0">
        <w:rPr>
          <w:rFonts w:ascii="Times New Roman" w:hAnsi="Times New Roman"/>
        </w:rPr>
        <w:t xml:space="preserve">) </w:t>
      </w:r>
      <w:r w:rsidRPr="00DA26B0">
        <w:rPr>
          <w:rFonts w:ascii="Times New Roman" w:hAnsi="Times New Roman" w:hint="eastAsia"/>
        </w:rPr>
        <w:t>可能，也许，或许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mile  n. </w:t>
      </w:r>
      <w:r w:rsidRPr="00DA26B0">
        <w:rPr>
          <w:rFonts w:ascii="Times New Roman" w:hAnsi="Times New Roman" w:hint="eastAsia"/>
        </w:rPr>
        <w:t>英里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milk  n. </w:t>
      </w:r>
      <w:r w:rsidRPr="00DA26B0">
        <w:rPr>
          <w:rFonts w:ascii="Times New Roman" w:hAnsi="Times New Roman" w:hint="eastAsia"/>
        </w:rPr>
        <w:t>牛奶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挤奶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mind  n. </w:t>
      </w:r>
      <w:r w:rsidRPr="00DA26B0">
        <w:rPr>
          <w:rFonts w:ascii="Times New Roman" w:hAnsi="Times New Roman" w:hint="eastAsia"/>
        </w:rPr>
        <w:t>思想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想法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介意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关心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mine  n.</w:t>
      </w:r>
      <w:r w:rsidRPr="00DA26B0">
        <w:rPr>
          <w:rFonts w:ascii="Times New Roman" w:hAnsi="Times New Roman" w:hint="eastAsia"/>
        </w:rPr>
        <w:t>矿藏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矿山</w:t>
      </w:r>
      <w:r w:rsidRPr="00DA26B0">
        <w:rPr>
          <w:rFonts w:ascii="Times New Roman" w:hAnsi="Times New Roman"/>
        </w:rPr>
        <w:t>vt.</w:t>
      </w:r>
      <w:r w:rsidRPr="00DA26B0">
        <w:rPr>
          <w:rFonts w:ascii="Times New Roman" w:hAnsi="Times New Roman" w:hint="eastAsia"/>
        </w:rPr>
        <w:t>开采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矿物</w:t>
      </w:r>
      <w:r w:rsidRPr="00DA26B0">
        <w:rPr>
          <w:rFonts w:ascii="Times New Roman" w:hAnsi="Times New Roman"/>
        </w:rPr>
        <w:t xml:space="preserve">) pron. </w:t>
      </w:r>
      <w:r w:rsidRPr="00DA26B0">
        <w:rPr>
          <w:rFonts w:ascii="Times New Roman" w:hAnsi="Times New Roman" w:hint="eastAsia"/>
        </w:rPr>
        <w:t>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mineral  n. </w:t>
      </w:r>
      <w:r w:rsidRPr="00DA26B0">
        <w:rPr>
          <w:rFonts w:ascii="Times New Roman" w:hAnsi="Times New Roman" w:hint="eastAsia"/>
        </w:rPr>
        <w:t>矿物质，矿物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minority  n. </w:t>
      </w:r>
      <w:r w:rsidRPr="00DA26B0">
        <w:rPr>
          <w:rFonts w:ascii="Times New Roman" w:hAnsi="Times New Roman" w:hint="eastAsia"/>
        </w:rPr>
        <w:t>少数；少数民族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minute  n. </w:t>
      </w:r>
      <w:r w:rsidRPr="00DA26B0">
        <w:rPr>
          <w:rFonts w:ascii="Times New Roman" w:hAnsi="Times New Roman" w:hint="eastAsia"/>
        </w:rPr>
        <w:t>分钟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一会儿，瞬间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mirror  n. </w:t>
      </w:r>
      <w:r w:rsidRPr="00DA26B0">
        <w:rPr>
          <w:rFonts w:ascii="Times New Roman" w:hAnsi="Times New Roman" w:hint="eastAsia"/>
        </w:rPr>
        <w:t>镜子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miss  vt. </w:t>
      </w:r>
      <w:r w:rsidRPr="00DA26B0">
        <w:rPr>
          <w:rFonts w:ascii="Times New Roman" w:hAnsi="Times New Roman" w:hint="eastAsia"/>
        </w:rPr>
        <w:t>失去，错过，缺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Miss.  n.</w:t>
      </w:r>
      <w:r w:rsidRPr="00DA26B0">
        <w:rPr>
          <w:rFonts w:ascii="Times New Roman" w:hAnsi="Times New Roman" w:hint="eastAsia"/>
        </w:rPr>
        <w:t>小姐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女士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称呼未婚妇女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mistake (mistook, mistaken)  n. </w:t>
      </w:r>
      <w:r w:rsidRPr="00DA26B0">
        <w:rPr>
          <w:rFonts w:ascii="Times New Roman" w:hAnsi="Times New Roman" w:hint="eastAsia"/>
        </w:rPr>
        <w:t>错误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弄错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mistaken  a. </w:t>
      </w:r>
      <w:r w:rsidRPr="00DA26B0">
        <w:rPr>
          <w:rFonts w:ascii="Times New Roman" w:hAnsi="Times New Roman" w:hint="eastAsia"/>
        </w:rPr>
        <w:t>错误的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mix  v. </w:t>
      </w:r>
      <w:r w:rsidRPr="00DA26B0">
        <w:rPr>
          <w:rFonts w:ascii="Times New Roman" w:hAnsi="Times New Roman" w:hint="eastAsia"/>
        </w:rPr>
        <w:t>混合，搅拌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mixture  n. </w:t>
      </w:r>
      <w:r w:rsidRPr="00DA26B0">
        <w:rPr>
          <w:rFonts w:ascii="Times New Roman" w:hAnsi="Times New Roman" w:hint="eastAsia"/>
        </w:rPr>
        <w:t>混合物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model  n.</w:t>
      </w:r>
      <w:r w:rsidRPr="00DA26B0">
        <w:rPr>
          <w:rFonts w:ascii="Times New Roman" w:hAnsi="Times New Roman" w:hint="eastAsia"/>
        </w:rPr>
        <w:t>模型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原形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范例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模范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Mom =Mum  n. </w:t>
      </w:r>
      <w:r w:rsidRPr="00DA26B0">
        <w:rPr>
          <w:rFonts w:ascii="Times New Roman" w:hAnsi="Times New Roman" w:hint="eastAsia"/>
        </w:rPr>
        <w:t>妈妈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moment  n. </w:t>
      </w:r>
      <w:r w:rsidRPr="00DA26B0">
        <w:rPr>
          <w:rFonts w:ascii="Times New Roman" w:hAnsi="Times New Roman" w:hint="eastAsia"/>
        </w:rPr>
        <w:t>片刻，瞬间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money  n. </w:t>
      </w:r>
      <w:r w:rsidRPr="00DA26B0">
        <w:rPr>
          <w:rFonts w:ascii="Times New Roman" w:hAnsi="Times New Roman" w:hint="eastAsia"/>
        </w:rPr>
        <w:t>钱；货币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month  n. </w:t>
      </w:r>
      <w:r w:rsidRPr="00DA26B0">
        <w:rPr>
          <w:rFonts w:ascii="Times New Roman" w:hAnsi="Times New Roman" w:hint="eastAsia"/>
        </w:rPr>
        <w:t>月，月份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moon  n. </w:t>
      </w:r>
      <w:r w:rsidRPr="00DA26B0">
        <w:rPr>
          <w:rFonts w:ascii="Times New Roman" w:hAnsi="Times New Roman" w:hint="eastAsia"/>
        </w:rPr>
        <w:t>月球；月光；月状物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more</w:t>
      </w:r>
      <w:r w:rsidRPr="00DA26B0">
        <w:rPr>
          <w:rFonts w:ascii="Times New Roman" w:hAnsi="Times New Roman" w:hint="eastAsia"/>
        </w:rPr>
        <w:t>（</w:t>
      </w:r>
      <w:r w:rsidRPr="00DA26B0">
        <w:rPr>
          <w:rFonts w:ascii="Times New Roman" w:hAnsi="Times New Roman"/>
        </w:rPr>
        <w:t>much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many </w:t>
      </w:r>
      <w:r w:rsidRPr="00DA26B0">
        <w:rPr>
          <w:rFonts w:ascii="Times New Roman" w:hAnsi="Times New Roman" w:hint="eastAsia"/>
        </w:rPr>
        <w:t>的比较级）</w:t>
      </w:r>
      <w:r w:rsidRPr="00DA26B0">
        <w:rPr>
          <w:rFonts w:ascii="Times New Roman" w:hAnsi="Times New Roman"/>
        </w:rPr>
        <w:t xml:space="preserve">  a./ ad.</w:t>
      </w:r>
      <w:r w:rsidRPr="00DA26B0">
        <w:rPr>
          <w:rFonts w:ascii="Times New Roman" w:hAnsi="Times New Roman" w:hint="eastAsia"/>
        </w:rPr>
        <w:t>另外的；附加的；较多的再；另外；而且；更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更多的量；另外的一些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morning  n. </w:t>
      </w:r>
      <w:r w:rsidRPr="00DA26B0">
        <w:rPr>
          <w:rFonts w:ascii="Times New Roman" w:hAnsi="Times New Roman" w:hint="eastAsia"/>
        </w:rPr>
        <w:t>早晨，上午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most (much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many </w:t>
      </w:r>
      <w:r w:rsidRPr="00DA26B0">
        <w:rPr>
          <w:rFonts w:ascii="Times New Roman" w:hAnsi="Times New Roman" w:hint="eastAsia"/>
        </w:rPr>
        <w:t>的最高级</w:t>
      </w:r>
      <w:r w:rsidRPr="00DA26B0">
        <w:rPr>
          <w:rFonts w:ascii="Times New Roman" w:hAnsi="Times New Roman"/>
        </w:rPr>
        <w:t>)  a. &amp; ad.</w:t>
      </w:r>
      <w:r w:rsidRPr="00DA26B0">
        <w:rPr>
          <w:rFonts w:ascii="Times New Roman" w:hAnsi="Times New Roman" w:hint="eastAsia"/>
        </w:rPr>
        <w:t>最多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大部分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大多数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mother  n. </w:t>
      </w:r>
      <w:r w:rsidRPr="00DA26B0">
        <w:rPr>
          <w:rFonts w:ascii="Times New Roman" w:hAnsi="Times New Roman" w:hint="eastAsia"/>
        </w:rPr>
        <w:t>母亲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motor  n. </w:t>
      </w:r>
      <w:r w:rsidRPr="00DA26B0">
        <w:rPr>
          <w:rFonts w:ascii="Times New Roman" w:hAnsi="Times New Roman" w:hint="eastAsia"/>
        </w:rPr>
        <w:t>发动机，马达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mountain(s)  n. </w:t>
      </w:r>
      <w:r w:rsidRPr="00DA26B0">
        <w:rPr>
          <w:rFonts w:ascii="Times New Roman" w:hAnsi="Times New Roman" w:hint="eastAsia"/>
        </w:rPr>
        <w:t>山，山脉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mountainous  a. </w:t>
      </w:r>
      <w:r w:rsidRPr="00DA26B0">
        <w:rPr>
          <w:rFonts w:ascii="Times New Roman" w:hAnsi="Times New Roman" w:hint="eastAsia"/>
        </w:rPr>
        <w:t>多山的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mouth  n. </w:t>
      </w:r>
      <w:r w:rsidRPr="00DA26B0">
        <w:rPr>
          <w:rFonts w:ascii="Times New Roman" w:hAnsi="Times New Roman" w:hint="eastAsia"/>
        </w:rPr>
        <w:t>嘴，口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move  v. </w:t>
      </w:r>
      <w:r w:rsidRPr="00DA26B0">
        <w:rPr>
          <w:rFonts w:ascii="Times New Roman" w:hAnsi="Times New Roman" w:hint="eastAsia"/>
        </w:rPr>
        <w:t>移动，搬动，搬家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movement  n. </w:t>
      </w:r>
      <w:r w:rsidRPr="00DA26B0">
        <w:rPr>
          <w:rFonts w:ascii="Times New Roman" w:hAnsi="Times New Roman" w:hint="eastAsia"/>
        </w:rPr>
        <w:t>运动，活动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movie  n.</w:t>
      </w:r>
      <w:r w:rsidRPr="00DA26B0">
        <w:rPr>
          <w:rFonts w:ascii="Times New Roman" w:hAnsi="Times New Roman" w:hint="eastAsia"/>
        </w:rPr>
        <w:t>（口语）电影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Mr. (mister)  n. </w:t>
      </w:r>
      <w:r w:rsidRPr="00DA26B0">
        <w:rPr>
          <w:rFonts w:ascii="Times New Roman" w:hAnsi="Times New Roman" w:hint="eastAsia"/>
        </w:rPr>
        <w:t>先生（用于姓名前）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Mrs. (mistress)  n. </w:t>
      </w:r>
      <w:r w:rsidRPr="00DA26B0">
        <w:rPr>
          <w:rFonts w:ascii="Times New Roman" w:hAnsi="Times New Roman" w:hint="eastAsia"/>
        </w:rPr>
        <w:t>夫人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太太（称呼已婚妇女）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Ms.  n. </w:t>
      </w:r>
      <w:r w:rsidRPr="00DA26B0">
        <w:rPr>
          <w:rFonts w:ascii="Times New Roman" w:hAnsi="Times New Roman" w:hint="eastAsia"/>
        </w:rPr>
        <w:t>女士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用在婚姻状况不明的女子姓名前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much (more</w:t>
      </w:r>
      <w:r w:rsidRPr="00DA26B0">
        <w:rPr>
          <w:rFonts w:ascii="Times New Roman" w:hAnsi="Times New Roman" w:hint="eastAsia"/>
        </w:rPr>
        <w:t>，</w:t>
      </w:r>
      <w:r w:rsidRPr="00DA26B0">
        <w:rPr>
          <w:rFonts w:ascii="Times New Roman" w:hAnsi="Times New Roman"/>
        </w:rPr>
        <w:t xml:space="preserve">most)  a. </w:t>
      </w:r>
      <w:r w:rsidRPr="00DA26B0">
        <w:rPr>
          <w:rFonts w:ascii="Times New Roman" w:hAnsi="Times New Roman" w:hint="eastAsia"/>
        </w:rPr>
        <w:t>许多的，大量的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非常；更加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许多，大量，非常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murder  vt. </w:t>
      </w:r>
      <w:r w:rsidRPr="00DA26B0">
        <w:rPr>
          <w:rFonts w:ascii="Times New Roman" w:hAnsi="Times New Roman" w:hint="eastAsia"/>
        </w:rPr>
        <w:t>谋杀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music  n. </w:t>
      </w:r>
      <w:r w:rsidRPr="00DA26B0">
        <w:rPr>
          <w:rFonts w:ascii="Times New Roman" w:hAnsi="Times New Roman" w:hint="eastAsia"/>
        </w:rPr>
        <w:t>音乐，乐曲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musical  a. </w:t>
      </w:r>
      <w:r w:rsidRPr="00DA26B0">
        <w:rPr>
          <w:rFonts w:ascii="Times New Roman" w:hAnsi="Times New Roman" w:hint="eastAsia"/>
        </w:rPr>
        <w:t>音乐的，爱好音乐的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音乐片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musician  n. </w:t>
      </w:r>
      <w:r w:rsidRPr="00DA26B0">
        <w:rPr>
          <w:rFonts w:ascii="Times New Roman" w:hAnsi="Times New Roman" w:hint="eastAsia"/>
        </w:rPr>
        <w:t>音乐家，乐师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my  pron. </w:t>
      </w:r>
      <w:r w:rsidRPr="00DA26B0">
        <w:rPr>
          <w:rFonts w:ascii="Times New Roman" w:hAnsi="Times New Roman" w:hint="eastAsia"/>
        </w:rPr>
        <w:t>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myself  pron. </w:t>
      </w:r>
      <w:r w:rsidRPr="00DA26B0">
        <w:rPr>
          <w:rFonts w:ascii="Times New Roman" w:hAnsi="Times New Roman" w:hint="eastAsia"/>
        </w:rPr>
        <w:t>我自己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name  n. </w:t>
      </w:r>
      <w:r w:rsidRPr="00DA26B0">
        <w:rPr>
          <w:rFonts w:ascii="Times New Roman" w:hAnsi="Times New Roman" w:hint="eastAsia"/>
        </w:rPr>
        <w:t>名字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姓名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名称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命名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名叫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narrow  a. </w:t>
      </w:r>
      <w:r w:rsidRPr="00DA26B0">
        <w:rPr>
          <w:rFonts w:ascii="Times New Roman" w:hAnsi="Times New Roman" w:hint="eastAsia"/>
        </w:rPr>
        <w:t>狭窄的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nation  n. </w:t>
      </w:r>
      <w:r w:rsidRPr="00DA26B0">
        <w:rPr>
          <w:rFonts w:ascii="Times New Roman" w:hAnsi="Times New Roman" w:hint="eastAsia"/>
        </w:rPr>
        <w:t>民族，国家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national  a. </w:t>
      </w:r>
      <w:r w:rsidRPr="00DA26B0">
        <w:rPr>
          <w:rFonts w:ascii="Times New Roman" w:hAnsi="Times New Roman" w:hint="eastAsia"/>
        </w:rPr>
        <w:t>国家的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全国性的，民族的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natural  a. </w:t>
      </w:r>
      <w:r w:rsidRPr="00DA26B0">
        <w:rPr>
          <w:rFonts w:ascii="Times New Roman" w:hAnsi="Times New Roman" w:hint="eastAsia"/>
        </w:rPr>
        <w:t>自然的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nature  n. </w:t>
      </w:r>
      <w:r w:rsidRPr="00DA26B0">
        <w:rPr>
          <w:rFonts w:ascii="Times New Roman" w:hAnsi="Times New Roman" w:hint="eastAsia"/>
        </w:rPr>
        <w:t>自然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性质，种类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near  a. </w:t>
      </w:r>
      <w:r w:rsidRPr="00DA26B0">
        <w:rPr>
          <w:rFonts w:ascii="Times New Roman" w:hAnsi="Times New Roman" w:hint="eastAsia"/>
        </w:rPr>
        <w:t>近的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附近，邻近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附近，靠近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nearby  a. </w:t>
      </w:r>
      <w:r w:rsidRPr="00DA26B0">
        <w:rPr>
          <w:rFonts w:ascii="Times New Roman" w:hAnsi="Times New Roman" w:hint="eastAsia"/>
        </w:rPr>
        <w:t>附近的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nearly  ad. </w:t>
      </w:r>
      <w:r w:rsidRPr="00DA26B0">
        <w:rPr>
          <w:rFonts w:ascii="Times New Roman" w:hAnsi="Times New Roman" w:hint="eastAsia"/>
        </w:rPr>
        <w:t>将近，几乎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neat  a. </w:t>
      </w:r>
      <w:r w:rsidRPr="00DA26B0">
        <w:rPr>
          <w:rFonts w:ascii="Times New Roman" w:hAnsi="Times New Roman" w:hint="eastAsia"/>
        </w:rPr>
        <w:t>整洁的；灵巧的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necessary  a. </w:t>
      </w:r>
      <w:r w:rsidRPr="00DA26B0">
        <w:rPr>
          <w:rFonts w:ascii="Times New Roman" w:hAnsi="Times New Roman" w:hint="eastAsia"/>
        </w:rPr>
        <w:t>必需的，必要的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neck  n. </w:t>
      </w:r>
      <w:r w:rsidRPr="00DA26B0">
        <w:rPr>
          <w:rFonts w:ascii="Times New Roman" w:hAnsi="Times New Roman" w:hint="eastAsia"/>
        </w:rPr>
        <w:t>颈，脖子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Day18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need  n. </w:t>
      </w:r>
      <w:r w:rsidRPr="00DA26B0">
        <w:rPr>
          <w:rFonts w:ascii="Times New Roman" w:hAnsi="Times New Roman" w:hint="eastAsia"/>
        </w:rPr>
        <w:t>需要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需求</w:t>
      </w:r>
      <w:r w:rsidRPr="00DA26B0">
        <w:rPr>
          <w:rFonts w:ascii="Times New Roman" w:hAnsi="Times New Roman"/>
        </w:rPr>
        <w:t>aux.&amp; v.</w:t>
      </w:r>
      <w:r w:rsidRPr="00DA26B0">
        <w:rPr>
          <w:rFonts w:ascii="Times New Roman" w:hAnsi="Times New Roman" w:hint="eastAsia"/>
        </w:rPr>
        <w:t>需要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必须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neighbour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neighbor)  n. </w:t>
      </w:r>
      <w:r w:rsidRPr="00DA26B0">
        <w:rPr>
          <w:rFonts w:ascii="Times New Roman" w:hAnsi="Times New Roman" w:hint="eastAsia"/>
        </w:rPr>
        <w:t>邻居，邻人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neighbourhood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neighborhood)  n. </w:t>
      </w:r>
      <w:r w:rsidRPr="00DA26B0">
        <w:rPr>
          <w:rFonts w:ascii="Times New Roman" w:hAnsi="Times New Roman" w:hint="eastAsia"/>
        </w:rPr>
        <w:t>四邻；邻近地区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neither  a. </w:t>
      </w:r>
      <w:r w:rsidRPr="00DA26B0">
        <w:rPr>
          <w:rFonts w:ascii="Times New Roman" w:hAnsi="Times New Roman" w:hint="eastAsia"/>
        </w:rPr>
        <w:t>（两者）都不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也不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nervous  a. </w:t>
      </w:r>
      <w:r w:rsidRPr="00DA26B0">
        <w:rPr>
          <w:rFonts w:ascii="Times New Roman" w:hAnsi="Times New Roman" w:hint="eastAsia"/>
        </w:rPr>
        <w:t>紧张不安的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net  n. </w:t>
      </w:r>
      <w:r w:rsidRPr="00DA26B0">
        <w:rPr>
          <w:rFonts w:ascii="Times New Roman" w:hAnsi="Times New Roman" w:hint="eastAsia"/>
        </w:rPr>
        <w:t>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network  n. </w:t>
      </w:r>
      <w:r w:rsidRPr="00DA26B0">
        <w:rPr>
          <w:rFonts w:ascii="Times New Roman" w:hAnsi="Times New Roman" w:hint="eastAsia"/>
        </w:rPr>
        <w:t>网络，网状系统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never  ad. </w:t>
      </w:r>
      <w:r w:rsidRPr="00DA26B0">
        <w:rPr>
          <w:rFonts w:ascii="Times New Roman" w:hAnsi="Times New Roman" w:hint="eastAsia"/>
        </w:rPr>
        <w:t>决不，从来没有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new  a. </w:t>
      </w:r>
      <w:r w:rsidRPr="00DA26B0">
        <w:rPr>
          <w:rFonts w:ascii="Times New Roman" w:hAnsi="Times New Roman" w:hint="eastAsia"/>
        </w:rPr>
        <w:t>新的；新鲜的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news  n. </w:t>
      </w:r>
      <w:r w:rsidRPr="00DA26B0">
        <w:rPr>
          <w:rFonts w:ascii="Times New Roman" w:hAnsi="Times New Roman" w:hint="eastAsia"/>
        </w:rPr>
        <w:t>新闻，消息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newspaper  n. </w:t>
      </w:r>
      <w:r w:rsidRPr="00DA26B0">
        <w:rPr>
          <w:rFonts w:ascii="Times New Roman" w:hAnsi="Times New Roman" w:hint="eastAsia"/>
        </w:rPr>
        <w:t>报纸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next  a. </w:t>
      </w:r>
      <w:r w:rsidRPr="00DA26B0">
        <w:rPr>
          <w:rFonts w:ascii="Times New Roman" w:hAnsi="Times New Roman" w:hint="eastAsia"/>
        </w:rPr>
        <w:t>最近的，紧挨着的，隔壁的；下一次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随后，然后，下一步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下一个人（东西）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nice a.</w:t>
      </w:r>
      <w:r w:rsidRPr="00DA26B0">
        <w:rPr>
          <w:rFonts w:ascii="Times New Roman" w:hAnsi="Times New Roman" w:hint="eastAsia"/>
        </w:rPr>
        <w:t>令人愉快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好的漂亮的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night  n. </w:t>
      </w:r>
      <w:r w:rsidRPr="00DA26B0">
        <w:rPr>
          <w:rFonts w:ascii="Times New Roman" w:hAnsi="Times New Roman" w:hint="eastAsia"/>
        </w:rPr>
        <w:t>夜；夜间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  ad. </w:t>
      </w:r>
      <w:r w:rsidRPr="00DA26B0">
        <w:rPr>
          <w:rFonts w:ascii="Times New Roman" w:hAnsi="Times New Roman" w:hint="eastAsia"/>
        </w:rPr>
        <w:t>不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不是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没有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无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No.(</w:t>
      </w:r>
      <w:r w:rsidRPr="00DA26B0">
        <w:rPr>
          <w:rFonts w:ascii="Times New Roman" w:hAnsi="Times New Roman" w:hint="eastAsia"/>
        </w:rPr>
        <w:t>缩</w:t>
      </w:r>
      <w:r w:rsidRPr="00DA26B0">
        <w:rPr>
          <w:rFonts w:ascii="Times New Roman" w:hAnsi="Times New Roman"/>
        </w:rPr>
        <w:t>) = number  n.</w:t>
      </w:r>
      <w:r w:rsidRPr="00DA26B0">
        <w:rPr>
          <w:rFonts w:ascii="Times New Roman" w:hAnsi="Times New Roman" w:hint="eastAsia"/>
        </w:rPr>
        <w:t>数字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号码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nobody  n. </w:t>
      </w:r>
      <w:r w:rsidRPr="00DA26B0">
        <w:rPr>
          <w:rFonts w:ascii="Times New Roman" w:hAnsi="Times New Roman" w:hint="eastAsia"/>
        </w:rPr>
        <w:t>渺小人物</w:t>
      </w:r>
      <w:r w:rsidRPr="00DA26B0">
        <w:rPr>
          <w:rFonts w:ascii="Times New Roman" w:hAnsi="Times New Roman"/>
        </w:rPr>
        <w:t xml:space="preserve"> pron. </w:t>
      </w:r>
      <w:r w:rsidRPr="00DA26B0">
        <w:rPr>
          <w:rFonts w:ascii="Times New Roman" w:hAnsi="Times New Roman" w:hint="eastAsia"/>
        </w:rPr>
        <w:t>没有人，谁也不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none  pron.</w:t>
      </w:r>
      <w:r w:rsidRPr="00DA26B0">
        <w:rPr>
          <w:rFonts w:ascii="Times New Roman" w:hAnsi="Times New Roman" w:hint="eastAsia"/>
        </w:rPr>
        <w:t>无任何东西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无一人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nor  conj. </w:t>
      </w:r>
      <w:r w:rsidRPr="00DA26B0">
        <w:rPr>
          <w:rFonts w:ascii="Times New Roman" w:hAnsi="Times New Roman" w:hint="eastAsia"/>
        </w:rPr>
        <w:t>也不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normal  n.&amp; a. </w:t>
      </w:r>
      <w:r w:rsidRPr="00DA26B0">
        <w:rPr>
          <w:rFonts w:ascii="Times New Roman" w:hAnsi="Times New Roman" w:hint="eastAsia"/>
        </w:rPr>
        <w:t>正常的（状态）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north  a.</w:t>
      </w:r>
      <w:r w:rsidRPr="00DA26B0">
        <w:rPr>
          <w:rFonts w:ascii="Times New Roman" w:hAnsi="Times New Roman" w:hint="eastAsia"/>
        </w:rPr>
        <w:t>北的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朝北的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从北来的</w:t>
      </w:r>
      <w:r w:rsidRPr="00DA26B0">
        <w:rPr>
          <w:rFonts w:ascii="Times New Roman" w:hAnsi="Times New Roman"/>
        </w:rPr>
        <w:t xml:space="preserve"> ad.</w:t>
      </w:r>
      <w:r w:rsidRPr="00DA26B0">
        <w:rPr>
          <w:rFonts w:ascii="Times New Roman" w:hAnsi="Times New Roman" w:hint="eastAsia"/>
        </w:rPr>
        <w:t>向（在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从）北方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北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北方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北部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northeast  n. </w:t>
      </w:r>
      <w:r w:rsidRPr="00DA26B0">
        <w:rPr>
          <w:rFonts w:ascii="Times New Roman" w:hAnsi="Times New Roman" w:hint="eastAsia"/>
        </w:rPr>
        <w:t>东北（部）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northern  a. </w:t>
      </w:r>
      <w:r w:rsidRPr="00DA26B0">
        <w:rPr>
          <w:rFonts w:ascii="Times New Roman" w:hAnsi="Times New Roman" w:hint="eastAsia"/>
        </w:rPr>
        <w:t>北方的，北部的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northwest  n. </w:t>
      </w:r>
      <w:r w:rsidRPr="00DA26B0">
        <w:rPr>
          <w:rFonts w:ascii="Times New Roman" w:hAnsi="Times New Roman" w:hint="eastAsia"/>
        </w:rPr>
        <w:t>西北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nose  n. </w:t>
      </w:r>
      <w:r w:rsidRPr="00DA26B0">
        <w:rPr>
          <w:rFonts w:ascii="Times New Roman" w:hAnsi="Times New Roman" w:hint="eastAsia"/>
        </w:rPr>
        <w:t>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not  ad. </w:t>
      </w:r>
      <w:r w:rsidRPr="00DA26B0">
        <w:rPr>
          <w:rFonts w:ascii="Times New Roman" w:hAnsi="Times New Roman" w:hint="eastAsia"/>
        </w:rPr>
        <w:t>不，没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note  n. </w:t>
      </w:r>
      <w:r w:rsidRPr="00DA26B0">
        <w:rPr>
          <w:rFonts w:ascii="Times New Roman" w:hAnsi="Times New Roman" w:hint="eastAsia"/>
        </w:rPr>
        <w:t>便条，笔记，注释；钞票，纸币；音符，音调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记下，记录；注意，留意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nothing  n. </w:t>
      </w:r>
      <w:r w:rsidRPr="00DA26B0">
        <w:rPr>
          <w:rFonts w:ascii="Times New Roman" w:hAnsi="Times New Roman" w:hint="eastAsia"/>
        </w:rPr>
        <w:t>没有东西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没有什么</w:t>
      </w:r>
      <w:r w:rsidRPr="00DA26B0">
        <w:rPr>
          <w:rFonts w:ascii="Times New Roman" w:hAnsi="Times New Roman"/>
        </w:rPr>
        <w:t xml:space="preserve"> adv.</w:t>
      </w:r>
      <w:r w:rsidRPr="00DA26B0">
        <w:rPr>
          <w:rFonts w:ascii="Times New Roman" w:hAnsi="Times New Roman" w:hint="eastAsia"/>
        </w:rPr>
        <w:t>一点也不；并不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notice  n. </w:t>
      </w:r>
      <w:r w:rsidRPr="00DA26B0">
        <w:rPr>
          <w:rFonts w:ascii="Times New Roman" w:hAnsi="Times New Roman" w:hint="eastAsia"/>
        </w:rPr>
        <w:t>布告，通告；注意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注意，注意到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now  ad. </w:t>
      </w:r>
      <w:r w:rsidRPr="00DA26B0">
        <w:rPr>
          <w:rFonts w:ascii="Times New Roman" w:hAnsi="Times New Roman" w:hint="eastAsia"/>
        </w:rPr>
        <w:t>现在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nowadays  ad. </w:t>
      </w:r>
      <w:r w:rsidRPr="00DA26B0">
        <w:rPr>
          <w:rFonts w:ascii="Times New Roman" w:hAnsi="Times New Roman" w:hint="eastAsia"/>
        </w:rPr>
        <w:t>当今，现在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nuclear  a. </w:t>
      </w:r>
      <w:r w:rsidRPr="00DA26B0">
        <w:rPr>
          <w:rFonts w:ascii="Times New Roman" w:hAnsi="Times New Roman" w:hint="eastAsia"/>
        </w:rPr>
        <w:t>原子核的，原子能的，核动力的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number  n. </w:t>
      </w:r>
      <w:r w:rsidRPr="00DA26B0">
        <w:rPr>
          <w:rFonts w:ascii="Times New Roman" w:hAnsi="Times New Roman" w:hint="eastAsia"/>
        </w:rPr>
        <w:t>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数字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号码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数量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nurse  n. </w:t>
      </w:r>
      <w:r w:rsidRPr="00DA26B0">
        <w:rPr>
          <w:rFonts w:ascii="Times New Roman" w:hAnsi="Times New Roman" w:hint="eastAsia"/>
        </w:rPr>
        <w:t>护士；保育员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object n. </w:t>
      </w:r>
      <w:r w:rsidRPr="00DA26B0">
        <w:rPr>
          <w:rFonts w:ascii="Times New Roman" w:hAnsi="Times New Roman" w:hint="eastAsia"/>
        </w:rPr>
        <w:t>物，物体；宾语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obtain  vt. </w:t>
      </w:r>
      <w:r w:rsidRPr="00DA26B0">
        <w:rPr>
          <w:rFonts w:ascii="Times New Roman" w:hAnsi="Times New Roman" w:hint="eastAsia"/>
        </w:rPr>
        <w:t>获得；得到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obvious  a. </w:t>
      </w:r>
      <w:r w:rsidRPr="00DA26B0">
        <w:rPr>
          <w:rFonts w:ascii="Times New Roman" w:hAnsi="Times New Roman" w:hint="eastAsia"/>
        </w:rPr>
        <w:t>显然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occupy v.</w:t>
      </w:r>
      <w:r w:rsidRPr="00DA26B0">
        <w:rPr>
          <w:rFonts w:ascii="Times New Roman" w:hAnsi="Times New Roman" w:hint="eastAsia"/>
        </w:rPr>
        <w:t>占用；占有；占据；充满（时间、空间等）；占领（阵地等）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occur  vi. </w:t>
      </w:r>
      <w:r w:rsidRPr="00DA26B0">
        <w:rPr>
          <w:rFonts w:ascii="Times New Roman" w:hAnsi="Times New Roman" w:hint="eastAsia"/>
        </w:rPr>
        <w:t>发生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o'clock n. </w:t>
      </w:r>
      <w:r w:rsidRPr="00DA26B0">
        <w:rPr>
          <w:rFonts w:ascii="Times New Roman" w:hAnsi="Times New Roman" w:hint="eastAsia"/>
        </w:rPr>
        <w:t>点钟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of prep.(</w:t>
      </w:r>
      <w:r w:rsidRPr="00DA26B0">
        <w:rPr>
          <w:rFonts w:ascii="Times New Roman" w:hAnsi="Times New Roman" w:hint="eastAsia"/>
        </w:rPr>
        <w:t>表所属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数量</w:t>
      </w:r>
      <w:r w:rsidRPr="00DA26B0">
        <w:rPr>
          <w:rFonts w:ascii="Times New Roman" w:hAnsi="Times New Roman"/>
        </w:rPr>
        <w:t>,) ….</w:t>
      </w:r>
      <w:r w:rsidRPr="00DA26B0">
        <w:rPr>
          <w:rFonts w:ascii="Times New Roman" w:hAnsi="Times New Roman" w:hint="eastAsia"/>
        </w:rPr>
        <w:t>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off  prep. </w:t>
      </w:r>
      <w:r w:rsidRPr="00DA26B0">
        <w:rPr>
          <w:rFonts w:ascii="Times New Roman" w:hAnsi="Times New Roman" w:hint="eastAsia"/>
        </w:rPr>
        <w:t>离开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脱离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（走）开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offer n.&amp; vt. </w:t>
      </w:r>
      <w:r w:rsidRPr="00DA26B0">
        <w:rPr>
          <w:rFonts w:ascii="Times New Roman" w:hAnsi="Times New Roman" w:hint="eastAsia"/>
        </w:rPr>
        <w:t>提供；建议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office  n. </w:t>
      </w:r>
      <w:r w:rsidRPr="00DA26B0">
        <w:rPr>
          <w:rFonts w:ascii="Times New Roman" w:hAnsi="Times New Roman" w:hint="eastAsia"/>
        </w:rPr>
        <w:t>办公室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officer n. </w:t>
      </w:r>
      <w:r w:rsidRPr="00DA26B0">
        <w:rPr>
          <w:rFonts w:ascii="Times New Roman" w:hAnsi="Times New Roman" w:hint="eastAsia"/>
        </w:rPr>
        <w:t>军官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公务员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官员；警察，警官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official n.</w:t>
      </w:r>
      <w:r w:rsidRPr="00DA26B0">
        <w:rPr>
          <w:rFonts w:ascii="Times New Roman" w:hAnsi="Times New Roman" w:hint="eastAsia"/>
        </w:rPr>
        <w:t>（公司、团体或政府）官员</w:t>
      </w:r>
      <w:r w:rsidRPr="00DA26B0">
        <w:rPr>
          <w:rFonts w:ascii="Times New Roman" w:hAnsi="Times New Roman"/>
        </w:rPr>
        <w:t xml:space="preserve"> ,</w:t>
      </w:r>
      <w:r w:rsidRPr="00DA26B0">
        <w:rPr>
          <w:rFonts w:ascii="Times New Roman" w:hAnsi="Times New Roman" w:hint="eastAsia"/>
        </w:rPr>
        <w:t>高级职员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官方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政府的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often ad. </w:t>
      </w:r>
      <w:r w:rsidRPr="00DA26B0">
        <w:rPr>
          <w:rFonts w:ascii="Times New Roman" w:hAnsi="Times New Roman" w:hint="eastAsia"/>
        </w:rPr>
        <w:t>经常，常常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oil n. </w:t>
      </w:r>
      <w:r w:rsidRPr="00DA26B0">
        <w:rPr>
          <w:rFonts w:ascii="Times New Roman" w:hAnsi="Times New Roman" w:hint="eastAsia"/>
        </w:rPr>
        <w:t>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oilfield  n.</w:t>
      </w:r>
      <w:r w:rsidRPr="00DA26B0">
        <w:rPr>
          <w:rFonts w:ascii="Times New Roman" w:hAnsi="Times New Roman" w:hint="eastAsia"/>
        </w:rPr>
        <w:t>油田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OK ad. </w:t>
      </w:r>
      <w:r w:rsidRPr="00DA26B0">
        <w:rPr>
          <w:rFonts w:ascii="Times New Roman" w:hAnsi="Times New Roman" w:hint="eastAsia"/>
        </w:rPr>
        <w:t>（口语）好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对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不错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old  a. </w:t>
      </w:r>
      <w:r w:rsidRPr="00DA26B0">
        <w:rPr>
          <w:rFonts w:ascii="Times New Roman" w:hAnsi="Times New Roman" w:hint="eastAsia"/>
        </w:rPr>
        <w:t>老的，旧的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on 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上（时），关于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（穿，放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）上；接通；进行下</w:t>
      </w:r>
      <w:r w:rsidRPr="00DA26B0">
        <w:rPr>
          <w:rFonts w:ascii="Times New Roman" w:hAnsi="Times New Roman"/>
        </w:rPr>
        <w:t xml:space="preserve">  </w:t>
      </w:r>
      <w:r w:rsidRPr="00DA26B0">
        <w:rPr>
          <w:rFonts w:ascii="Times New Roman" w:hAnsi="Times New Roman" w:hint="eastAsia"/>
        </w:rPr>
        <w:t>去；（电灯）开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once n.&amp; ad. </w:t>
      </w:r>
      <w:r w:rsidRPr="00DA26B0">
        <w:rPr>
          <w:rFonts w:ascii="Times New Roman" w:hAnsi="Times New Roman" w:hint="eastAsia"/>
        </w:rPr>
        <w:t>一次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一度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从前</w:t>
      </w:r>
      <w:r w:rsidRPr="00DA26B0">
        <w:rPr>
          <w:rFonts w:ascii="Times New Roman" w:hAnsi="Times New Roman"/>
        </w:rPr>
        <w:t xml:space="preserve"> conj. </w:t>
      </w:r>
      <w:r w:rsidRPr="00DA26B0">
        <w:rPr>
          <w:rFonts w:ascii="Times New Roman" w:hAnsi="Times New Roman" w:hint="eastAsia"/>
        </w:rPr>
        <w:t>一旦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one pron. </w:t>
      </w:r>
      <w:r w:rsidRPr="00DA26B0">
        <w:rPr>
          <w:rFonts w:ascii="Times New Roman" w:hAnsi="Times New Roman" w:hint="eastAsia"/>
        </w:rPr>
        <w:t>一（个，只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）</w:t>
      </w:r>
      <w:r w:rsidRPr="00DA26B0">
        <w:rPr>
          <w:rFonts w:ascii="Times New Roman" w:hAnsi="Times New Roman"/>
        </w:rPr>
        <w:t xml:space="preserve">(pl. ones) num. </w:t>
      </w:r>
      <w:r w:rsidRPr="00DA26B0">
        <w:rPr>
          <w:rFonts w:ascii="Times New Roman" w:hAnsi="Times New Roman" w:hint="eastAsia"/>
        </w:rPr>
        <w:t>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only a. </w:t>
      </w:r>
      <w:r w:rsidRPr="00DA26B0">
        <w:rPr>
          <w:rFonts w:ascii="Times New Roman" w:hAnsi="Times New Roman" w:hint="eastAsia"/>
        </w:rPr>
        <w:t>惟一的，仅有的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仅仅，只，才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onto  prep. </w:t>
      </w:r>
      <w:r w:rsidRPr="00DA26B0">
        <w:rPr>
          <w:rFonts w:ascii="Times New Roman" w:hAnsi="Times New Roman" w:hint="eastAsia"/>
        </w:rPr>
        <w:t>到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的上面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open a.</w:t>
      </w:r>
      <w:r w:rsidRPr="00DA26B0">
        <w:rPr>
          <w:rFonts w:ascii="Times New Roman" w:hAnsi="Times New Roman" w:hint="eastAsia"/>
        </w:rPr>
        <w:t>开着的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开的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开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打开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opening n. </w:t>
      </w:r>
      <w:r w:rsidRPr="00DA26B0">
        <w:rPr>
          <w:rFonts w:ascii="Times New Roman" w:hAnsi="Times New Roman" w:hint="eastAsia"/>
        </w:rPr>
        <w:t>开放，口子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operate v. </w:t>
      </w:r>
      <w:r w:rsidRPr="00DA26B0">
        <w:rPr>
          <w:rFonts w:ascii="Times New Roman" w:hAnsi="Times New Roman" w:hint="eastAsia"/>
        </w:rPr>
        <w:t>做手术，运转；实施，负责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经营，管理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operation  n. </w:t>
      </w:r>
      <w:r w:rsidRPr="00DA26B0">
        <w:rPr>
          <w:rFonts w:ascii="Times New Roman" w:hAnsi="Times New Roman" w:hint="eastAsia"/>
        </w:rPr>
        <w:t>手术，操作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Day19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opinion  n. </w:t>
      </w:r>
      <w:r w:rsidRPr="00DA26B0">
        <w:rPr>
          <w:rFonts w:ascii="Times New Roman" w:hAnsi="Times New Roman" w:hint="eastAsia"/>
        </w:rPr>
        <w:t>看法，见解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opposite  n. </w:t>
      </w:r>
      <w:r w:rsidRPr="00DA26B0">
        <w:rPr>
          <w:rFonts w:ascii="Times New Roman" w:hAnsi="Times New Roman" w:hint="eastAsia"/>
        </w:rPr>
        <w:t>相反，对面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相反的，对面的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optimistic  a. </w:t>
      </w:r>
      <w:r w:rsidRPr="00DA26B0">
        <w:rPr>
          <w:rFonts w:ascii="Times New Roman" w:hAnsi="Times New Roman" w:hint="eastAsia"/>
        </w:rPr>
        <w:t>乐观的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or  conj. </w:t>
      </w:r>
      <w:r w:rsidRPr="00DA26B0">
        <w:rPr>
          <w:rFonts w:ascii="Times New Roman" w:hAnsi="Times New Roman" w:hint="eastAsia"/>
        </w:rPr>
        <w:t>或；就是；否则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orange  n. </w:t>
      </w:r>
      <w:r w:rsidRPr="00DA26B0">
        <w:rPr>
          <w:rFonts w:ascii="Times New Roman" w:hAnsi="Times New Roman" w:hint="eastAsia"/>
        </w:rPr>
        <w:t>橘子，橙子，橘汁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橘色的，橙色的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order  n. </w:t>
      </w:r>
      <w:r w:rsidRPr="00DA26B0">
        <w:rPr>
          <w:rFonts w:ascii="Times New Roman" w:hAnsi="Times New Roman" w:hint="eastAsia"/>
        </w:rPr>
        <w:t>顺序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order  vt. </w:t>
      </w:r>
      <w:r w:rsidRPr="00DA26B0">
        <w:rPr>
          <w:rFonts w:ascii="Times New Roman" w:hAnsi="Times New Roman" w:hint="eastAsia"/>
        </w:rPr>
        <w:t>定购，定货；点菜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ordinary  a. </w:t>
      </w:r>
      <w:r w:rsidRPr="00DA26B0">
        <w:rPr>
          <w:rFonts w:ascii="Times New Roman" w:hAnsi="Times New Roman" w:hint="eastAsia"/>
        </w:rPr>
        <w:t>普通的，平常的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organ  n. </w:t>
      </w:r>
      <w:r w:rsidRPr="00DA26B0">
        <w:rPr>
          <w:rFonts w:ascii="Times New Roman" w:hAnsi="Times New Roman" w:hint="eastAsia"/>
        </w:rPr>
        <w:t>（人，动物）器官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organise(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organize)  vt. </w:t>
      </w:r>
      <w:r w:rsidRPr="00DA26B0">
        <w:rPr>
          <w:rFonts w:ascii="Times New Roman" w:hAnsi="Times New Roman" w:hint="eastAsia"/>
        </w:rPr>
        <w:t>组织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organization n. </w:t>
      </w:r>
      <w:r w:rsidRPr="00DA26B0">
        <w:rPr>
          <w:rFonts w:ascii="Times New Roman" w:hAnsi="Times New Roman" w:hint="eastAsia"/>
        </w:rPr>
        <w:t>组织，机构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origin  n. </w:t>
      </w:r>
      <w:r w:rsidRPr="00DA26B0">
        <w:rPr>
          <w:rFonts w:ascii="Times New Roman" w:hAnsi="Times New Roman" w:hint="eastAsia"/>
        </w:rPr>
        <w:t>起源，由来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other  pron. </w:t>
      </w:r>
      <w:r w:rsidRPr="00DA26B0">
        <w:rPr>
          <w:rFonts w:ascii="Times New Roman" w:hAnsi="Times New Roman" w:hint="eastAsia"/>
        </w:rPr>
        <w:t>别人，别的东西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别的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另外的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otherwise ad.</w:t>
      </w:r>
      <w:r w:rsidRPr="00DA26B0">
        <w:rPr>
          <w:rFonts w:ascii="Times New Roman" w:hAnsi="Times New Roman" w:hint="eastAsia"/>
        </w:rPr>
        <w:t>要不然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否则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ought v.&amp; aux.</w:t>
      </w:r>
      <w:r w:rsidRPr="00DA26B0">
        <w:rPr>
          <w:rFonts w:ascii="Times New Roman" w:hAnsi="Times New Roman" w:hint="eastAsia"/>
        </w:rPr>
        <w:t>应该，应当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our pron.</w:t>
      </w:r>
      <w:r w:rsidRPr="00DA26B0">
        <w:rPr>
          <w:rFonts w:ascii="Times New Roman" w:hAnsi="Times New Roman" w:hint="eastAsia"/>
        </w:rPr>
        <w:t>我们的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ours pron.</w:t>
      </w:r>
      <w:r w:rsidRPr="00DA26B0">
        <w:rPr>
          <w:rFonts w:ascii="Times New Roman" w:hAnsi="Times New Roman" w:hint="eastAsia"/>
        </w:rPr>
        <w:t>我们的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ourselves  pron. </w:t>
      </w:r>
      <w:r w:rsidRPr="00DA26B0">
        <w:rPr>
          <w:rFonts w:ascii="Times New Roman" w:hAnsi="Times New Roman" w:hint="eastAsia"/>
        </w:rPr>
        <w:t>我们自己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 ad. </w:t>
      </w:r>
      <w:r w:rsidRPr="00DA26B0">
        <w:rPr>
          <w:rFonts w:ascii="Times New Roman" w:hAnsi="Times New Roman" w:hint="eastAsia"/>
        </w:rPr>
        <w:t>出外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在外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向外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outside  n. </w:t>
      </w:r>
      <w:r w:rsidRPr="00DA26B0">
        <w:rPr>
          <w:rFonts w:ascii="Times New Roman" w:hAnsi="Times New Roman" w:hint="eastAsia"/>
        </w:rPr>
        <w:t>外面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在外面；向外面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外面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over 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上方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越过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遍及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翻倒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遍布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越过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结束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owe vt. </w:t>
      </w:r>
      <w:r w:rsidRPr="00DA26B0">
        <w:rPr>
          <w:rFonts w:ascii="Times New Roman" w:hAnsi="Times New Roman" w:hint="eastAsia"/>
        </w:rPr>
        <w:t>欠（债等）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own a. </w:t>
      </w:r>
      <w:r w:rsidRPr="00DA26B0">
        <w:rPr>
          <w:rFonts w:ascii="Times New Roman" w:hAnsi="Times New Roman" w:hint="eastAsia"/>
        </w:rPr>
        <w:t>自己的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拥有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所有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owner n. </w:t>
      </w:r>
      <w:r w:rsidRPr="00DA26B0">
        <w:rPr>
          <w:rFonts w:ascii="Times New Roman" w:hAnsi="Times New Roman" w:hint="eastAsia"/>
        </w:rPr>
        <w:t>物主，所有人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package  n. </w:t>
      </w:r>
      <w:r w:rsidRPr="00DA26B0">
        <w:rPr>
          <w:rFonts w:ascii="Times New Roman" w:hAnsi="Times New Roman" w:hint="eastAsia"/>
        </w:rPr>
        <w:t>（尤指包装好或密封的容器）一包，一袋，一盒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page  n. </w:t>
      </w:r>
      <w:r w:rsidRPr="00DA26B0">
        <w:rPr>
          <w:rFonts w:ascii="Times New Roman" w:hAnsi="Times New Roman" w:hint="eastAsia"/>
        </w:rPr>
        <w:t>页，页码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pain  n. </w:t>
      </w:r>
      <w:r w:rsidRPr="00DA26B0">
        <w:rPr>
          <w:rFonts w:ascii="Times New Roman" w:hAnsi="Times New Roman" w:hint="eastAsia"/>
        </w:rPr>
        <w:t>疼痛，疼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paint  n.</w:t>
      </w:r>
      <w:r w:rsidRPr="00DA26B0">
        <w:rPr>
          <w:rFonts w:ascii="Times New Roman" w:hAnsi="Times New Roman" w:hint="eastAsia"/>
        </w:rPr>
        <w:t>油漆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油漆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粉刷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绘画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painting  n. </w:t>
      </w:r>
      <w:r w:rsidRPr="00DA26B0">
        <w:rPr>
          <w:rFonts w:ascii="Times New Roman" w:hAnsi="Times New Roman" w:hint="eastAsia"/>
        </w:rPr>
        <w:t>油画，水彩画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pair  n. </w:t>
      </w:r>
      <w:r w:rsidRPr="00DA26B0">
        <w:rPr>
          <w:rFonts w:ascii="Times New Roman" w:hAnsi="Times New Roman" w:hint="eastAsia"/>
        </w:rPr>
        <w:t>一双，一对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pale  a. </w:t>
      </w:r>
      <w:r w:rsidRPr="00DA26B0">
        <w:rPr>
          <w:rFonts w:ascii="Times New Roman" w:hAnsi="Times New Roman" w:hint="eastAsia"/>
        </w:rPr>
        <w:t>苍白的，灰白的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paper  n. </w:t>
      </w:r>
      <w:r w:rsidRPr="00DA26B0">
        <w:rPr>
          <w:rFonts w:ascii="Times New Roman" w:hAnsi="Times New Roman" w:hint="eastAsia"/>
        </w:rPr>
        <w:t>纸；报纸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paragraph  n. </w:t>
      </w:r>
      <w:r w:rsidRPr="00DA26B0">
        <w:rPr>
          <w:rFonts w:ascii="Times New Roman" w:hAnsi="Times New Roman" w:hint="eastAsia"/>
        </w:rPr>
        <w:t>（文章的）段落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parent  n. </w:t>
      </w:r>
      <w:r w:rsidRPr="00DA26B0">
        <w:rPr>
          <w:rFonts w:ascii="Times New Roman" w:hAnsi="Times New Roman" w:hint="eastAsia"/>
        </w:rPr>
        <w:t>父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母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，双亲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park  n. </w:t>
      </w:r>
      <w:r w:rsidRPr="00DA26B0">
        <w:rPr>
          <w:rFonts w:ascii="Times New Roman" w:hAnsi="Times New Roman" w:hint="eastAsia"/>
        </w:rPr>
        <w:t>公园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park  vt. </w:t>
      </w:r>
      <w:r w:rsidRPr="00DA26B0">
        <w:rPr>
          <w:rFonts w:ascii="Times New Roman" w:hAnsi="Times New Roman" w:hint="eastAsia"/>
        </w:rPr>
        <w:t>停放（汽车）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part  n. </w:t>
      </w:r>
      <w:r w:rsidRPr="00DA26B0">
        <w:rPr>
          <w:rFonts w:ascii="Times New Roman" w:hAnsi="Times New Roman" w:hint="eastAsia"/>
        </w:rPr>
        <w:t>部分；成分；角色；部件；零件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局部的；部分的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分离；分开；分割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particular  a. </w:t>
      </w:r>
      <w:r w:rsidRPr="00DA26B0">
        <w:rPr>
          <w:rFonts w:ascii="Times New Roman" w:hAnsi="Times New Roman" w:hint="eastAsia"/>
        </w:rPr>
        <w:t>特殊的，个别的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partly  ad.</w:t>
      </w:r>
      <w:r w:rsidRPr="00DA26B0">
        <w:rPr>
          <w:rFonts w:ascii="Times New Roman" w:hAnsi="Times New Roman" w:hint="eastAsia"/>
        </w:rPr>
        <w:t>部分地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在一定程度上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partner  n. </w:t>
      </w:r>
      <w:r w:rsidRPr="00DA26B0">
        <w:rPr>
          <w:rFonts w:ascii="Times New Roman" w:hAnsi="Times New Roman" w:hint="eastAsia"/>
        </w:rPr>
        <w:t>搭档，合作者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party [?pɑ?t? n. </w:t>
      </w:r>
      <w:r w:rsidRPr="00DA26B0">
        <w:rPr>
          <w:rFonts w:ascii="Times New Roman" w:hAnsi="Times New Roman" w:hint="eastAsia"/>
        </w:rPr>
        <w:t>聚会，晚会；党派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pass  vt. </w:t>
      </w:r>
      <w:r w:rsidRPr="00DA26B0">
        <w:rPr>
          <w:rFonts w:ascii="Times New Roman" w:hAnsi="Times New Roman" w:hint="eastAsia"/>
        </w:rPr>
        <w:t>传，递；经过；通过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passage  n. </w:t>
      </w:r>
      <w:r w:rsidRPr="00DA26B0">
        <w:rPr>
          <w:rFonts w:ascii="Times New Roman" w:hAnsi="Times New Roman" w:hint="eastAsia"/>
        </w:rPr>
        <w:t>（文章等的）一节，一段；通道；走廊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passive  a. </w:t>
      </w:r>
      <w:r w:rsidRPr="00DA26B0">
        <w:rPr>
          <w:rFonts w:ascii="Times New Roman" w:hAnsi="Times New Roman" w:hint="eastAsia"/>
        </w:rPr>
        <w:t>被动的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past  ad. </w:t>
      </w:r>
      <w:r w:rsidRPr="00DA26B0">
        <w:rPr>
          <w:rFonts w:ascii="Times New Roman" w:hAnsi="Times New Roman" w:hint="eastAsia"/>
        </w:rPr>
        <w:t>过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过去，昔日，往事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Ansi="Times New Roman" w:hint="eastAsia"/>
        </w:rPr>
        <w:t>过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，走过某处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path  n. </w:t>
      </w:r>
      <w:r w:rsidRPr="00DA26B0">
        <w:rPr>
          <w:rFonts w:ascii="Times New Roman" w:hAnsi="Times New Roman" w:hint="eastAsia"/>
        </w:rPr>
        <w:t>小道，小径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patient  n. </w:t>
      </w:r>
      <w:r w:rsidRPr="00DA26B0">
        <w:rPr>
          <w:rFonts w:ascii="Times New Roman" w:hAnsi="Times New Roman" w:hint="eastAsia"/>
        </w:rPr>
        <w:t>病人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pattern  n. </w:t>
      </w:r>
      <w:r w:rsidRPr="00DA26B0">
        <w:rPr>
          <w:rFonts w:ascii="Times New Roman" w:hAnsi="Times New Roman" w:hint="eastAsia"/>
        </w:rPr>
        <w:t>式样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pay  (paid, paid) v. </w:t>
      </w:r>
      <w:r w:rsidRPr="00DA26B0">
        <w:rPr>
          <w:rFonts w:ascii="Times New Roman" w:hAnsi="Times New Roman" w:hint="eastAsia"/>
        </w:rPr>
        <w:t>付钱，给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报酬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工资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peace  n. </w:t>
      </w:r>
      <w:r w:rsidRPr="00DA26B0">
        <w:rPr>
          <w:rFonts w:ascii="Times New Roman" w:hAnsi="Times New Roman" w:hint="eastAsia"/>
        </w:rPr>
        <w:t>和平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peaceful  a. </w:t>
      </w:r>
      <w:r w:rsidRPr="00DA26B0">
        <w:rPr>
          <w:rFonts w:ascii="Times New Roman" w:hAnsi="Times New Roman" w:hint="eastAsia"/>
        </w:rPr>
        <w:t>和平的，安宁的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pen  n. </w:t>
      </w:r>
      <w:r w:rsidRPr="00DA26B0">
        <w:rPr>
          <w:rFonts w:ascii="Times New Roman" w:hAnsi="Times New Roman" w:hint="eastAsia"/>
        </w:rPr>
        <w:t>钢笔，笔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pencil n. </w:t>
      </w:r>
      <w:r w:rsidRPr="00DA26B0">
        <w:rPr>
          <w:rFonts w:ascii="Times New Roman" w:hAnsi="Times New Roman" w:hint="eastAsia"/>
        </w:rPr>
        <w:t>铅笔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penny  (</w:t>
      </w:r>
      <w:r w:rsidRPr="00DA26B0">
        <w:rPr>
          <w:rFonts w:ascii="Times New Roman" w:hAnsi="Times New Roman" w:hint="eastAsia"/>
        </w:rPr>
        <w:t>英复</w:t>
      </w:r>
      <w:r w:rsidRPr="00DA26B0">
        <w:rPr>
          <w:rFonts w:ascii="Times New Roman" w:hAnsi="Times New Roman"/>
        </w:rPr>
        <w:t xml:space="preserve">pence) n. </w:t>
      </w:r>
      <w:r w:rsidRPr="00DA26B0">
        <w:rPr>
          <w:rFonts w:ascii="Times New Roman" w:hAnsi="Times New Roman" w:hint="eastAsia"/>
        </w:rPr>
        <w:t>（英）便士；美分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pension  n. </w:t>
      </w:r>
      <w:r w:rsidRPr="00DA26B0">
        <w:rPr>
          <w:rFonts w:ascii="Times New Roman" w:hAnsi="Times New Roman" w:hint="eastAsia"/>
        </w:rPr>
        <w:t>养老金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people  n. </w:t>
      </w:r>
      <w:r w:rsidRPr="00DA26B0">
        <w:rPr>
          <w:rFonts w:ascii="Times New Roman" w:hAnsi="Times New Roman" w:hint="eastAsia"/>
        </w:rPr>
        <w:t>人，人们；人民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  prep. </w:t>
      </w:r>
      <w:r w:rsidRPr="00DA26B0">
        <w:rPr>
          <w:rFonts w:ascii="Times New Roman" w:hAnsi="Times New Roman" w:hint="eastAsia"/>
        </w:rPr>
        <w:t>每，每一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percent  n. </w:t>
      </w:r>
      <w:r w:rsidRPr="00DA26B0">
        <w:rPr>
          <w:rFonts w:ascii="Times New Roman" w:hAnsi="Times New Roman" w:hint="eastAsia"/>
        </w:rPr>
        <w:t>百分之</w:t>
      </w:r>
      <w:r w:rsidRPr="00DA26B0">
        <w:rPr>
          <w:rFonts w:ascii="Times New Roman" w:hAnsi="Times New Roman"/>
        </w:rPr>
        <w:t xml:space="preserve">……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percentage  n. </w:t>
      </w:r>
      <w:r w:rsidRPr="00DA26B0">
        <w:rPr>
          <w:rFonts w:ascii="Times New Roman" w:hAnsi="Times New Roman" w:hint="eastAsia"/>
        </w:rPr>
        <w:t>百分率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perfect  a. </w:t>
      </w:r>
      <w:r w:rsidRPr="00DA26B0">
        <w:rPr>
          <w:rFonts w:ascii="Times New Roman" w:hAnsi="Times New Roman" w:hint="eastAsia"/>
        </w:rPr>
        <w:t>完美的，极好的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perform  v. </w:t>
      </w:r>
      <w:r w:rsidRPr="00DA26B0">
        <w:rPr>
          <w:rFonts w:ascii="Times New Roman" w:hAnsi="Times New Roman" w:hint="eastAsia"/>
        </w:rPr>
        <w:t>表演，履行；行动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performance  n. </w:t>
      </w:r>
      <w:r w:rsidRPr="00DA26B0">
        <w:rPr>
          <w:rFonts w:ascii="Times New Roman" w:hAnsi="Times New Roman" w:hint="eastAsia"/>
        </w:rPr>
        <w:t>演出，表演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performer  n. </w:t>
      </w:r>
      <w:r w:rsidRPr="00DA26B0">
        <w:rPr>
          <w:rFonts w:ascii="Times New Roman" w:hAnsi="Times New Roman" w:hint="eastAsia"/>
        </w:rPr>
        <w:t>表演者，执行者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Day20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perhaps  ad. </w:t>
      </w:r>
      <w:r w:rsidRPr="00DA26B0">
        <w:rPr>
          <w:rFonts w:ascii="Times New Roman" w:hAnsi="Times New Roman" w:hint="eastAsia"/>
        </w:rPr>
        <w:t>可能，或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period  n. </w:t>
      </w:r>
      <w:r w:rsidRPr="00DA26B0">
        <w:rPr>
          <w:rFonts w:ascii="Times New Roman" w:hAnsi="Times New Roman" w:hint="eastAsia"/>
        </w:rPr>
        <w:t>时期，时代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permanent  a. </w:t>
      </w:r>
      <w:r w:rsidRPr="00DA26B0">
        <w:rPr>
          <w:rFonts w:ascii="Times New Roman" w:hAnsi="Times New Roman" w:hint="eastAsia"/>
        </w:rPr>
        <w:t>永久的，永恒的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permission  n. </w:t>
      </w:r>
      <w:r w:rsidRPr="00DA26B0">
        <w:rPr>
          <w:rFonts w:ascii="Times New Roman" w:hAnsi="Times New Roman" w:hint="eastAsia"/>
        </w:rPr>
        <w:t>允许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许可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同意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permit  vt.</w:t>
      </w:r>
      <w:r w:rsidRPr="00DA26B0">
        <w:rPr>
          <w:rFonts w:ascii="Times New Roman" w:hAnsi="Times New Roman" w:hint="eastAsia"/>
        </w:rPr>
        <w:t>许可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允许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执照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许可证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person  n. </w:t>
      </w:r>
      <w:r w:rsidRPr="00DA26B0">
        <w:rPr>
          <w:rFonts w:ascii="Times New Roman" w:hAnsi="Times New Roman" w:hint="eastAsia"/>
        </w:rPr>
        <w:t>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personal  a. </w:t>
      </w:r>
      <w:r w:rsidRPr="00DA26B0">
        <w:rPr>
          <w:rFonts w:ascii="Times New Roman" w:hAnsi="Times New Roman" w:hint="eastAsia"/>
        </w:rPr>
        <w:t>个人的，私人的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persuade  vt. </w:t>
      </w:r>
      <w:r w:rsidRPr="00DA26B0">
        <w:rPr>
          <w:rFonts w:ascii="Times New Roman" w:hAnsi="Times New Roman" w:hint="eastAsia"/>
        </w:rPr>
        <w:t>说服，劝说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phone = telephone  v. </w:t>
      </w:r>
      <w:r w:rsidRPr="00DA26B0">
        <w:rPr>
          <w:rFonts w:ascii="Times New Roman" w:hAnsi="Times New Roman" w:hint="eastAsia"/>
        </w:rPr>
        <w:t>打电话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电话，电话机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photo =photograph  n. </w:t>
      </w:r>
      <w:r w:rsidRPr="00DA26B0">
        <w:rPr>
          <w:rFonts w:ascii="Times New Roman" w:hAnsi="Times New Roman" w:hint="eastAsia"/>
        </w:rPr>
        <w:t>照片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photograph  n. </w:t>
      </w:r>
      <w:r w:rsidRPr="00DA26B0">
        <w:rPr>
          <w:rFonts w:ascii="Times New Roman" w:hAnsi="Times New Roman" w:hint="eastAsia"/>
        </w:rPr>
        <w:t>照片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photographer  n. </w:t>
      </w:r>
      <w:r w:rsidRPr="00DA26B0">
        <w:rPr>
          <w:rFonts w:ascii="Times New Roman" w:hAnsi="Times New Roman" w:hint="eastAsia"/>
        </w:rPr>
        <w:t>摄影师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phrase  n. </w:t>
      </w:r>
      <w:r w:rsidRPr="00DA26B0">
        <w:rPr>
          <w:rFonts w:ascii="Times New Roman" w:hAnsi="Times New Roman" w:hint="eastAsia"/>
        </w:rPr>
        <w:t>短语；习惯用语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physical  a. </w:t>
      </w:r>
      <w:r w:rsidRPr="00DA26B0">
        <w:rPr>
          <w:rFonts w:ascii="Times New Roman" w:hAnsi="Times New Roman" w:hint="eastAsia"/>
        </w:rPr>
        <w:t>身体的；物理的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piano n. </w:t>
      </w:r>
      <w:r w:rsidRPr="00DA26B0">
        <w:rPr>
          <w:rFonts w:ascii="Times New Roman" w:hAnsi="Times New Roman" w:hint="eastAsia"/>
        </w:rPr>
        <w:t>钢琴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pick  v. </w:t>
      </w:r>
      <w:r w:rsidRPr="00DA26B0">
        <w:rPr>
          <w:rFonts w:ascii="Times New Roman" w:hAnsi="Times New Roman" w:hint="eastAsia"/>
        </w:rPr>
        <w:t>拾起，采集；挑选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picture n. </w:t>
      </w:r>
      <w:r w:rsidRPr="00DA26B0">
        <w:rPr>
          <w:rFonts w:ascii="Times New Roman" w:hAnsi="Times New Roman" w:hint="eastAsia"/>
        </w:rPr>
        <w:t>图片，画片，照片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piece  n. </w:t>
      </w:r>
      <w:r w:rsidRPr="00DA26B0">
        <w:rPr>
          <w:rFonts w:ascii="Times New Roman" w:hAnsi="Times New Roman" w:hint="eastAsia"/>
        </w:rPr>
        <w:t>一块（片，张，件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place  n. </w:t>
      </w:r>
      <w:r w:rsidRPr="00DA26B0">
        <w:rPr>
          <w:rFonts w:ascii="Times New Roman" w:hAnsi="Times New Roman" w:hint="eastAsia"/>
        </w:rPr>
        <w:t>地方，处所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放置，安置，安排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plan n.&amp; v. </w:t>
      </w:r>
      <w:r w:rsidRPr="00DA26B0">
        <w:rPr>
          <w:rFonts w:ascii="Times New Roman" w:hAnsi="Times New Roman" w:hint="eastAsia"/>
        </w:rPr>
        <w:t>计划，打算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plane  n. </w:t>
      </w:r>
      <w:r w:rsidRPr="00DA26B0">
        <w:rPr>
          <w:rFonts w:ascii="Times New Roman" w:hAnsi="Times New Roman" w:hint="eastAsia"/>
        </w:rPr>
        <w:t>飞机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plant vt. </w:t>
      </w:r>
      <w:r w:rsidRPr="00DA26B0">
        <w:rPr>
          <w:rFonts w:ascii="Times New Roman" w:hAnsi="Times New Roman" w:hint="eastAsia"/>
        </w:rPr>
        <w:t>种植，播种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植物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plastic a. </w:t>
      </w:r>
      <w:r w:rsidRPr="00DA26B0">
        <w:rPr>
          <w:rFonts w:ascii="Times New Roman" w:hAnsi="Times New Roman" w:hint="eastAsia"/>
        </w:rPr>
        <w:t>塑料的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plate  n. </w:t>
      </w:r>
      <w:r w:rsidRPr="00DA26B0">
        <w:rPr>
          <w:rFonts w:ascii="Times New Roman" w:hAnsi="Times New Roman" w:hint="eastAsia"/>
        </w:rPr>
        <w:t>板；片；牌；盘子；盆子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play  v. </w:t>
      </w:r>
      <w:r w:rsidRPr="00DA26B0">
        <w:rPr>
          <w:rFonts w:ascii="Times New Roman" w:hAnsi="Times New Roman" w:hint="eastAsia"/>
        </w:rPr>
        <w:t>玩；打（球）；游戏；播放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玩耍，戏剧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please  v. </w:t>
      </w:r>
      <w:r w:rsidRPr="00DA26B0">
        <w:rPr>
          <w:rFonts w:ascii="Times New Roman" w:hAnsi="Times New Roman" w:hint="eastAsia"/>
        </w:rPr>
        <w:t>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使人高兴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使人满意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pleased  a. </w:t>
      </w:r>
      <w:r w:rsidRPr="00DA26B0">
        <w:rPr>
          <w:rFonts w:ascii="Times New Roman" w:hAnsi="Times New Roman" w:hint="eastAsia"/>
        </w:rPr>
        <w:t>高兴的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pleasure  n. </w:t>
      </w:r>
      <w:r w:rsidRPr="00DA26B0">
        <w:rPr>
          <w:rFonts w:ascii="Times New Roman" w:hAnsi="Times New Roman" w:hint="eastAsia"/>
        </w:rPr>
        <w:t>高兴，愉快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plenty  n. </w:t>
      </w:r>
      <w:r w:rsidRPr="00DA26B0">
        <w:rPr>
          <w:rFonts w:ascii="Times New Roman" w:hAnsi="Times New Roman" w:hint="eastAsia"/>
        </w:rPr>
        <w:t>充足，大量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pocket  n. </w:t>
      </w:r>
      <w:r w:rsidRPr="00DA26B0">
        <w:rPr>
          <w:rFonts w:ascii="Times New Roman" w:hAnsi="Times New Roman" w:hint="eastAsia"/>
        </w:rPr>
        <w:t>（衣服的）口袋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point  v. </w:t>
      </w:r>
      <w:r w:rsidRPr="00DA26B0">
        <w:rPr>
          <w:rFonts w:ascii="Times New Roman" w:hAnsi="Times New Roman" w:hint="eastAsia"/>
        </w:rPr>
        <w:t>指，指向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点；分数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police  n. </w:t>
      </w:r>
      <w:r w:rsidRPr="00DA26B0">
        <w:rPr>
          <w:rFonts w:ascii="Times New Roman" w:hAnsi="Times New Roman" w:hint="eastAsia"/>
        </w:rPr>
        <w:t>警察，警务人员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policeman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>-men)  n.</w:t>
      </w:r>
      <w:r w:rsidRPr="00DA26B0">
        <w:rPr>
          <w:rFonts w:ascii="Times New Roman" w:hAnsi="Times New Roman" w:hint="eastAsia"/>
        </w:rPr>
        <w:t>警察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巡警</w:t>
      </w:r>
      <w:r w:rsidRPr="00DA26B0">
        <w:rPr>
          <w:rFonts w:ascii="Times New Roman" w:hAnsi="Times New Roman"/>
        </w:rPr>
        <w:t>policewoman ( -women) n.</w:t>
      </w:r>
      <w:r w:rsidRPr="00DA26B0">
        <w:rPr>
          <w:rFonts w:ascii="Times New Roman" w:hAnsi="Times New Roman" w:hint="eastAsia"/>
        </w:rPr>
        <w:t>女警察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policy  n. </w:t>
      </w:r>
      <w:r w:rsidRPr="00DA26B0">
        <w:rPr>
          <w:rFonts w:ascii="Times New Roman" w:hAnsi="Times New Roman" w:hint="eastAsia"/>
        </w:rPr>
        <w:t>政策，方针，原则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political  a. </w:t>
      </w:r>
      <w:r w:rsidRPr="00DA26B0">
        <w:rPr>
          <w:rFonts w:ascii="Times New Roman" w:hAnsi="Times New Roman" w:hint="eastAsia"/>
        </w:rPr>
        <w:t>政治的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politician  n. </w:t>
      </w:r>
      <w:r w:rsidRPr="00DA26B0">
        <w:rPr>
          <w:rFonts w:ascii="Times New Roman" w:hAnsi="Times New Roman" w:hint="eastAsia"/>
        </w:rPr>
        <w:t>政治家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politics  n. </w:t>
      </w:r>
      <w:r w:rsidRPr="00DA26B0">
        <w:rPr>
          <w:rFonts w:ascii="Times New Roman" w:hAnsi="Times New Roman" w:hint="eastAsia"/>
        </w:rPr>
        <w:t>政治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pollute  vt. </w:t>
      </w:r>
      <w:r w:rsidRPr="00DA26B0">
        <w:rPr>
          <w:rFonts w:ascii="Times New Roman" w:hAnsi="Times New Roman" w:hint="eastAsia"/>
        </w:rPr>
        <w:t>污染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pollution  n. </w:t>
      </w:r>
      <w:r w:rsidRPr="00DA26B0">
        <w:rPr>
          <w:rFonts w:ascii="Times New Roman" w:hAnsi="Times New Roman" w:hint="eastAsia"/>
        </w:rPr>
        <w:t>污染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pool  n. </w:t>
      </w:r>
      <w:r w:rsidRPr="00DA26B0">
        <w:rPr>
          <w:rFonts w:ascii="Times New Roman" w:hAnsi="Times New Roman" w:hint="eastAsia"/>
        </w:rPr>
        <w:t>水塘，水池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poor  a.</w:t>
      </w:r>
      <w:r w:rsidRPr="00DA26B0">
        <w:rPr>
          <w:rFonts w:ascii="Times New Roman" w:hAnsi="Times New Roman" w:hint="eastAsia"/>
        </w:rPr>
        <w:t>贫穷；可怜；不好的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差的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popular  a. </w:t>
      </w:r>
      <w:r w:rsidRPr="00DA26B0">
        <w:rPr>
          <w:rFonts w:ascii="Times New Roman" w:hAnsi="Times New Roman" w:hint="eastAsia"/>
        </w:rPr>
        <w:t>流行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大众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受欢迎的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population  n. </w:t>
      </w:r>
      <w:r w:rsidRPr="00DA26B0">
        <w:rPr>
          <w:rFonts w:ascii="Times New Roman" w:hAnsi="Times New Roman" w:hint="eastAsia"/>
        </w:rPr>
        <w:t>人口，人数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port  n. </w:t>
      </w:r>
      <w:r w:rsidRPr="00DA26B0">
        <w:rPr>
          <w:rFonts w:ascii="Times New Roman" w:hAnsi="Times New Roman" w:hint="eastAsia"/>
        </w:rPr>
        <w:t>港口，码头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position  n. </w:t>
      </w:r>
      <w:r w:rsidRPr="00DA26B0">
        <w:rPr>
          <w:rFonts w:ascii="Times New Roman" w:hAnsi="Times New Roman" w:hint="eastAsia"/>
        </w:rPr>
        <w:t>位置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positive adj.</w:t>
      </w:r>
      <w:r w:rsidRPr="00DA26B0">
        <w:rPr>
          <w:rFonts w:ascii="Times New Roman" w:hAnsi="Times New Roman" w:hint="eastAsia"/>
        </w:rPr>
        <w:t>肯定的，积极的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possess  vt. </w:t>
      </w:r>
      <w:r w:rsidRPr="00DA26B0">
        <w:rPr>
          <w:rFonts w:ascii="Times New Roman" w:hAnsi="Times New Roman" w:hint="eastAsia"/>
        </w:rPr>
        <w:t>占有；拥有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possession  n. </w:t>
      </w:r>
      <w:r w:rsidRPr="00DA26B0">
        <w:rPr>
          <w:rFonts w:ascii="Times New Roman" w:hAnsi="Times New Roman" w:hint="eastAsia"/>
        </w:rPr>
        <w:t>所有，拥有；财产，所有物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possibility  vn. </w:t>
      </w:r>
      <w:r w:rsidRPr="00DA26B0">
        <w:rPr>
          <w:rFonts w:ascii="Times New Roman" w:hAnsi="Times New Roman" w:hint="eastAsia"/>
        </w:rPr>
        <w:t>可能，可能性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possible  a. </w:t>
      </w:r>
      <w:r w:rsidRPr="00DA26B0">
        <w:rPr>
          <w:rFonts w:ascii="Times New Roman" w:hAnsi="Times New Roman" w:hint="eastAsia"/>
        </w:rPr>
        <w:t>可能的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pot  n. </w:t>
      </w:r>
      <w:r w:rsidRPr="00DA26B0">
        <w:rPr>
          <w:rFonts w:ascii="Times New Roman" w:hAnsi="Times New Roman" w:hint="eastAsia"/>
        </w:rPr>
        <w:t>锅，壶，瓶，罐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pound  n. </w:t>
      </w:r>
      <w:r w:rsidRPr="00DA26B0">
        <w:rPr>
          <w:rFonts w:ascii="Times New Roman" w:hAnsi="Times New Roman" w:hint="eastAsia"/>
        </w:rPr>
        <w:t>磅；英镑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pour  vi. </w:t>
      </w:r>
      <w:r w:rsidRPr="00DA26B0">
        <w:rPr>
          <w:rFonts w:ascii="Times New Roman" w:hAnsi="Times New Roman" w:hint="eastAsia"/>
        </w:rPr>
        <w:t>倾泻，不断流出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power  n. </w:t>
      </w:r>
      <w:r w:rsidRPr="00DA26B0">
        <w:rPr>
          <w:rFonts w:ascii="Times New Roman" w:hAnsi="Times New Roman" w:hint="eastAsia"/>
        </w:rPr>
        <w:t>力，动力，电力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powerful  a. </w:t>
      </w:r>
      <w:r w:rsidRPr="00DA26B0">
        <w:rPr>
          <w:rFonts w:ascii="Times New Roman" w:hAnsi="Times New Roman" w:hint="eastAsia"/>
        </w:rPr>
        <w:t>效力大的，强有力的，强大的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practical  a. </w:t>
      </w:r>
      <w:r w:rsidRPr="00DA26B0">
        <w:rPr>
          <w:rFonts w:ascii="Times New Roman" w:hAnsi="Times New Roman" w:hint="eastAsia"/>
        </w:rPr>
        <w:t>实际的，适用的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practice(s)e  n. </w:t>
      </w:r>
      <w:r w:rsidRPr="00DA26B0">
        <w:rPr>
          <w:rFonts w:ascii="Times New Roman" w:hAnsi="Times New Roman" w:hint="eastAsia"/>
        </w:rPr>
        <w:t>练习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prefer  vt.</w:t>
      </w:r>
      <w:r w:rsidRPr="00DA26B0">
        <w:rPr>
          <w:rFonts w:ascii="Times New Roman" w:hAnsi="Times New Roman" w:hint="eastAsia"/>
        </w:rPr>
        <w:t>宁愿（选择）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更喜欢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prepare  vt. </w:t>
      </w:r>
      <w:r w:rsidRPr="00DA26B0">
        <w:rPr>
          <w:rFonts w:ascii="Times New Roman" w:hAnsi="Times New Roman" w:hint="eastAsia"/>
        </w:rPr>
        <w:t>准备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预备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调制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配制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present  a. </w:t>
      </w:r>
      <w:r w:rsidRPr="00DA26B0">
        <w:rPr>
          <w:rFonts w:ascii="Times New Roman" w:hAnsi="Times New Roman" w:hint="eastAsia"/>
        </w:rPr>
        <w:t>出现的，出席的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礼物，赠品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呈奉，奉送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presentation  n. </w:t>
      </w:r>
      <w:r w:rsidRPr="00DA26B0">
        <w:rPr>
          <w:rFonts w:ascii="Times New Roman" w:hAnsi="Times New Roman" w:hint="eastAsia"/>
        </w:rPr>
        <w:t>演示，演出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Day21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president  n. </w:t>
      </w:r>
      <w:r w:rsidRPr="00DA26B0">
        <w:rPr>
          <w:rFonts w:ascii="Times New Roman" w:hAnsi="Times New Roman" w:hint="eastAsia"/>
        </w:rPr>
        <w:t>总统；主席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pressure  n. </w:t>
      </w:r>
      <w:r w:rsidRPr="00DA26B0">
        <w:rPr>
          <w:rFonts w:ascii="Times New Roman" w:hAnsi="Times New Roman" w:hint="eastAsia"/>
        </w:rPr>
        <w:t>压迫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压力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压强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pretty  a. </w:t>
      </w:r>
      <w:r w:rsidRPr="00DA26B0">
        <w:rPr>
          <w:rFonts w:ascii="Times New Roman" w:hAnsi="Times New Roman" w:hint="eastAsia"/>
        </w:rPr>
        <w:t>漂亮的，俊俏的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prevent  vt. </w:t>
      </w:r>
      <w:r w:rsidRPr="00DA26B0">
        <w:rPr>
          <w:rFonts w:ascii="Times New Roman" w:hAnsi="Times New Roman" w:hint="eastAsia"/>
        </w:rPr>
        <w:t>防止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预防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previous adj.</w:t>
      </w:r>
      <w:r w:rsidRPr="00DA26B0">
        <w:rPr>
          <w:rFonts w:ascii="Times New Roman" w:hAnsi="Times New Roman" w:hint="eastAsia"/>
        </w:rPr>
        <w:t>以前的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早先的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price  n. </w:t>
      </w:r>
      <w:r w:rsidRPr="00DA26B0">
        <w:rPr>
          <w:rFonts w:ascii="Times New Roman" w:hAnsi="Times New Roman" w:hint="eastAsia"/>
        </w:rPr>
        <w:t>价格，价钱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primary  a. </w:t>
      </w:r>
      <w:r w:rsidRPr="00DA26B0">
        <w:rPr>
          <w:rFonts w:ascii="Times New Roman" w:hAnsi="Times New Roman" w:hint="eastAsia"/>
        </w:rPr>
        <w:t>初等的；初级的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principle  n. </w:t>
      </w:r>
      <w:r w:rsidRPr="00DA26B0">
        <w:rPr>
          <w:rFonts w:ascii="Times New Roman" w:hAnsi="Times New Roman" w:hint="eastAsia"/>
        </w:rPr>
        <w:t>道德原则，法则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print  vt. </w:t>
      </w:r>
      <w:r w:rsidRPr="00DA26B0">
        <w:rPr>
          <w:rFonts w:ascii="Times New Roman" w:hAnsi="Times New Roman" w:hint="eastAsia"/>
        </w:rPr>
        <w:t>印刷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prison  n. </w:t>
      </w:r>
      <w:r w:rsidRPr="00DA26B0">
        <w:rPr>
          <w:rFonts w:ascii="Times New Roman" w:hAnsi="Times New Roman" w:hint="eastAsia"/>
        </w:rPr>
        <w:t>监狱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prisoner  n. </w:t>
      </w:r>
      <w:r w:rsidRPr="00DA26B0">
        <w:rPr>
          <w:rFonts w:ascii="Times New Roman" w:hAnsi="Times New Roman" w:hint="eastAsia"/>
        </w:rPr>
        <w:t>囚犯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private  a. </w:t>
      </w:r>
      <w:r w:rsidRPr="00DA26B0">
        <w:rPr>
          <w:rFonts w:ascii="Times New Roman" w:hAnsi="Times New Roman" w:hint="eastAsia"/>
        </w:rPr>
        <w:t>私人的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prize  n. </w:t>
      </w:r>
      <w:r w:rsidRPr="00DA26B0">
        <w:rPr>
          <w:rFonts w:ascii="Times New Roman" w:hAnsi="Times New Roman" w:hint="eastAsia"/>
        </w:rPr>
        <w:t>奖赏，奖品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probably  ad. </w:t>
      </w:r>
      <w:r w:rsidRPr="00DA26B0">
        <w:rPr>
          <w:rFonts w:ascii="Times New Roman" w:hAnsi="Times New Roman" w:hint="eastAsia"/>
        </w:rPr>
        <w:t>很可能，大概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problem  n. </w:t>
      </w:r>
      <w:r w:rsidRPr="00DA26B0">
        <w:rPr>
          <w:rFonts w:ascii="Times New Roman" w:hAnsi="Times New Roman" w:hint="eastAsia"/>
        </w:rPr>
        <w:t>问题，难题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process  n./ v. </w:t>
      </w:r>
      <w:r w:rsidRPr="00DA26B0">
        <w:rPr>
          <w:rFonts w:ascii="Times New Roman" w:hAnsi="Times New Roman" w:hint="eastAsia"/>
        </w:rPr>
        <w:t>过程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加工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处理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produce  vt. </w:t>
      </w:r>
      <w:r w:rsidRPr="00DA26B0">
        <w:rPr>
          <w:rFonts w:ascii="Times New Roman" w:hAnsi="Times New Roman" w:hint="eastAsia"/>
        </w:rPr>
        <w:t>生产；制造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product  n. </w:t>
      </w:r>
      <w:r w:rsidRPr="00DA26B0">
        <w:rPr>
          <w:rFonts w:ascii="Times New Roman" w:hAnsi="Times New Roman" w:hint="eastAsia"/>
        </w:rPr>
        <w:t>产品，制品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production  n. </w:t>
      </w:r>
      <w:r w:rsidRPr="00DA26B0">
        <w:rPr>
          <w:rFonts w:ascii="Times New Roman" w:hAnsi="Times New Roman" w:hint="eastAsia"/>
        </w:rPr>
        <w:t>生产；制造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professor  n. </w:t>
      </w:r>
      <w:r w:rsidRPr="00DA26B0">
        <w:rPr>
          <w:rFonts w:ascii="Times New Roman" w:hAnsi="Times New Roman" w:hint="eastAsia"/>
        </w:rPr>
        <w:t>教授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profit  n. </w:t>
      </w:r>
      <w:r w:rsidRPr="00DA26B0">
        <w:rPr>
          <w:rFonts w:ascii="Times New Roman" w:hAnsi="Times New Roman" w:hint="eastAsia"/>
        </w:rPr>
        <w:t>利润，收益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programme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program) n. </w:t>
      </w:r>
      <w:r w:rsidRPr="00DA26B0">
        <w:rPr>
          <w:rFonts w:ascii="Times New Roman" w:hAnsi="Times New Roman" w:hint="eastAsia"/>
        </w:rPr>
        <w:t>节目；项目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progress  n.</w:t>
      </w:r>
      <w:r w:rsidRPr="00DA26B0">
        <w:rPr>
          <w:rFonts w:ascii="Times New Roman" w:hAnsi="Times New Roman" w:hint="eastAsia"/>
        </w:rPr>
        <w:t>进步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上进</w:t>
      </w:r>
      <w:r w:rsidRPr="00DA26B0">
        <w:rPr>
          <w:rFonts w:ascii="Times New Roman" w:hAnsi="Times New Roman"/>
        </w:rPr>
        <w:t>vi.</w:t>
      </w:r>
      <w:r w:rsidRPr="00DA26B0">
        <w:rPr>
          <w:rFonts w:ascii="Times New Roman" w:hAnsi="Times New Roman" w:hint="eastAsia"/>
        </w:rPr>
        <w:t>进展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进行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project  n. </w:t>
      </w:r>
      <w:r w:rsidRPr="00DA26B0">
        <w:rPr>
          <w:rFonts w:ascii="Times New Roman" w:hAnsi="Times New Roman" w:hint="eastAsia"/>
        </w:rPr>
        <w:t>工程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promise  n.&amp; vi. </w:t>
      </w:r>
      <w:r w:rsidRPr="00DA26B0">
        <w:rPr>
          <w:rFonts w:ascii="Times New Roman" w:hAnsi="Times New Roman" w:hint="eastAsia"/>
        </w:rPr>
        <w:t>答应，允诺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promote  v.</w:t>
      </w:r>
      <w:r w:rsidRPr="00DA26B0">
        <w:rPr>
          <w:rFonts w:ascii="Times New Roman" w:hAnsi="Times New Roman" w:hint="eastAsia"/>
        </w:rPr>
        <w:t>促进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推动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促销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晋升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proper  a. </w:t>
      </w:r>
      <w:r w:rsidRPr="00DA26B0">
        <w:rPr>
          <w:rFonts w:ascii="Times New Roman" w:hAnsi="Times New Roman" w:hint="eastAsia"/>
        </w:rPr>
        <w:t>恰当的，合适的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properly  ad. </w:t>
      </w:r>
      <w:r w:rsidRPr="00DA26B0">
        <w:rPr>
          <w:rFonts w:ascii="Times New Roman" w:hAnsi="Times New Roman" w:hint="eastAsia"/>
        </w:rPr>
        <w:t>适当地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protect  vt. </w:t>
      </w:r>
      <w:r w:rsidRPr="00DA26B0">
        <w:rPr>
          <w:rFonts w:ascii="Times New Roman" w:hAnsi="Times New Roman" w:hint="eastAsia"/>
        </w:rPr>
        <w:t>保护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protection  n. </w:t>
      </w:r>
      <w:r w:rsidRPr="00DA26B0">
        <w:rPr>
          <w:rFonts w:ascii="Times New Roman" w:hAnsi="Times New Roman" w:hint="eastAsia"/>
        </w:rPr>
        <w:t>保护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prove  vt. </w:t>
      </w:r>
      <w:r w:rsidRPr="00DA26B0">
        <w:rPr>
          <w:rFonts w:ascii="Times New Roman" w:hAnsi="Times New Roman" w:hint="eastAsia"/>
        </w:rPr>
        <w:t>证明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provide  vt. </w:t>
      </w:r>
      <w:r w:rsidRPr="00DA26B0">
        <w:rPr>
          <w:rFonts w:ascii="Times New Roman" w:hAnsi="Times New Roman" w:hint="eastAsia"/>
        </w:rPr>
        <w:t>提供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public  a.</w:t>
      </w:r>
      <w:r w:rsidRPr="00DA26B0">
        <w:rPr>
          <w:rFonts w:ascii="Times New Roman" w:hAnsi="Times New Roman" w:hint="eastAsia"/>
        </w:rPr>
        <w:t>公共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公众的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公众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publish  t. </w:t>
      </w:r>
      <w:r w:rsidRPr="00DA26B0">
        <w:rPr>
          <w:rFonts w:ascii="Times New Roman" w:hAnsi="Times New Roman" w:hint="eastAsia"/>
        </w:rPr>
        <w:t>出版，发行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pull  </w:t>
      </w:r>
      <w:r w:rsidRPr="00DA26B0">
        <w:rPr>
          <w:rFonts w:ascii="Times New Roman" w:hAnsi="Times New Roman" w:hint="eastAsia"/>
        </w:rPr>
        <w:t>拉，拖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拉力，引力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pure  a. </w:t>
      </w:r>
      <w:r w:rsidRPr="00DA26B0">
        <w:rPr>
          <w:rFonts w:ascii="Times New Roman" w:hAnsi="Times New Roman" w:hint="eastAsia"/>
        </w:rPr>
        <w:t>纯的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不掺杂的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purpose  n. </w:t>
      </w:r>
      <w:r w:rsidRPr="00DA26B0">
        <w:rPr>
          <w:rFonts w:ascii="Times New Roman" w:hAnsi="Times New Roman" w:hint="eastAsia"/>
        </w:rPr>
        <w:t>目的，意图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push  n.&amp; v. </w:t>
      </w:r>
      <w:r w:rsidRPr="00DA26B0">
        <w:rPr>
          <w:rFonts w:ascii="Times New Roman" w:hAnsi="Times New Roman" w:hint="eastAsia"/>
        </w:rPr>
        <w:t>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put (put, put)  vt. </w:t>
      </w:r>
      <w:r w:rsidRPr="00DA26B0">
        <w:rPr>
          <w:rFonts w:ascii="Times New Roman" w:hAnsi="Times New Roman" w:hint="eastAsia"/>
        </w:rPr>
        <w:t>放，摆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qualification  n. </w:t>
      </w:r>
      <w:r w:rsidRPr="00DA26B0">
        <w:rPr>
          <w:rFonts w:ascii="Times New Roman" w:hAnsi="Times New Roman" w:hint="eastAsia"/>
        </w:rPr>
        <w:t>资格，学历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quality  n. </w:t>
      </w:r>
      <w:r w:rsidRPr="00DA26B0">
        <w:rPr>
          <w:rFonts w:ascii="Times New Roman" w:hAnsi="Times New Roman" w:hint="eastAsia"/>
        </w:rPr>
        <w:t>质量，性质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quarter  n. </w:t>
      </w:r>
      <w:r w:rsidRPr="00DA26B0">
        <w:rPr>
          <w:rFonts w:ascii="Times New Roman" w:hAnsi="Times New Roman" w:hint="eastAsia"/>
        </w:rPr>
        <w:t>四分之一，一刻钟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queen  n. </w:t>
      </w:r>
      <w:r w:rsidRPr="00DA26B0">
        <w:rPr>
          <w:rFonts w:ascii="Times New Roman" w:hAnsi="Times New Roman" w:hint="eastAsia"/>
        </w:rPr>
        <w:t>皇后，女王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question  vt. </w:t>
      </w:r>
      <w:r w:rsidRPr="00DA26B0">
        <w:rPr>
          <w:rFonts w:ascii="Times New Roman" w:hAnsi="Times New Roman" w:hint="eastAsia"/>
        </w:rPr>
        <w:t>询问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问题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quick  a. </w:t>
      </w:r>
      <w:r w:rsidRPr="00DA26B0">
        <w:rPr>
          <w:rFonts w:ascii="Times New Roman" w:hAnsi="Times New Roman" w:hint="eastAsia"/>
        </w:rPr>
        <w:t>快；敏捷的；急剧的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快地；敏捷地；急剧地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quiet  a. </w:t>
      </w:r>
      <w:r w:rsidRPr="00DA26B0">
        <w:rPr>
          <w:rFonts w:ascii="Times New Roman" w:hAnsi="Times New Roman" w:hint="eastAsia"/>
        </w:rPr>
        <w:t>安静的；寂静的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quit  v. </w:t>
      </w:r>
      <w:r w:rsidRPr="00DA26B0">
        <w:rPr>
          <w:rFonts w:ascii="Times New Roman" w:hAnsi="Times New Roman" w:hint="eastAsia"/>
        </w:rPr>
        <w:t>离任，离校，戒掉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quite  ad. </w:t>
      </w:r>
      <w:r w:rsidRPr="00DA26B0">
        <w:rPr>
          <w:rFonts w:ascii="Times New Roman" w:hAnsi="Times New Roman" w:hint="eastAsia"/>
        </w:rPr>
        <w:t>完全，十分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race  n. </w:t>
      </w:r>
      <w:r w:rsidRPr="00DA26B0">
        <w:rPr>
          <w:rFonts w:ascii="Times New Roman" w:hAnsi="Times New Roman" w:hint="eastAsia"/>
        </w:rPr>
        <w:t>种族，民族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（速度）竞赛，比赛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赛跑，竞赛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radio  n. </w:t>
      </w:r>
      <w:r w:rsidRPr="00DA26B0">
        <w:rPr>
          <w:rFonts w:ascii="Times New Roman" w:hAnsi="Times New Roman" w:hint="eastAsia"/>
        </w:rPr>
        <w:t>无线电，收音机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railway  n. </w:t>
      </w:r>
      <w:r w:rsidRPr="00DA26B0">
        <w:rPr>
          <w:rFonts w:ascii="Times New Roman" w:hAnsi="Times New Roman" w:hint="eastAsia"/>
        </w:rPr>
        <w:t>铁路；铁道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rain  n. </w:t>
      </w:r>
      <w:r w:rsidRPr="00DA26B0">
        <w:rPr>
          <w:rFonts w:ascii="Times New Roman" w:hAnsi="Times New Roman" w:hint="eastAsia"/>
        </w:rPr>
        <w:t>雨，雨水</w:t>
      </w:r>
      <w:r w:rsidRPr="00DA26B0">
        <w:rPr>
          <w:rFonts w:ascii="Times New Roman" w:hAnsi="Times New Roman"/>
        </w:rPr>
        <w:t xml:space="preserve"> vi. </w:t>
      </w:r>
      <w:r w:rsidRPr="00DA26B0">
        <w:rPr>
          <w:rFonts w:ascii="Times New Roman" w:hAnsi="Times New Roman" w:hint="eastAsia"/>
        </w:rPr>
        <w:t>下雨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raise  vt. </w:t>
      </w:r>
      <w:r w:rsidRPr="00DA26B0">
        <w:rPr>
          <w:rFonts w:ascii="Times New Roman" w:hAnsi="Times New Roman" w:hint="eastAsia"/>
        </w:rPr>
        <w:t>使升高；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饲养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range  n./ v. </w:t>
      </w:r>
      <w:r w:rsidRPr="00DA26B0">
        <w:rPr>
          <w:rFonts w:ascii="Times New Roman" w:hAnsi="Times New Roman" w:hint="eastAsia"/>
        </w:rPr>
        <w:t>变化，变动，排序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rank  n. </w:t>
      </w:r>
      <w:r w:rsidRPr="00DA26B0">
        <w:rPr>
          <w:rFonts w:ascii="Times New Roman" w:hAnsi="Times New Roman" w:hint="eastAsia"/>
        </w:rPr>
        <w:t>职衔，军衔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rare  a. </w:t>
      </w:r>
      <w:r w:rsidRPr="00DA26B0">
        <w:rPr>
          <w:rFonts w:ascii="Times New Roman" w:hAnsi="Times New Roman" w:hint="eastAsia"/>
        </w:rPr>
        <w:t>罕见的，稀有的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rather  ad. </w:t>
      </w:r>
      <w:r w:rsidRPr="00DA26B0">
        <w:rPr>
          <w:rFonts w:ascii="Times New Roman" w:hAnsi="Times New Roman" w:hint="eastAsia"/>
        </w:rPr>
        <w:t>相当，宁可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reach  v. </w:t>
      </w:r>
      <w:r w:rsidRPr="00DA26B0">
        <w:rPr>
          <w:rFonts w:ascii="Times New Roman" w:hAnsi="Times New Roman" w:hint="eastAsia"/>
        </w:rPr>
        <w:t>到达，伸手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脚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够到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read (read, read)  v. </w:t>
      </w:r>
      <w:r w:rsidRPr="00DA26B0">
        <w:rPr>
          <w:rFonts w:ascii="Times New Roman" w:hAnsi="Times New Roman" w:hint="eastAsia"/>
        </w:rPr>
        <w:t>读；朗读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reading  n. </w:t>
      </w:r>
      <w:r w:rsidRPr="00DA26B0">
        <w:rPr>
          <w:rFonts w:ascii="Times New Roman" w:hAnsi="Times New Roman" w:hint="eastAsia"/>
        </w:rPr>
        <w:t>阅读；朗读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Day22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ready  a. </w:t>
      </w:r>
      <w:r w:rsidRPr="00DA26B0">
        <w:rPr>
          <w:rFonts w:ascii="Times New Roman" w:hAnsi="Times New Roman" w:hint="eastAsia"/>
        </w:rPr>
        <w:t>准备好的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real  a. </w:t>
      </w:r>
      <w:r w:rsidRPr="00DA26B0">
        <w:rPr>
          <w:rFonts w:ascii="Times New Roman" w:hAnsi="Times New Roman" w:hint="eastAsia"/>
        </w:rPr>
        <w:t>真实的，确实的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reality  n. </w:t>
      </w:r>
      <w:r w:rsidRPr="00DA26B0">
        <w:rPr>
          <w:rFonts w:ascii="Times New Roman" w:hAnsi="Times New Roman" w:hint="eastAsia"/>
        </w:rPr>
        <w:t>现实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realise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>realize)  vt.</w:t>
      </w:r>
      <w:r w:rsidRPr="00DA26B0">
        <w:rPr>
          <w:rFonts w:ascii="Times New Roman" w:hAnsi="Times New Roman" w:hint="eastAsia"/>
        </w:rPr>
        <w:t>认识到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实现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really v  ad. </w:t>
      </w:r>
      <w:r w:rsidRPr="00DA26B0">
        <w:rPr>
          <w:rFonts w:ascii="Times New Roman" w:hAnsi="Times New Roman" w:hint="eastAsia"/>
        </w:rPr>
        <w:t>真正地；到底；确实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reason  vi.</w:t>
      </w:r>
      <w:r w:rsidRPr="00DA26B0">
        <w:rPr>
          <w:rFonts w:ascii="Times New Roman" w:hAnsi="Times New Roman" w:hint="eastAsia"/>
        </w:rPr>
        <w:t>评理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劝说</w:t>
      </w:r>
      <w:r w:rsidRPr="00DA26B0">
        <w:rPr>
          <w:rFonts w:ascii="Times New Roman" w:hAnsi="Times New Roman"/>
        </w:rPr>
        <w:t>n.</w:t>
      </w:r>
      <w:r w:rsidRPr="00DA26B0">
        <w:rPr>
          <w:rFonts w:ascii="Times New Roman" w:hAnsi="Times New Roman" w:hint="eastAsia"/>
        </w:rPr>
        <w:t>理由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原因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reasonable  a. </w:t>
      </w:r>
      <w:r w:rsidRPr="00DA26B0">
        <w:rPr>
          <w:rFonts w:ascii="Times New Roman" w:hAnsi="Times New Roman" w:hint="eastAsia"/>
        </w:rPr>
        <w:t>合乎情理的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receive  v. </w:t>
      </w:r>
      <w:r w:rsidRPr="00DA26B0">
        <w:rPr>
          <w:rFonts w:ascii="Times New Roman" w:hAnsi="Times New Roman" w:hint="eastAsia"/>
        </w:rPr>
        <w:t>收到，得到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recent  a. </w:t>
      </w:r>
      <w:r w:rsidRPr="00DA26B0">
        <w:rPr>
          <w:rFonts w:ascii="Times New Roman" w:hAnsi="Times New Roman" w:hint="eastAsia"/>
        </w:rPr>
        <w:t>近来的，最近的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recognise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>recognize)  vt.</w:t>
      </w:r>
      <w:r w:rsidRPr="00DA26B0">
        <w:rPr>
          <w:rFonts w:ascii="Times New Roman" w:hAnsi="Times New Roman" w:hint="eastAsia"/>
        </w:rPr>
        <w:t>认出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recommend  v. </w:t>
      </w:r>
      <w:r w:rsidRPr="00DA26B0">
        <w:rPr>
          <w:rFonts w:ascii="Times New Roman" w:hAnsi="Times New Roman" w:hint="eastAsia"/>
        </w:rPr>
        <w:t>推荐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record  n. </w:t>
      </w:r>
      <w:r w:rsidRPr="00DA26B0">
        <w:rPr>
          <w:rFonts w:ascii="Times New Roman" w:hAnsi="Times New Roman" w:hint="eastAsia"/>
        </w:rPr>
        <w:t>记录；唱片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recorder  n. </w:t>
      </w:r>
      <w:r w:rsidRPr="00DA26B0">
        <w:rPr>
          <w:rFonts w:ascii="Times New Roman" w:hAnsi="Times New Roman" w:hint="eastAsia"/>
        </w:rPr>
        <w:t>录音机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red  n. </w:t>
      </w:r>
      <w:r w:rsidRPr="00DA26B0">
        <w:rPr>
          <w:rFonts w:ascii="Times New Roman" w:hAnsi="Times New Roman" w:hint="eastAsia"/>
        </w:rPr>
        <w:t>红色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红色的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reduce  vt. </w:t>
      </w:r>
      <w:r w:rsidRPr="00DA26B0">
        <w:rPr>
          <w:rFonts w:ascii="Times New Roman" w:hAnsi="Times New Roman" w:hint="eastAsia"/>
        </w:rPr>
        <w:t>减少，缩减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refer  vi. </w:t>
      </w:r>
      <w:r w:rsidRPr="00DA26B0">
        <w:rPr>
          <w:rFonts w:ascii="Times New Roman" w:hAnsi="Times New Roman" w:hint="eastAsia"/>
        </w:rPr>
        <w:t>谈到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提到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涉及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reference  n.</w:t>
      </w:r>
      <w:r w:rsidRPr="00DA26B0">
        <w:rPr>
          <w:rFonts w:ascii="Times New Roman" w:hAnsi="Times New Roman" w:hint="eastAsia"/>
        </w:rPr>
        <w:t>提到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涉及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谈及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查询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reflect  v. </w:t>
      </w:r>
      <w:r w:rsidRPr="00DA26B0">
        <w:rPr>
          <w:rFonts w:ascii="Times New Roman" w:hAnsi="Times New Roman" w:hint="eastAsia"/>
        </w:rPr>
        <w:t>反映，反射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reform  v./ n. </w:t>
      </w:r>
      <w:r w:rsidRPr="00DA26B0">
        <w:rPr>
          <w:rFonts w:ascii="Times New Roman" w:hAnsi="Times New Roman" w:hint="eastAsia"/>
        </w:rPr>
        <w:t>改革，改进，改良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refuse  vi. </w:t>
      </w:r>
      <w:r w:rsidRPr="00DA26B0">
        <w:rPr>
          <w:rFonts w:ascii="Times New Roman" w:hAnsi="Times New Roman" w:hint="eastAsia"/>
        </w:rPr>
        <w:t>拒绝，不愿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regard  v. </w:t>
      </w:r>
      <w:r w:rsidRPr="00DA26B0">
        <w:rPr>
          <w:rFonts w:ascii="Times New Roman" w:hAnsi="Times New Roman" w:hint="eastAsia"/>
        </w:rPr>
        <w:t>把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看作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regret  n./ vt.</w:t>
      </w:r>
      <w:r w:rsidRPr="00DA26B0">
        <w:rPr>
          <w:rFonts w:ascii="Times New Roman" w:hAnsi="Times New Roman" w:hint="eastAsia"/>
        </w:rPr>
        <w:t>可惜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遗憾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痛惜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哀悼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regular  a. </w:t>
      </w:r>
      <w:r w:rsidRPr="00DA26B0">
        <w:rPr>
          <w:rFonts w:ascii="Times New Roman" w:hAnsi="Times New Roman" w:hint="eastAsia"/>
        </w:rPr>
        <w:t>规则的，经常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reject  v. </w:t>
      </w:r>
      <w:r w:rsidRPr="00DA26B0">
        <w:rPr>
          <w:rFonts w:ascii="Times New Roman" w:hAnsi="Times New Roman" w:hint="eastAsia"/>
        </w:rPr>
        <w:t>拒绝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relate  vi. </w:t>
      </w:r>
      <w:r w:rsidRPr="00DA26B0">
        <w:rPr>
          <w:rFonts w:ascii="Times New Roman" w:hAnsi="Times New Roman" w:hint="eastAsia"/>
        </w:rPr>
        <w:t>有关；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涉及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relation  n. </w:t>
      </w:r>
      <w:r w:rsidRPr="00DA26B0">
        <w:rPr>
          <w:rFonts w:ascii="Times New Roman" w:hAnsi="Times New Roman" w:hint="eastAsia"/>
        </w:rPr>
        <w:t>关系；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亲属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relationship  n. </w:t>
      </w:r>
      <w:r w:rsidRPr="00DA26B0">
        <w:rPr>
          <w:rFonts w:ascii="Times New Roman" w:hAnsi="Times New Roman" w:hint="eastAsia"/>
        </w:rPr>
        <w:t>关系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relax  v. </w:t>
      </w:r>
      <w:r w:rsidRPr="00DA26B0">
        <w:rPr>
          <w:rFonts w:ascii="Times New Roman" w:hAnsi="Times New Roman" w:hint="eastAsia"/>
        </w:rPr>
        <w:t>（使）放松，轻松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relevant a. </w:t>
      </w:r>
      <w:r w:rsidRPr="00DA26B0">
        <w:rPr>
          <w:rFonts w:ascii="Times New Roman" w:hAnsi="Times New Roman" w:hint="eastAsia"/>
        </w:rPr>
        <w:t>紧密相关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有意义的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relief  n. </w:t>
      </w:r>
      <w:r w:rsidRPr="00DA26B0">
        <w:rPr>
          <w:rFonts w:ascii="Times New Roman" w:hAnsi="Times New Roman" w:hint="eastAsia"/>
        </w:rPr>
        <w:t>轻松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解脱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缓和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救济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religion  n. </w:t>
      </w:r>
      <w:r w:rsidRPr="00DA26B0">
        <w:rPr>
          <w:rFonts w:ascii="Times New Roman" w:hAnsi="Times New Roman" w:hint="eastAsia"/>
        </w:rPr>
        <w:t>宗教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religious  a. </w:t>
      </w:r>
      <w:r w:rsidRPr="00DA26B0">
        <w:rPr>
          <w:rFonts w:ascii="Times New Roman" w:hAnsi="Times New Roman" w:hint="eastAsia"/>
        </w:rPr>
        <w:t>宗教的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rely  v. </w:t>
      </w:r>
      <w:r w:rsidRPr="00DA26B0">
        <w:rPr>
          <w:rFonts w:ascii="Times New Roman" w:hAnsi="Times New Roman" w:hint="eastAsia"/>
        </w:rPr>
        <w:t>依赖，依靠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remain  vt.</w:t>
      </w:r>
      <w:r w:rsidRPr="00DA26B0">
        <w:rPr>
          <w:rFonts w:ascii="Times New Roman" w:hAnsi="Times New Roman" w:hint="eastAsia"/>
        </w:rPr>
        <w:t>余下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留下</w:t>
      </w:r>
      <w:r w:rsidRPr="00DA26B0">
        <w:rPr>
          <w:rFonts w:ascii="Times New Roman" w:hAnsi="Times New Roman"/>
        </w:rPr>
        <w:t>vi.</w:t>
      </w:r>
      <w:r w:rsidRPr="00DA26B0">
        <w:rPr>
          <w:rFonts w:ascii="Times New Roman" w:hAnsi="Times New Roman" w:hint="eastAsia"/>
        </w:rPr>
        <w:t>保持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仍是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remember  v. </w:t>
      </w:r>
      <w:r w:rsidRPr="00DA26B0">
        <w:rPr>
          <w:rFonts w:ascii="Times New Roman" w:hAnsi="Times New Roman" w:hint="eastAsia"/>
        </w:rPr>
        <w:t>记得，想起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remind  vt. </w:t>
      </w:r>
      <w:r w:rsidRPr="00DA26B0">
        <w:rPr>
          <w:rFonts w:ascii="Times New Roman" w:hAnsi="Times New Roman" w:hint="eastAsia"/>
        </w:rPr>
        <w:t>提醒，使记起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remove  vt. </w:t>
      </w:r>
      <w:r w:rsidRPr="00DA26B0">
        <w:rPr>
          <w:rFonts w:ascii="Times New Roman" w:hAnsi="Times New Roman" w:hint="eastAsia"/>
        </w:rPr>
        <w:t>移动，拿走，脱掉（衣服等）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rent  n.&amp; v. </w:t>
      </w:r>
      <w:r w:rsidRPr="00DA26B0">
        <w:rPr>
          <w:rFonts w:ascii="Times New Roman" w:hAnsi="Times New Roman" w:hint="eastAsia"/>
        </w:rPr>
        <w:t>租金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repeat vt. </w:t>
      </w:r>
      <w:r w:rsidRPr="00DA26B0">
        <w:rPr>
          <w:rFonts w:ascii="Times New Roman" w:hAnsi="Times New Roman" w:hint="eastAsia"/>
        </w:rPr>
        <w:t>重说，重做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replace  vt. </w:t>
      </w:r>
      <w:r w:rsidRPr="00DA26B0">
        <w:rPr>
          <w:rFonts w:ascii="Times New Roman" w:hAnsi="Times New Roman" w:hint="eastAsia"/>
        </w:rPr>
        <w:t>取代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reply  n. </w:t>
      </w:r>
      <w:r w:rsidRPr="00DA26B0">
        <w:rPr>
          <w:rFonts w:ascii="Times New Roman" w:hAnsi="Times New Roman" w:hint="eastAsia"/>
        </w:rPr>
        <w:t>回答，答复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report  n.&amp; v. </w:t>
      </w:r>
      <w:r w:rsidRPr="00DA26B0">
        <w:rPr>
          <w:rFonts w:ascii="Times New Roman" w:hAnsi="Times New Roman" w:hint="eastAsia"/>
        </w:rPr>
        <w:t>报道，报告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represent  vt. </w:t>
      </w:r>
      <w:r w:rsidRPr="00DA26B0">
        <w:rPr>
          <w:rFonts w:ascii="Times New Roman" w:hAnsi="Times New Roman" w:hint="eastAsia"/>
        </w:rPr>
        <w:t>代表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reputation  n. </w:t>
      </w:r>
      <w:r w:rsidRPr="00DA26B0">
        <w:rPr>
          <w:rFonts w:ascii="Times New Roman" w:hAnsi="Times New Roman" w:hint="eastAsia"/>
        </w:rPr>
        <w:t>名声，名誉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request  n. </w:t>
      </w:r>
      <w:r w:rsidRPr="00DA26B0">
        <w:rPr>
          <w:rFonts w:ascii="Times New Roman" w:hAnsi="Times New Roman" w:hint="eastAsia"/>
        </w:rPr>
        <w:t>请求，要求的事物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require  vt. </w:t>
      </w:r>
      <w:r w:rsidRPr="00DA26B0">
        <w:rPr>
          <w:rFonts w:ascii="Times New Roman" w:hAnsi="Times New Roman" w:hint="eastAsia"/>
        </w:rPr>
        <w:t>需求；要求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requirement  n. </w:t>
      </w:r>
      <w:r w:rsidRPr="00DA26B0">
        <w:rPr>
          <w:rFonts w:ascii="Times New Roman" w:hAnsi="Times New Roman" w:hint="eastAsia"/>
          <w:spacing w:val="-2"/>
        </w:rPr>
        <w:t>需要；</w:t>
      </w:r>
      <w:r w:rsidRPr="00DA26B0">
        <w:rPr>
          <w:rFonts w:ascii="Times New Roman" w:hAnsi="Times New Roman"/>
          <w:spacing w:val="-2"/>
        </w:rPr>
        <w:t xml:space="preserve"> </w:t>
      </w:r>
      <w:r w:rsidRPr="00DA26B0">
        <w:rPr>
          <w:rFonts w:ascii="Times New Roman" w:hAnsi="Times New Roman" w:hint="eastAsia"/>
          <w:spacing w:val="-2"/>
        </w:rPr>
        <w:t>要求；</w:t>
      </w:r>
      <w:r w:rsidRPr="00DA26B0">
        <w:rPr>
          <w:rFonts w:ascii="Times New Roman" w:hAnsi="Times New Roman"/>
          <w:spacing w:val="-2"/>
        </w:rPr>
        <w:t xml:space="preserve"> </w:t>
      </w:r>
      <w:r w:rsidRPr="00DA26B0">
        <w:rPr>
          <w:rFonts w:ascii="Times New Roman" w:hAnsi="Times New Roman" w:hint="eastAsia"/>
          <w:spacing w:val="-2"/>
        </w:rPr>
        <w:t>必要的条件</w:t>
      </w:r>
      <w:r w:rsidRPr="00DA26B0">
        <w:rPr>
          <w:rFonts w:ascii="Times New Roman" w:hAnsi="Times New Roman"/>
          <w:spacing w:val="-2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research  n. </w:t>
      </w:r>
      <w:r w:rsidRPr="00DA26B0">
        <w:rPr>
          <w:rFonts w:ascii="Times New Roman" w:hAnsi="Times New Roman" w:hint="eastAsia"/>
        </w:rPr>
        <w:t>研究，调查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resist  v. </w:t>
      </w:r>
      <w:r w:rsidRPr="00DA26B0">
        <w:rPr>
          <w:rFonts w:ascii="Times New Roman" w:hAnsi="Times New Roman" w:hint="eastAsia"/>
        </w:rPr>
        <w:t>抵抗；挡开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respect  vt.&amp; n. </w:t>
      </w:r>
      <w:r w:rsidRPr="00DA26B0">
        <w:rPr>
          <w:rFonts w:ascii="Times New Roman" w:hAnsi="Times New Roman" w:hint="eastAsia"/>
        </w:rPr>
        <w:t>尊敬，尊重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respond  v.</w:t>
      </w:r>
      <w:r w:rsidRPr="00DA26B0">
        <w:rPr>
          <w:rFonts w:ascii="Times New Roman" w:hAnsi="Times New Roman" w:hint="eastAsia"/>
        </w:rPr>
        <w:t>回答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回应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作出反应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responsibility  n. </w:t>
      </w:r>
      <w:r w:rsidRPr="00DA26B0">
        <w:rPr>
          <w:rFonts w:ascii="Times New Roman" w:hAnsi="Times New Roman" w:hint="eastAsia"/>
        </w:rPr>
        <w:t>责任，负责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rest  n. </w:t>
      </w:r>
      <w:r w:rsidRPr="00DA26B0">
        <w:rPr>
          <w:rFonts w:ascii="Times New Roman" w:hAnsi="Times New Roman" w:hint="eastAsia"/>
        </w:rPr>
        <w:t>休息；剩余的部分，其余的人（物）</w:t>
      </w:r>
      <w:r w:rsidRPr="00DA26B0">
        <w:rPr>
          <w:rFonts w:ascii="Times New Roman" w:hAnsi="Times New Roman"/>
        </w:rPr>
        <w:t xml:space="preserve"> vi. </w:t>
      </w:r>
      <w:r w:rsidRPr="00DA26B0">
        <w:rPr>
          <w:rFonts w:ascii="Times New Roman" w:hAnsi="Times New Roman" w:hint="eastAsia"/>
        </w:rPr>
        <w:t>休息，歇息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restaurant  n. </w:t>
      </w:r>
      <w:r w:rsidRPr="00DA26B0">
        <w:rPr>
          <w:rFonts w:ascii="Times New Roman" w:hAnsi="Times New Roman" w:hint="eastAsia"/>
        </w:rPr>
        <w:t>饭馆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饭店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result  n. </w:t>
      </w:r>
      <w:r w:rsidRPr="00DA26B0">
        <w:rPr>
          <w:rFonts w:ascii="Times New Roman" w:hAnsi="Times New Roman" w:hint="eastAsia"/>
        </w:rPr>
        <w:t>结果，效果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retire  v. </w:t>
      </w:r>
      <w:r w:rsidRPr="00DA26B0">
        <w:rPr>
          <w:rFonts w:ascii="Times New Roman" w:hAnsi="Times New Roman" w:hint="eastAsia"/>
        </w:rPr>
        <w:t>退休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return  v. </w:t>
      </w:r>
      <w:r w:rsidRPr="00DA26B0">
        <w:rPr>
          <w:rFonts w:ascii="Times New Roman" w:hAnsi="Times New Roman" w:hint="eastAsia"/>
        </w:rPr>
        <w:t>归还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review  vt. </w:t>
      </w:r>
      <w:r w:rsidRPr="00DA26B0">
        <w:rPr>
          <w:rFonts w:ascii="Times New Roman" w:hAnsi="Times New Roman" w:hint="eastAsia"/>
        </w:rPr>
        <w:t>重新调查；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回顾；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复习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复查；复习；评论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rich  a. </w:t>
      </w:r>
      <w:r w:rsidRPr="00DA26B0">
        <w:rPr>
          <w:rFonts w:ascii="Times New Roman" w:hAnsi="Times New Roman" w:hint="eastAsia"/>
        </w:rPr>
        <w:t>富裕的，有钱的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Day23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ride (rode, ridden)  v. </w:t>
      </w:r>
      <w:r w:rsidRPr="00DA26B0">
        <w:rPr>
          <w:rFonts w:ascii="Times New Roman" w:hAnsi="Times New Roman" w:hint="eastAsia"/>
        </w:rPr>
        <w:t>骑（马、自行车）；乘车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乘车旅行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right  n.</w:t>
      </w:r>
      <w:r w:rsidRPr="00DA26B0">
        <w:rPr>
          <w:rFonts w:ascii="Times New Roman" w:hAnsi="Times New Roman" w:hint="eastAsia"/>
        </w:rPr>
        <w:t>权利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对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正确的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正确地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恰恰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完全地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右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右边的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ring (rang, rung)  v. </w:t>
      </w:r>
      <w:r w:rsidRPr="00DA26B0">
        <w:rPr>
          <w:rFonts w:ascii="Times New Roman" w:hAnsi="Times New Roman" w:hint="eastAsia"/>
        </w:rPr>
        <w:t>（钟、铃等）响；打电话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电话，铃声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环形物（如环、圈、戒指等）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rise (rose, risen)  vi. </w:t>
      </w:r>
      <w:r w:rsidRPr="00DA26B0">
        <w:rPr>
          <w:rFonts w:ascii="Times New Roman" w:hAnsi="Times New Roman" w:hint="eastAsia"/>
        </w:rPr>
        <w:t>上升，上涨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risk  n./ v. </w:t>
      </w:r>
      <w:r w:rsidRPr="00DA26B0">
        <w:rPr>
          <w:rFonts w:ascii="Times New Roman" w:hAnsi="Times New Roman" w:hint="eastAsia"/>
        </w:rPr>
        <w:t>危险，风险，冒险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river  n. </w:t>
      </w:r>
      <w:r w:rsidRPr="00DA26B0">
        <w:rPr>
          <w:rFonts w:ascii="Times New Roman" w:hAnsi="Times New Roman" w:hint="eastAsia"/>
        </w:rPr>
        <w:t>江；河；水道；巨流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road  n. </w:t>
      </w:r>
      <w:r w:rsidRPr="00DA26B0">
        <w:rPr>
          <w:rFonts w:ascii="Times New Roman" w:hAnsi="Times New Roman" w:hint="eastAsia"/>
        </w:rPr>
        <w:t>路，道路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rock  n.</w:t>
      </w:r>
      <w:r w:rsidRPr="00DA26B0">
        <w:rPr>
          <w:rFonts w:ascii="Times New Roman" w:hAnsi="Times New Roman" w:hint="eastAsia"/>
        </w:rPr>
        <w:t>岩石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大石头</w:t>
      </w:r>
      <w:r w:rsidRPr="00DA26B0">
        <w:rPr>
          <w:rFonts w:ascii="Times New Roman" w:hAnsi="Times New Roman"/>
        </w:rPr>
        <w:t xml:space="preserve">vt. </w:t>
      </w:r>
      <w:r w:rsidRPr="00DA26B0">
        <w:rPr>
          <w:rFonts w:ascii="Times New Roman" w:hAnsi="Times New Roman" w:hint="eastAsia"/>
        </w:rPr>
        <w:t>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摇晃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role  n. </w:t>
      </w:r>
      <w:r w:rsidRPr="00DA26B0">
        <w:rPr>
          <w:rFonts w:ascii="Times New Roman" w:hAnsi="Times New Roman" w:hint="eastAsia"/>
        </w:rPr>
        <w:t>角色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roll  v. </w:t>
      </w:r>
      <w:r w:rsidRPr="00DA26B0">
        <w:rPr>
          <w:rFonts w:ascii="Times New Roman" w:hAnsi="Times New Roman" w:hint="eastAsia"/>
        </w:rPr>
        <w:t>滚动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打滚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面包圈，小圆面包；卷状物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roof  n. </w:t>
      </w:r>
      <w:r w:rsidRPr="00DA26B0">
        <w:rPr>
          <w:rFonts w:ascii="Times New Roman" w:hAnsi="Times New Roman" w:hint="eastAsia"/>
        </w:rPr>
        <w:t>屋顶，顶部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room  n. </w:t>
      </w:r>
      <w:r w:rsidRPr="00DA26B0">
        <w:rPr>
          <w:rFonts w:ascii="Times New Roman" w:hAnsi="Times New Roman" w:hint="eastAsia"/>
        </w:rPr>
        <w:t>房间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室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空间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地方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root  n. </w:t>
      </w:r>
      <w:r w:rsidRPr="00DA26B0">
        <w:rPr>
          <w:rFonts w:ascii="Times New Roman" w:hAnsi="Times New Roman" w:hint="eastAsia"/>
        </w:rPr>
        <w:t>根，根源，起源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rope  n. </w:t>
      </w:r>
      <w:r w:rsidRPr="00DA26B0">
        <w:rPr>
          <w:rFonts w:ascii="Times New Roman" w:hAnsi="Times New Roman" w:hint="eastAsia"/>
        </w:rPr>
        <w:t>绳，索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rough  a. </w:t>
      </w:r>
      <w:r w:rsidRPr="00DA26B0">
        <w:rPr>
          <w:rFonts w:ascii="Times New Roman" w:hAnsi="Times New Roman" w:hint="eastAsia"/>
        </w:rPr>
        <w:t>粗糙的，粗略的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round  ad. </w:t>
      </w:r>
      <w:r w:rsidRPr="00DA26B0">
        <w:rPr>
          <w:rFonts w:ascii="Times New Roman" w:hAnsi="Times New Roman" w:hint="eastAsia"/>
        </w:rPr>
        <w:t>转过来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Ansi="Times New Roman" w:hint="eastAsia"/>
        </w:rPr>
        <w:t>环绕一周，围着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圆的；球形的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row  n.</w:t>
      </w:r>
      <w:r w:rsidRPr="00DA26B0">
        <w:rPr>
          <w:rFonts w:ascii="Times New Roman" w:hAnsi="Times New Roman" w:hint="eastAsia"/>
        </w:rPr>
        <w:t>（一）排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（一）行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划船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royal  a. </w:t>
      </w:r>
      <w:r w:rsidRPr="00DA26B0">
        <w:rPr>
          <w:rFonts w:ascii="Times New Roman" w:hAnsi="Times New Roman" w:hint="eastAsia"/>
        </w:rPr>
        <w:t>皇家的，王室的，国王的，女王的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rule  n. </w:t>
      </w:r>
      <w:r w:rsidRPr="00DA26B0">
        <w:rPr>
          <w:rFonts w:ascii="Times New Roman" w:hAnsi="Times New Roman" w:hint="eastAsia"/>
        </w:rPr>
        <w:t>规则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规定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统治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支配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run (ran, run)  vi. </w:t>
      </w:r>
      <w:r w:rsidRPr="00DA26B0">
        <w:rPr>
          <w:rFonts w:ascii="Times New Roman" w:hAnsi="Times New Roman" w:hint="eastAsia"/>
        </w:rPr>
        <w:t>跑，奔跑；（颜色）褪色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rush  vi. </w:t>
      </w:r>
      <w:r w:rsidRPr="00DA26B0">
        <w:rPr>
          <w:rFonts w:ascii="Times New Roman" w:hAnsi="Times New Roman" w:hint="eastAsia"/>
        </w:rPr>
        <w:t>冲，奔跑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sad  a. </w:t>
      </w:r>
      <w:r w:rsidRPr="00DA26B0">
        <w:rPr>
          <w:rFonts w:ascii="Times New Roman" w:hAnsi="Times New Roman" w:hint="eastAsia"/>
        </w:rPr>
        <w:t>（使人）悲伤的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sadness  n. </w:t>
      </w:r>
      <w:r w:rsidRPr="00DA26B0">
        <w:rPr>
          <w:rFonts w:ascii="Times New Roman" w:hAnsi="Times New Roman" w:hint="eastAsia"/>
        </w:rPr>
        <w:t>悲哀，忧伤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safe  a. </w:t>
      </w:r>
      <w:r w:rsidRPr="00DA26B0">
        <w:rPr>
          <w:rFonts w:ascii="Times New Roman" w:hAnsi="Times New Roman" w:hint="eastAsia"/>
        </w:rPr>
        <w:t>安全的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保险柜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safety  n. </w:t>
      </w:r>
      <w:r w:rsidRPr="00DA26B0">
        <w:rPr>
          <w:rFonts w:ascii="Times New Roman" w:hAnsi="Times New Roman" w:hint="eastAsia"/>
        </w:rPr>
        <w:t>安全，保险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sail  n. </w:t>
      </w:r>
      <w:r w:rsidRPr="00DA26B0">
        <w:rPr>
          <w:rFonts w:ascii="Times New Roman" w:hAnsi="Times New Roman" w:hint="eastAsia"/>
        </w:rPr>
        <w:t>航行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航行，开航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sale  n. </w:t>
      </w:r>
      <w:r w:rsidRPr="00DA26B0">
        <w:rPr>
          <w:rFonts w:ascii="Times New Roman" w:hAnsi="Times New Roman" w:hint="eastAsia"/>
        </w:rPr>
        <w:t>卖，出售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salesgirl  n. </w:t>
      </w:r>
      <w:r w:rsidRPr="00DA26B0">
        <w:rPr>
          <w:rFonts w:ascii="Times New Roman" w:hAnsi="Times New Roman" w:hint="eastAsia"/>
        </w:rPr>
        <w:t>女售货员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salesman  n. </w:t>
      </w:r>
      <w:r w:rsidRPr="00DA26B0">
        <w:rPr>
          <w:rFonts w:ascii="Times New Roman" w:hAnsi="Times New Roman" w:hint="eastAsia"/>
        </w:rPr>
        <w:t>男售货员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same  n.</w:t>
      </w:r>
      <w:r w:rsidRPr="00DA26B0">
        <w:rPr>
          <w:rFonts w:ascii="Times New Roman" w:hAnsi="Times New Roman" w:hint="eastAsia"/>
        </w:rPr>
        <w:t>同样的事</w:t>
      </w:r>
      <w:r w:rsidRPr="00DA26B0">
        <w:rPr>
          <w:rFonts w:ascii="Times New Roman" w:hAnsi="Times New Roman"/>
        </w:rPr>
        <w:t>a</w:t>
      </w:r>
      <w:r w:rsidRPr="00DA26B0">
        <w:rPr>
          <w:rFonts w:ascii="Times New Roman" w:hAnsi="Times New Roman" w:hint="eastAsia"/>
        </w:rPr>
        <w:t>同样的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同一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sand  n. </w:t>
      </w:r>
      <w:r w:rsidRPr="00DA26B0">
        <w:rPr>
          <w:rFonts w:ascii="Times New Roman" w:hAnsi="Times New Roman" w:hint="eastAsia"/>
        </w:rPr>
        <w:t>沙，沙子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satisfy  vt. </w:t>
      </w:r>
      <w:r w:rsidRPr="00DA26B0">
        <w:rPr>
          <w:rFonts w:ascii="Times New Roman" w:hAnsi="Times New Roman" w:hint="eastAsia"/>
        </w:rPr>
        <w:t>满足，使满意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save  vt. </w:t>
      </w:r>
      <w:r w:rsidRPr="00DA26B0">
        <w:rPr>
          <w:rFonts w:ascii="Times New Roman" w:hAnsi="Times New Roman" w:hint="eastAsia"/>
        </w:rPr>
        <w:t>救，挽救，节省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say (said, said)  vt. </w:t>
      </w:r>
      <w:r w:rsidRPr="00DA26B0">
        <w:rPr>
          <w:rFonts w:ascii="Times New Roman" w:hAnsi="Times New Roman" w:hint="eastAsia"/>
        </w:rPr>
        <w:t>说，讲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scene  n. </w:t>
      </w:r>
      <w:r w:rsidRPr="00DA26B0">
        <w:rPr>
          <w:rFonts w:ascii="Times New Roman" w:hAnsi="Times New Roman" w:hint="eastAsia"/>
        </w:rPr>
        <w:t>（戏剧、电影等的）一场，场景，布景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school  n. </w:t>
      </w:r>
      <w:r w:rsidRPr="00DA26B0">
        <w:rPr>
          <w:rFonts w:ascii="Times New Roman" w:hAnsi="Times New Roman" w:hint="eastAsia"/>
        </w:rPr>
        <w:t>学校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science  n. </w:t>
      </w:r>
      <w:r w:rsidRPr="00DA26B0">
        <w:rPr>
          <w:rFonts w:ascii="Times New Roman" w:hAnsi="Times New Roman" w:hint="eastAsia"/>
        </w:rPr>
        <w:t>科学，自然科学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scientific  a. </w:t>
      </w:r>
      <w:r w:rsidRPr="00DA26B0">
        <w:rPr>
          <w:rFonts w:ascii="Times New Roman" w:hAnsi="Times New Roman" w:hint="eastAsia"/>
        </w:rPr>
        <w:t>科学的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scientist  n. </w:t>
      </w:r>
      <w:r w:rsidRPr="00DA26B0">
        <w:rPr>
          <w:rFonts w:ascii="Times New Roman" w:hAnsi="Times New Roman" w:hint="eastAsia"/>
        </w:rPr>
        <w:t>科学家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score  n.&amp; v. </w:t>
      </w:r>
      <w:r w:rsidRPr="00DA26B0">
        <w:rPr>
          <w:rFonts w:ascii="Times New Roman" w:hAnsi="Times New Roman" w:hint="eastAsia"/>
        </w:rPr>
        <w:t>得分，分数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sea  n. </w:t>
      </w:r>
      <w:r w:rsidRPr="00DA26B0">
        <w:rPr>
          <w:rFonts w:ascii="Times New Roman" w:hAnsi="Times New Roman" w:hint="eastAsia"/>
        </w:rPr>
        <w:t>海，海洋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search  n.&amp; v. </w:t>
      </w:r>
      <w:r w:rsidRPr="00DA26B0">
        <w:rPr>
          <w:rFonts w:ascii="Times New Roman" w:hAnsi="Times New Roman" w:hint="eastAsia"/>
        </w:rPr>
        <w:t>搜寻，搜查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season  n. </w:t>
      </w:r>
      <w:r w:rsidRPr="00DA26B0">
        <w:rPr>
          <w:rFonts w:ascii="Times New Roman" w:hAnsi="Times New Roman" w:hint="eastAsia"/>
        </w:rPr>
        <w:t>季；季节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seat  n. </w:t>
      </w:r>
      <w:r w:rsidRPr="00DA26B0">
        <w:rPr>
          <w:rFonts w:ascii="Times New Roman" w:hAnsi="Times New Roman" w:hint="eastAsia"/>
        </w:rPr>
        <w:t>座位，座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second  n.</w:t>
      </w:r>
      <w:r w:rsidRPr="00DA26B0">
        <w:rPr>
          <w:rFonts w:ascii="Times New Roman" w:hAnsi="Times New Roman" w:hint="eastAsia"/>
        </w:rPr>
        <w:t>秒</w:t>
      </w:r>
      <w:r w:rsidRPr="00DA26B0">
        <w:rPr>
          <w:rFonts w:ascii="Times New Roman" w:hAnsi="Times New Roman"/>
        </w:rPr>
        <w:t xml:space="preserve"> num.</w:t>
      </w:r>
      <w:r w:rsidRPr="00DA26B0">
        <w:rPr>
          <w:rFonts w:ascii="Times New Roman" w:hAnsi="Times New Roman" w:hint="eastAsia"/>
        </w:rPr>
        <w:t>第二</w:t>
      </w:r>
      <w:r w:rsidRPr="00DA26B0">
        <w:rPr>
          <w:rFonts w:ascii="Times New Roman" w:hAnsi="Times New Roman"/>
        </w:rPr>
        <w:t>a.</w:t>
      </w:r>
      <w:r w:rsidRPr="00DA26B0">
        <w:rPr>
          <w:rFonts w:ascii="Times New Roman" w:hAnsi="Times New Roman" w:hint="eastAsia"/>
        </w:rPr>
        <w:t>第二的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secret  n. </w:t>
      </w:r>
      <w:r w:rsidRPr="00DA26B0">
        <w:rPr>
          <w:rFonts w:ascii="Times New Roman" w:hAnsi="Times New Roman" w:hint="eastAsia"/>
        </w:rPr>
        <w:t>秘密，内情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secretary  n. </w:t>
      </w:r>
      <w:r w:rsidRPr="00DA26B0">
        <w:rPr>
          <w:rFonts w:ascii="Times New Roman" w:hAnsi="Times New Roman" w:hint="eastAsia"/>
        </w:rPr>
        <w:t>秘书；书记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section  n. </w:t>
      </w:r>
      <w:r w:rsidRPr="00DA26B0">
        <w:rPr>
          <w:rFonts w:ascii="Times New Roman" w:hAnsi="Times New Roman" w:hint="eastAsia"/>
        </w:rPr>
        <w:t>段，部分，部门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security  n. </w:t>
      </w:r>
      <w:r w:rsidRPr="00DA26B0">
        <w:rPr>
          <w:rFonts w:ascii="Times New Roman" w:hAnsi="Times New Roman" w:hint="eastAsia"/>
        </w:rPr>
        <w:t>安全，平安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see (saw, seen)  vt. </w:t>
      </w:r>
      <w:r w:rsidRPr="00DA26B0">
        <w:rPr>
          <w:rFonts w:ascii="Times New Roman" w:hAnsi="Times New Roman" w:hint="eastAsia"/>
          <w:spacing w:val="-4"/>
        </w:rPr>
        <w:t>看见，看到；领会；拜会</w:t>
      </w:r>
      <w:r w:rsidRPr="00DA26B0">
        <w:rPr>
          <w:rFonts w:ascii="Times New Roman" w:hAnsi="Times New Roman"/>
          <w:spacing w:val="-4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seed  n. </w:t>
      </w:r>
      <w:r w:rsidRPr="00DA26B0">
        <w:rPr>
          <w:rFonts w:ascii="Times New Roman" w:hAnsi="Times New Roman" w:hint="eastAsia"/>
        </w:rPr>
        <w:t>种子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seek (sought, sought)  vt.</w:t>
      </w:r>
      <w:r w:rsidRPr="00DA26B0">
        <w:rPr>
          <w:rFonts w:ascii="Times New Roman" w:hAnsi="Times New Roman" w:hint="eastAsia"/>
        </w:rPr>
        <w:t>试图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探寻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seem  v. </w:t>
      </w:r>
      <w:r w:rsidRPr="00DA26B0">
        <w:rPr>
          <w:rFonts w:ascii="Times New Roman" w:hAnsi="Times New Roman" w:hint="eastAsia"/>
        </w:rPr>
        <w:t>似乎，好像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self  n. </w:t>
      </w:r>
      <w:r w:rsidRPr="00DA26B0">
        <w:rPr>
          <w:rFonts w:ascii="Times New Roman" w:hAnsi="Times New Roman" w:hint="eastAsia"/>
        </w:rPr>
        <w:t>自己，自我，自身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sell (sold, sold) v. </w:t>
      </w:r>
      <w:r w:rsidRPr="00DA26B0">
        <w:rPr>
          <w:rFonts w:ascii="Times New Roman" w:hAnsi="Times New Roman" w:hint="eastAsia"/>
        </w:rPr>
        <w:t>卖，售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send (sent, sent)  v. </w:t>
      </w:r>
      <w:r w:rsidRPr="00DA26B0">
        <w:rPr>
          <w:rFonts w:ascii="Times New Roman" w:hAnsi="Times New Roman" w:hint="eastAsia"/>
        </w:rPr>
        <w:t>打发，派遣；送，邮寄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senior  a. </w:t>
      </w:r>
      <w:r w:rsidRPr="00DA26B0">
        <w:rPr>
          <w:rFonts w:ascii="Times New Roman" w:hAnsi="Times New Roman" w:hint="eastAsia"/>
        </w:rPr>
        <w:t>年长的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资深的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高年级的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上级，长辈，高年级生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sense  n. </w:t>
      </w:r>
      <w:r w:rsidRPr="00DA26B0">
        <w:rPr>
          <w:rFonts w:ascii="Times New Roman" w:hAnsi="Times New Roman" w:hint="eastAsia"/>
        </w:rPr>
        <w:t>感觉，意识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sentence  n. </w:t>
      </w:r>
      <w:r w:rsidRPr="00DA26B0">
        <w:rPr>
          <w:rFonts w:ascii="Times New Roman" w:hAnsi="Times New Roman" w:hint="eastAsia"/>
        </w:rPr>
        <w:t>句子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separate  v. </w:t>
      </w:r>
      <w:r w:rsidRPr="00DA26B0">
        <w:rPr>
          <w:rFonts w:ascii="Times New Roman" w:hAnsi="Times New Roman" w:hint="eastAsia"/>
        </w:rPr>
        <w:t>使分开，使分离</w:t>
      </w:r>
      <w:r w:rsidRPr="00DA26B0">
        <w:rPr>
          <w:rFonts w:ascii="Times New Roman" w:hAnsi="Times New Roman"/>
        </w:rPr>
        <w:t xml:space="preserve">a. </w:t>
      </w:r>
      <w:r w:rsidRPr="00DA26B0">
        <w:rPr>
          <w:rFonts w:ascii="Times New Roman" w:hAnsi="Times New Roman" w:hint="eastAsia"/>
        </w:rPr>
        <w:t>单独的，分开的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Day24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separation  n. </w:t>
      </w:r>
      <w:r w:rsidRPr="00DA26B0">
        <w:rPr>
          <w:rFonts w:ascii="Times New Roman" w:hAnsi="Times New Roman" w:hint="eastAsia"/>
        </w:rPr>
        <w:t>分离，隔离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serious  a.</w:t>
      </w:r>
      <w:r w:rsidRPr="00DA26B0">
        <w:rPr>
          <w:rFonts w:ascii="Times New Roman" w:hAnsi="Times New Roman" w:hint="eastAsia"/>
        </w:rPr>
        <w:t>严肃的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严重的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认真的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serve  vt. </w:t>
      </w:r>
      <w:r w:rsidRPr="00DA26B0">
        <w:rPr>
          <w:rFonts w:ascii="Times New Roman" w:hAnsi="Times New Roman" w:hint="eastAsia"/>
        </w:rPr>
        <w:t>招待（顾客等）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服务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service  n. </w:t>
      </w:r>
      <w:r w:rsidRPr="00DA26B0">
        <w:rPr>
          <w:rFonts w:ascii="Times New Roman" w:hAnsi="Times New Roman" w:hint="eastAsia"/>
        </w:rPr>
        <w:t>服务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session  n.</w:t>
      </w:r>
      <w:r w:rsidRPr="00DA26B0">
        <w:rPr>
          <w:rFonts w:ascii="Times New Roman" w:hAnsi="Times New Roman" w:hint="eastAsia"/>
        </w:rPr>
        <w:t>一场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一节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一段时间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set (set, set)  vt. </w:t>
      </w:r>
      <w:r w:rsidRPr="00DA26B0">
        <w:rPr>
          <w:rFonts w:ascii="Times New Roman" w:hAnsi="Times New Roman" w:hint="eastAsia"/>
          <w:spacing w:val="-4"/>
        </w:rPr>
        <w:t>释放，安置</w:t>
      </w:r>
      <w:r w:rsidRPr="00DA26B0">
        <w:rPr>
          <w:rFonts w:ascii="Times New Roman" w:hAnsi="Times New Roman"/>
          <w:spacing w:val="-4"/>
        </w:rPr>
        <w:t xml:space="preserve"> n. </w:t>
      </w:r>
      <w:r w:rsidRPr="00DA26B0">
        <w:rPr>
          <w:rFonts w:ascii="Times New Roman" w:hAnsi="Times New Roman" w:hint="eastAsia"/>
          <w:spacing w:val="-4"/>
        </w:rPr>
        <w:t>装备，设备</w:t>
      </w:r>
      <w:r w:rsidRPr="00DA26B0">
        <w:rPr>
          <w:rFonts w:ascii="Times New Roman" w:hAnsi="Times New Roman"/>
          <w:spacing w:val="-4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several  pron. </w:t>
      </w:r>
      <w:r w:rsidRPr="00DA26B0">
        <w:rPr>
          <w:rFonts w:ascii="Times New Roman" w:hAnsi="Times New Roman" w:hint="eastAsia"/>
        </w:rPr>
        <w:t>几个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数个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若干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severe  a.</w:t>
      </w:r>
      <w:r w:rsidRPr="00DA26B0">
        <w:rPr>
          <w:rFonts w:ascii="Times New Roman" w:hAnsi="Times New Roman" w:hint="eastAsia"/>
        </w:rPr>
        <w:t>极为恶劣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十分严重的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sex  n. </w:t>
      </w:r>
      <w:r w:rsidRPr="00DA26B0">
        <w:rPr>
          <w:rFonts w:ascii="Times New Roman" w:hAnsi="Times New Roman" w:hint="eastAsia"/>
        </w:rPr>
        <w:t>性，性别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shadow  n. </w:t>
      </w:r>
      <w:r w:rsidRPr="00DA26B0">
        <w:rPr>
          <w:rFonts w:ascii="Times New Roman" w:hAnsi="Times New Roman" w:hint="eastAsia"/>
        </w:rPr>
        <w:t>影子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阴影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shake (shook, shak en)  v. </w:t>
      </w:r>
      <w:r w:rsidRPr="00DA26B0">
        <w:rPr>
          <w:rFonts w:ascii="Times New Roman" w:hAnsi="Times New Roman" w:hint="eastAsia"/>
          <w:spacing w:val="-4"/>
        </w:rPr>
        <w:t>（使）动摇，震动</w:t>
      </w:r>
      <w:r w:rsidRPr="00DA26B0">
        <w:rPr>
          <w:rFonts w:ascii="Times New Roman" w:hAnsi="Times New Roman"/>
          <w:spacing w:val="-4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shall (should)  v. aux. </w:t>
      </w:r>
      <w:r w:rsidRPr="00DA26B0">
        <w:rPr>
          <w:rFonts w:ascii="Times New Roman" w:hAnsi="Times New Roman" w:hint="eastAsia"/>
        </w:rPr>
        <w:t>（表示将来）将要，会；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好吗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shape  n. </w:t>
      </w:r>
      <w:r w:rsidRPr="00DA26B0">
        <w:rPr>
          <w:rFonts w:ascii="Times New Roman" w:hAnsi="Times New Roman" w:hint="eastAsia"/>
        </w:rPr>
        <w:t>形状，外形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使成型，制造，塑造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share  vt. </w:t>
      </w:r>
      <w:r w:rsidRPr="00DA26B0">
        <w:rPr>
          <w:rFonts w:ascii="Times New Roman" w:hAnsi="Times New Roman" w:hint="eastAsia"/>
        </w:rPr>
        <w:t>分享，共同使用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sharp  a. </w:t>
      </w:r>
      <w:r w:rsidRPr="00DA26B0">
        <w:rPr>
          <w:rFonts w:ascii="Times New Roman" w:hAnsi="Times New Roman" w:hint="eastAsia"/>
        </w:rPr>
        <w:t>锋利的，尖的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she  pron. </w:t>
      </w:r>
      <w:r w:rsidRPr="00DA26B0">
        <w:rPr>
          <w:rFonts w:ascii="Times New Roman" w:hAnsi="Times New Roman" w:hint="eastAsia"/>
        </w:rPr>
        <w:t>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sheet  n. </w:t>
      </w:r>
      <w:r w:rsidRPr="00DA26B0">
        <w:rPr>
          <w:rFonts w:ascii="Times New Roman" w:hAnsi="Times New Roman" w:hint="eastAsia"/>
        </w:rPr>
        <w:t>成幅的薄片，薄板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shelf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 shelves)  n. </w:t>
      </w:r>
      <w:r w:rsidRPr="00DA26B0">
        <w:rPr>
          <w:rFonts w:ascii="Times New Roman" w:hAnsi="Times New Roman" w:hint="eastAsia"/>
        </w:rPr>
        <w:t>架子；搁板；格层；礁；陆架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ship  n. </w:t>
      </w:r>
      <w:r w:rsidRPr="00DA26B0">
        <w:rPr>
          <w:rFonts w:ascii="Times New Roman" w:hAnsi="Times New Roman" w:hint="eastAsia"/>
        </w:rPr>
        <w:t>船，轮船</w:t>
      </w:r>
      <w:r w:rsidRPr="00DA26B0">
        <w:rPr>
          <w:rFonts w:ascii="Times New Roman" w:hAnsi="Times New Roman"/>
        </w:rPr>
        <w:t xml:space="preserve"> vi. </w:t>
      </w:r>
      <w:r w:rsidRPr="00DA26B0">
        <w:rPr>
          <w:rFonts w:ascii="Times New Roman" w:hAnsi="Times New Roman" w:hint="eastAsia"/>
        </w:rPr>
        <w:t>用船装运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shirt  vn. </w:t>
      </w:r>
      <w:r w:rsidRPr="00DA26B0">
        <w:rPr>
          <w:rFonts w:ascii="Times New Roman" w:hAnsi="Times New Roman" w:hint="eastAsia"/>
        </w:rPr>
        <w:t>男衬衫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shoe  n. </w:t>
      </w:r>
      <w:r w:rsidRPr="00DA26B0">
        <w:rPr>
          <w:rFonts w:ascii="Times New Roman" w:hAnsi="Times New Roman" w:hint="eastAsia"/>
        </w:rPr>
        <w:t>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shoot  (shot, shot) vt. </w:t>
      </w:r>
      <w:r w:rsidRPr="00DA26B0">
        <w:rPr>
          <w:rFonts w:ascii="Times New Roman" w:hAnsi="Times New Roman" w:hint="eastAsia"/>
        </w:rPr>
        <w:t>射击，射中，发射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嫩枝；苗；芽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shop vi. </w:t>
      </w:r>
      <w:r w:rsidRPr="00DA26B0">
        <w:rPr>
          <w:rFonts w:ascii="Times New Roman" w:hAnsi="Times New Roman" w:hint="eastAsia"/>
        </w:rPr>
        <w:t>买东西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商店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车间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shopping  n. </w:t>
      </w:r>
      <w:r w:rsidRPr="00DA26B0">
        <w:rPr>
          <w:rFonts w:ascii="Times New Roman" w:hAnsi="Times New Roman" w:hint="eastAsia"/>
        </w:rPr>
        <w:t>买东西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short  a. </w:t>
      </w:r>
      <w:r w:rsidRPr="00DA26B0">
        <w:rPr>
          <w:rFonts w:ascii="Times New Roman" w:hAnsi="Times New Roman" w:hint="eastAsia"/>
        </w:rPr>
        <w:t>短的；矮的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shot n. </w:t>
      </w:r>
      <w:r w:rsidRPr="00DA26B0">
        <w:rPr>
          <w:rFonts w:ascii="Times New Roman" w:hAnsi="Times New Roman" w:hint="eastAsia"/>
        </w:rPr>
        <w:t>射击，开枪，开炮，射击声；子弹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should v. mod. </w:t>
      </w:r>
      <w:r w:rsidRPr="00DA26B0">
        <w:rPr>
          <w:rFonts w:ascii="Times New Roman" w:hAnsi="Times New Roman" w:hint="eastAsia"/>
        </w:rPr>
        <w:t>应当，应该，会</w:t>
      </w:r>
      <w:r w:rsidRPr="00DA26B0">
        <w:rPr>
          <w:rFonts w:ascii="Times New Roman" w:hAnsi="Times New Roman"/>
        </w:rPr>
        <w:t xml:space="preserve"> v. aux.</w:t>
      </w:r>
      <w:r w:rsidRPr="00DA26B0">
        <w:rPr>
          <w:rFonts w:ascii="Times New Roman" w:hAnsi="Times New Roman" w:hint="eastAsia"/>
        </w:rPr>
        <w:t>会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应该（</w:t>
      </w:r>
      <w:r w:rsidRPr="00DA26B0">
        <w:rPr>
          <w:rFonts w:ascii="Times New Roman" w:hAnsi="Times New Roman"/>
        </w:rPr>
        <w:t>shall</w:t>
      </w:r>
      <w:r w:rsidRPr="00DA26B0">
        <w:rPr>
          <w:rFonts w:ascii="Times New Roman" w:hAnsi="Times New Roman" w:hint="eastAsia"/>
        </w:rPr>
        <w:t>的过去时态）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shoulder n. </w:t>
      </w:r>
      <w:r w:rsidRPr="00DA26B0">
        <w:rPr>
          <w:rFonts w:ascii="Times New Roman" w:hAnsi="Times New Roman" w:hint="eastAsia"/>
        </w:rPr>
        <w:t>肩膀</w:t>
      </w:r>
      <w:r w:rsidRPr="00DA26B0">
        <w:rPr>
          <w:rFonts w:ascii="Times New Roman" w:hAnsi="Times New Roman"/>
        </w:rPr>
        <w:t>,(</w:t>
      </w:r>
      <w:r w:rsidRPr="00DA26B0">
        <w:rPr>
          <w:rFonts w:ascii="Times New Roman" w:hAnsi="Times New Roman" w:hint="eastAsia"/>
        </w:rPr>
        <w:t>道路的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路肩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shout  n.&amp; v. </w:t>
      </w:r>
      <w:r w:rsidRPr="00DA26B0">
        <w:rPr>
          <w:rFonts w:ascii="Times New Roman" w:hAnsi="Times New Roman" w:hint="eastAsia"/>
        </w:rPr>
        <w:t>喊，高声呼喊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show n. </w:t>
      </w:r>
      <w:r w:rsidRPr="00DA26B0">
        <w:rPr>
          <w:rFonts w:ascii="Times New Roman" w:hAnsi="Times New Roman" w:hint="eastAsia"/>
        </w:rPr>
        <w:t>展示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展览（会）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演出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show  (showed, shown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 showed) v. </w:t>
      </w:r>
      <w:r w:rsidRPr="00DA26B0">
        <w:rPr>
          <w:rFonts w:ascii="Times New Roman" w:hAnsi="Times New Roman" w:hint="eastAsia"/>
        </w:rPr>
        <w:t>给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看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出示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显示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shut (shut, shut) v. / n. </w:t>
      </w:r>
      <w:r w:rsidRPr="00DA26B0">
        <w:rPr>
          <w:rFonts w:ascii="Times New Roman" w:hAnsi="Times New Roman" w:hint="eastAsia"/>
        </w:rPr>
        <w:t>关上，封闭；禁闭；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sick  a.</w:t>
      </w:r>
      <w:r w:rsidRPr="00DA26B0">
        <w:rPr>
          <w:rFonts w:ascii="Times New Roman" w:hAnsi="Times New Roman" w:hint="eastAsia"/>
        </w:rPr>
        <w:t>有病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患病的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（想）呕吐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side n. </w:t>
      </w:r>
      <w:r w:rsidRPr="00DA26B0">
        <w:rPr>
          <w:rFonts w:ascii="Times New Roman" w:hAnsi="Times New Roman" w:hint="eastAsia"/>
        </w:rPr>
        <w:t>边，旁边，面，侧面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sight n. </w:t>
      </w:r>
      <w:r w:rsidRPr="00DA26B0">
        <w:rPr>
          <w:rFonts w:ascii="Times New Roman" w:hAnsi="Times New Roman" w:hint="eastAsia"/>
        </w:rPr>
        <w:t>情景，风景；视力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signal  n. </w:t>
      </w:r>
      <w:r w:rsidRPr="00DA26B0">
        <w:rPr>
          <w:rFonts w:ascii="Times New Roman" w:hAnsi="Times New Roman" w:hint="eastAsia"/>
        </w:rPr>
        <w:t>信号，暗号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silence n. </w:t>
      </w:r>
      <w:r w:rsidRPr="00DA26B0">
        <w:rPr>
          <w:rFonts w:ascii="Times New Roman" w:hAnsi="Times New Roman" w:hint="eastAsia"/>
        </w:rPr>
        <w:t>安静，沉默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silent a. </w:t>
      </w:r>
      <w:r w:rsidRPr="00DA26B0">
        <w:rPr>
          <w:rFonts w:ascii="Times New Roman" w:hAnsi="Times New Roman" w:hint="eastAsia"/>
        </w:rPr>
        <w:t>无声的，无对话的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similar a. </w:t>
      </w:r>
      <w:r w:rsidRPr="00DA26B0">
        <w:rPr>
          <w:rFonts w:ascii="Times New Roman" w:hAnsi="Times New Roman" w:hint="eastAsia"/>
        </w:rPr>
        <w:t>相似的，像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simple a. </w:t>
      </w:r>
      <w:r w:rsidRPr="00DA26B0">
        <w:rPr>
          <w:rFonts w:ascii="Times New Roman" w:hAnsi="Times New Roman" w:hint="eastAsia"/>
        </w:rPr>
        <w:t>简单的，简易的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simplify v. </w:t>
      </w:r>
      <w:r w:rsidRPr="00DA26B0">
        <w:rPr>
          <w:rFonts w:ascii="Times New Roman" w:hAnsi="Times New Roman" w:hint="eastAsia"/>
        </w:rPr>
        <w:t>使简化，使简易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since ad. </w:t>
      </w:r>
      <w:r w:rsidRPr="00DA26B0">
        <w:rPr>
          <w:rFonts w:ascii="Times New Roman" w:hAnsi="Times New Roman" w:hint="eastAsia"/>
        </w:rPr>
        <w:t>从那时以来</w:t>
      </w:r>
      <w:r w:rsidRPr="00DA26B0">
        <w:rPr>
          <w:rFonts w:ascii="Times New Roman" w:hAnsi="Times New Roman"/>
        </w:rPr>
        <w:t xml:space="preserve"> conj. </w:t>
      </w:r>
      <w:r w:rsidRPr="00DA26B0">
        <w:rPr>
          <w:rFonts w:ascii="Times New Roman" w:hAnsi="Times New Roman" w:hint="eastAsia"/>
        </w:rPr>
        <w:t>从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以来，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以后，由于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Ansi="Times New Roman" w:hint="eastAsia"/>
        </w:rPr>
        <w:t>从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以来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sing (sang, sung)  v. </w:t>
      </w:r>
      <w:r w:rsidRPr="00DA26B0">
        <w:rPr>
          <w:rFonts w:ascii="Times New Roman" w:hAnsi="Times New Roman" w:hint="eastAsia"/>
        </w:rPr>
        <w:t>唱，唱歌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single a. </w:t>
      </w:r>
      <w:r w:rsidRPr="00DA26B0">
        <w:rPr>
          <w:rFonts w:ascii="Times New Roman" w:hAnsi="Times New Roman" w:hint="eastAsia"/>
        </w:rPr>
        <w:t>单一的，单个的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sink  n. </w:t>
      </w:r>
      <w:r w:rsidRPr="00DA26B0">
        <w:rPr>
          <w:rFonts w:ascii="Times New Roman" w:hAnsi="Times New Roman" w:hint="eastAsia"/>
        </w:rPr>
        <w:t>洗涤槽；污水槽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sink (sank, sunk)  vi. </w:t>
      </w:r>
      <w:r w:rsidRPr="00DA26B0">
        <w:rPr>
          <w:rFonts w:ascii="Times New Roman" w:hAnsi="Times New Roman" w:hint="eastAsia"/>
        </w:rPr>
        <w:t>下沉；消沉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sister  n. </w:t>
      </w:r>
      <w:r w:rsidRPr="00DA26B0">
        <w:rPr>
          <w:rFonts w:ascii="Times New Roman" w:hAnsi="Times New Roman" w:hint="eastAsia"/>
        </w:rPr>
        <w:t>姐；妹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sit (sat, sat)  vi. </w:t>
      </w:r>
      <w:r w:rsidRPr="00DA26B0">
        <w:rPr>
          <w:rFonts w:ascii="Times New Roman" w:hAnsi="Times New Roman" w:hint="eastAsia"/>
        </w:rPr>
        <w:t>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situation n. </w:t>
      </w:r>
      <w:r w:rsidRPr="00DA26B0">
        <w:rPr>
          <w:rFonts w:ascii="Times New Roman" w:hAnsi="Times New Roman" w:hint="eastAsia"/>
        </w:rPr>
        <w:t>形势，情况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size n. </w:t>
      </w:r>
      <w:r w:rsidRPr="00DA26B0">
        <w:rPr>
          <w:rFonts w:ascii="Times New Roman" w:hAnsi="Times New Roman" w:hint="eastAsia"/>
        </w:rPr>
        <w:t>尺寸，大小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skill  n. </w:t>
      </w:r>
      <w:r w:rsidRPr="00DA26B0">
        <w:rPr>
          <w:rFonts w:ascii="Times New Roman" w:hAnsi="Times New Roman" w:hint="eastAsia"/>
        </w:rPr>
        <w:t>技能，技巧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skillful a. </w:t>
      </w:r>
      <w:r w:rsidRPr="00DA26B0">
        <w:rPr>
          <w:rFonts w:ascii="Times New Roman" w:hAnsi="Times New Roman" w:hint="eastAsia"/>
        </w:rPr>
        <w:t>熟练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精湛的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灵巧的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skin n. </w:t>
      </w:r>
      <w:r w:rsidRPr="00DA26B0">
        <w:rPr>
          <w:rFonts w:ascii="Times New Roman" w:hAnsi="Times New Roman" w:hint="eastAsia"/>
        </w:rPr>
        <w:t>皮，皮肤；兽皮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skirt  n. </w:t>
      </w:r>
      <w:r w:rsidRPr="00DA26B0">
        <w:rPr>
          <w:rFonts w:ascii="Times New Roman" w:hAnsi="Times New Roman" w:hint="eastAsia"/>
        </w:rPr>
        <w:t>女裙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sky n. </w:t>
      </w:r>
      <w:r w:rsidRPr="00DA26B0">
        <w:rPr>
          <w:rFonts w:ascii="Times New Roman" w:hAnsi="Times New Roman" w:hint="eastAsia"/>
        </w:rPr>
        <w:t>天；天空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sleep n. </w:t>
      </w:r>
      <w:r w:rsidRPr="00DA26B0">
        <w:rPr>
          <w:rFonts w:ascii="Times New Roman" w:hAnsi="Times New Roman" w:hint="eastAsia"/>
        </w:rPr>
        <w:t>睡觉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sleep (slept, slept)  vi. </w:t>
      </w:r>
      <w:r w:rsidRPr="00DA26B0">
        <w:rPr>
          <w:rFonts w:ascii="Times New Roman" w:hAnsi="Times New Roman" w:hint="eastAsia"/>
        </w:rPr>
        <w:t>睡觉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sleepy a. </w:t>
      </w:r>
      <w:r w:rsidRPr="00DA26B0">
        <w:rPr>
          <w:rFonts w:ascii="Times New Roman" w:hAnsi="Times New Roman" w:hint="eastAsia"/>
        </w:rPr>
        <w:t>想睡的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困倦的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瞌睡的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slight  a. </w:t>
      </w:r>
      <w:r w:rsidRPr="00DA26B0">
        <w:rPr>
          <w:rFonts w:ascii="Times New Roman" w:hAnsi="Times New Roman" w:hint="eastAsia"/>
        </w:rPr>
        <w:t>轻微的，细小的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slim  a. </w:t>
      </w:r>
      <w:r w:rsidRPr="00DA26B0">
        <w:rPr>
          <w:rFonts w:ascii="Times New Roman" w:hAnsi="Times New Roman" w:hint="eastAsia"/>
        </w:rPr>
        <w:t>苗条的，纤细的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slip n. </w:t>
      </w:r>
      <w:r w:rsidRPr="00DA26B0">
        <w:rPr>
          <w:rFonts w:ascii="Times New Roman" w:hAnsi="Times New Roman" w:hint="eastAsia"/>
        </w:rPr>
        <w:t>片，条，纸片，纸条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slow  ad. </w:t>
      </w:r>
      <w:r w:rsidRPr="00DA26B0">
        <w:rPr>
          <w:rFonts w:ascii="Times New Roman" w:hAnsi="Times New Roman" w:hint="eastAsia"/>
        </w:rPr>
        <w:t>慢慢地，缓慢地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small  a. </w:t>
      </w:r>
      <w:r w:rsidRPr="00DA26B0">
        <w:rPr>
          <w:rFonts w:ascii="Times New Roman" w:hAnsi="Times New Roman" w:hint="eastAsia"/>
        </w:rPr>
        <w:t>小的，少的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smart a. </w:t>
      </w:r>
      <w:r w:rsidRPr="00DA26B0">
        <w:rPr>
          <w:rFonts w:ascii="Times New Roman" w:hAnsi="Times New Roman" w:hint="eastAsia"/>
        </w:rPr>
        <w:t>灵巧的，伶俐的；（人、服装等）时髦的，帅的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smell (smelt, smelt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-ed,-ed)  v. </w:t>
      </w:r>
      <w:r w:rsidRPr="00DA26B0">
        <w:rPr>
          <w:rFonts w:ascii="Times New Roman" w:hAnsi="Times New Roman" w:hint="eastAsia"/>
        </w:rPr>
        <w:t>嗅，闻到；发气味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气味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Day25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smile n.&amp; v. </w:t>
      </w:r>
      <w:r w:rsidRPr="00DA26B0">
        <w:rPr>
          <w:rFonts w:ascii="Times New Roman" w:hAnsi="Times New Roman" w:hint="eastAsia"/>
        </w:rPr>
        <w:t>微笑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smoke  n. </w:t>
      </w:r>
      <w:r w:rsidRPr="00DA26B0">
        <w:rPr>
          <w:rFonts w:ascii="Times New Roman" w:hAnsi="Times New Roman" w:hint="eastAsia"/>
        </w:rPr>
        <w:t>烟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冒烟；吸烟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smoker  n. </w:t>
      </w:r>
      <w:r w:rsidRPr="00DA26B0">
        <w:rPr>
          <w:rFonts w:ascii="Times New Roman" w:hAnsi="Times New Roman" w:hint="eastAsia"/>
        </w:rPr>
        <w:t>吸烟者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smooth a. </w:t>
      </w:r>
      <w:r w:rsidRPr="00DA26B0">
        <w:rPr>
          <w:rFonts w:ascii="Times New Roman" w:hAnsi="Times New Roman" w:hint="eastAsia"/>
        </w:rPr>
        <w:t>光滑的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平坦的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snake  n.</w:t>
      </w:r>
      <w:r w:rsidRPr="00DA26B0">
        <w:rPr>
          <w:rFonts w:ascii="Times New Roman" w:hAnsi="Times New Roman" w:hint="eastAsia"/>
        </w:rPr>
        <w:t>蛇</w:t>
      </w:r>
      <w:r w:rsidRPr="00DA26B0">
        <w:rPr>
          <w:rFonts w:ascii="Times New Roman" w:hAnsi="Times New Roman"/>
        </w:rPr>
        <w:t>v.</w:t>
      </w:r>
      <w:r w:rsidRPr="00DA26B0">
        <w:rPr>
          <w:rFonts w:ascii="Times New Roman" w:hAnsi="Times New Roman" w:hint="eastAsia"/>
        </w:rPr>
        <w:t>蛇般爬行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蜿蜒行进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sneaker  n. </w:t>
      </w:r>
      <w:r w:rsidRPr="00DA26B0">
        <w:rPr>
          <w:rFonts w:ascii="Times New Roman" w:hAnsi="Times New Roman" w:hint="eastAsia"/>
        </w:rPr>
        <w:t>（复）轻便运动鞋（美）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sneeze v. </w:t>
      </w:r>
      <w:r w:rsidRPr="00DA26B0">
        <w:rPr>
          <w:rFonts w:ascii="Times New Roman" w:hAnsi="Times New Roman" w:hint="eastAsia"/>
        </w:rPr>
        <w:t>打喷嚏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sniff  v. </w:t>
      </w:r>
      <w:r w:rsidRPr="00DA26B0">
        <w:rPr>
          <w:rFonts w:ascii="Times New Roman" w:hAnsi="Times New Roman" w:hint="eastAsia"/>
        </w:rPr>
        <w:t>抽鼻子（哭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患感冒时）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snow  n. </w:t>
      </w:r>
      <w:r w:rsidRPr="00DA26B0">
        <w:rPr>
          <w:rFonts w:ascii="Times New Roman" w:hAnsi="Times New Roman" w:hint="eastAsia"/>
        </w:rPr>
        <w:t>雪</w:t>
      </w:r>
      <w:r w:rsidRPr="00DA26B0">
        <w:rPr>
          <w:rFonts w:ascii="Times New Roman" w:hAnsi="Times New Roman"/>
        </w:rPr>
        <w:t xml:space="preserve"> vi.</w:t>
      </w:r>
      <w:r w:rsidRPr="00DA26B0">
        <w:rPr>
          <w:rFonts w:ascii="Times New Roman" w:hAnsi="Times New Roman" w:hint="eastAsia"/>
        </w:rPr>
        <w:t>下雪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snowy  a. </w:t>
      </w:r>
      <w:r w:rsidRPr="00DA26B0">
        <w:rPr>
          <w:rFonts w:ascii="Times New Roman" w:hAnsi="Times New Roman" w:hint="eastAsia"/>
        </w:rPr>
        <w:t>雪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白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的；下雪的；多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积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雪的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 ad. </w:t>
      </w:r>
      <w:r w:rsidRPr="00DA26B0">
        <w:rPr>
          <w:rFonts w:ascii="Times New Roman" w:hAnsi="Times New Roman" w:hint="eastAsia"/>
        </w:rPr>
        <w:t>如此，这么；非常；同样</w:t>
      </w:r>
      <w:r w:rsidRPr="00DA26B0">
        <w:rPr>
          <w:rFonts w:ascii="Times New Roman" w:hAnsi="Times New Roman"/>
        </w:rPr>
        <w:t xml:space="preserve"> conj. </w:t>
      </w:r>
      <w:r w:rsidRPr="00DA26B0">
        <w:rPr>
          <w:rFonts w:ascii="Times New Roman" w:hAnsi="Times New Roman" w:hint="eastAsia"/>
        </w:rPr>
        <w:t>因此，所以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soap  n. </w:t>
      </w:r>
      <w:r w:rsidRPr="00DA26B0">
        <w:rPr>
          <w:rFonts w:ascii="Times New Roman" w:hAnsi="Times New Roman" w:hint="eastAsia"/>
        </w:rPr>
        <w:t>肥皂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social a. </w:t>
      </w:r>
      <w:r w:rsidRPr="00DA26B0">
        <w:rPr>
          <w:rFonts w:ascii="Times New Roman" w:hAnsi="Times New Roman" w:hint="eastAsia"/>
        </w:rPr>
        <w:t>社会的；社交的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society n. </w:t>
      </w:r>
      <w:r w:rsidRPr="00DA26B0">
        <w:rPr>
          <w:rFonts w:ascii="Times New Roman" w:hAnsi="Times New Roman" w:hint="eastAsia"/>
        </w:rPr>
        <w:t>社会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soft  a. </w:t>
      </w:r>
      <w:r w:rsidRPr="00DA26B0">
        <w:rPr>
          <w:rFonts w:ascii="Times New Roman" w:hAnsi="Times New Roman" w:hint="eastAsia"/>
        </w:rPr>
        <w:t>软的，柔和的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software  n. </w:t>
      </w:r>
      <w:r w:rsidRPr="00DA26B0">
        <w:rPr>
          <w:rFonts w:ascii="Times New Roman" w:hAnsi="Times New Roman" w:hint="eastAsia"/>
        </w:rPr>
        <w:t>软件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soil n. </w:t>
      </w:r>
      <w:r w:rsidRPr="00DA26B0">
        <w:rPr>
          <w:rFonts w:ascii="Times New Roman" w:hAnsi="Times New Roman" w:hint="eastAsia"/>
        </w:rPr>
        <w:t>土壤，土地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some  a. </w:t>
      </w:r>
      <w:r w:rsidRPr="00DA26B0">
        <w:rPr>
          <w:rFonts w:ascii="Times New Roman" w:hAnsi="Times New Roman" w:hint="eastAsia"/>
        </w:rPr>
        <w:t>一些，若干；有些；某一</w:t>
      </w:r>
      <w:r w:rsidRPr="00DA26B0">
        <w:rPr>
          <w:rFonts w:ascii="Times New Roman" w:hAnsi="Times New Roman"/>
        </w:rPr>
        <w:t xml:space="preserve"> pron. </w:t>
      </w:r>
      <w:r w:rsidRPr="00DA26B0">
        <w:rPr>
          <w:rFonts w:ascii="Times New Roman" w:hAnsi="Times New Roman" w:hint="eastAsia"/>
        </w:rPr>
        <w:t>若干，一些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somebody  pron. </w:t>
      </w:r>
      <w:r w:rsidRPr="00DA26B0">
        <w:rPr>
          <w:rFonts w:ascii="Times New Roman" w:hAnsi="Times New Roman" w:hint="eastAsia"/>
        </w:rPr>
        <w:t>某人；有人；有名气的人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someone  pron. </w:t>
      </w:r>
      <w:r w:rsidRPr="00DA26B0">
        <w:rPr>
          <w:rFonts w:ascii="Times New Roman" w:hAnsi="Times New Roman" w:hint="eastAsia"/>
        </w:rPr>
        <w:t>某一个人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something  pron. </w:t>
      </w:r>
      <w:r w:rsidRPr="00DA26B0">
        <w:rPr>
          <w:rFonts w:ascii="Times New Roman" w:hAnsi="Times New Roman" w:hint="eastAsia"/>
        </w:rPr>
        <w:t>某事；某物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sometimes ad. </w:t>
      </w:r>
      <w:r w:rsidRPr="00DA26B0">
        <w:rPr>
          <w:rFonts w:ascii="Times New Roman" w:hAnsi="Times New Roman" w:hint="eastAsia"/>
        </w:rPr>
        <w:t>有时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somewhere ad. </w:t>
      </w:r>
      <w:r w:rsidRPr="00DA26B0">
        <w:rPr>
          <w:rFonts w:ascii="Times New Roman" w:hAnsi="Times New Roman" w:hint="eastAsia"/>
        </w:rPr>
        <w:t>在某处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son  n. </w:t>
      </w:r>
      <w:r w:rsidRPr="00DA26B0">
        <w:rPr>
          <w:rFonts w:ascii="Times New Roman" w:hAnsi="Times New Roman" w:hint="eastAsia"/>
        </w:rPr>
        <w:t>儿子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song  n. </w:t>
      </w:r>
      <w:r w:rsidRPr="00DA26B0">
        <w:rPr>
          <w:rFonts w:ascii="Times New Roman" w:hAnsi="Times New Roman" w:hint="eastAsia"/>
        </w:rPr>
        <w:t>歌唱；歌曲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soon  ad. </w:t>
      </w:r>
      <w:r w:rsidRPr="00DA26B0">
        <w:rPr>
          <w:rFonts w:ascii="Times New Roman" w:hAnsi="Times New Roman" w:hint="eastAsia"/>
        </w:rPr>
        <w:t>不久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很快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一会儿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sorry  a. </w:t>
      </w:r>
      <w:r w:rsidRPr="00DA26B0">
        <w:rPr>
          <w:rFonts w:ascii="Times New Roman" w:hAnsi="Times New Roman" w:hint="eastAsia"/>
        </w:rPr>
        <w:t>对不起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抱歉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难过的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sort vt. </w:t>
      </w:r>
      <w:r w:rsidRPr="00DA26B0">
        <w:rPr>
          <w:rFonts w:ascii="Times New Roman" w:hAnsi="Times New Roman" w:hint="eastAsia"/>
        </w:rPr>
        <w:t>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分类，拣选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种类，类别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sound vi.</w:t>
      </w:r>
      <w:r w:rsidRPr="00DA26B0">
        <w:rPr>
          <w:rFonts w:ascii="Times New Roman" w:hAnsi="Times New Roman" w:hint="eastAsia"/>
        </w:rPr>
        <w:t>听起来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发出声音</w:t>
      </w:r>
      <w:r w:rsidRPr="00DA26B0">
        <w:rPr>
          <w:rFonts w:ascii="Times New Roman" w:hAnsi="Times New Roman"/>
        </w:rPr>
        <w:t>n.</w:t>
      </w:r>
      <w:r w:rsidRPr="00DA26B0">
        <w:rPr>
          <w:rFonts w:ascii="Times New Roman" w:hAnsi="Times New Roman" w:hint="eastAsia"/>
        </w:rPr>
        <w:t>声音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south a. </w:t>
      </w:r>
      <w:r w:rsidRPr="00DA26B0">
        <w:rPr>
          <w:rFonts w:ascii="Times New Roman" w:hAnsi="Times New Roman" w:hint="eastAsia"/>
        </w:rPr>
        <w:t>南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方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的；向南的；从南来的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在南方；向南方；自南方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南；南方；南风；南部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southern  a. </w:t>
      </w:r>
      <w:r w:rsidRPr="00DA26B0">
        <w:rPr>
          <w:rFonts w:ascii="Times New Roman" w:hAnsi="Times New Roman" w:hint="eastAsia"/>
        </w:rPr>
        <w:t>南部的，南方的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space n. </w:t>
      </w:r>
      <w:r w:rsidRPr="00DA26B0">
        <w:rPr>
          <w:rFonts w:ascii="Times New Roman" w:hAnsi="Times New Roman" w:hint="eastAsia"/>
        </w:rPr>
        <w:t>空间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6"/>
        </w:rPr>
      </w:pPr>
      <w:r w:rsidRPr="00DA26B0">
        <w:rPr>
          <w:rFonts w:ascii="Times New Roman" w:hAnsi="Times New Roman"/>
        </w:rPr>
        <w:t>speak (spoke, spoken)</w:t>
      </w:r>
      <w:r w:rsidRPr="00DA26B0">
        <w:rPr>
          <w:rFonts w:ascii="Times New Roman" w:hAnsi="Times New Roman"/>
          <w:spacing w:val="-6"/>
        </w:rPr>
        <w:t xml:space="preserve">  </w:t>
      </w:r>
      <w:r w:rsidRPr="00DA26B0">
        <w:rPr>
          <w:rFonts w:ascii="Times New Roman" w:hAnsi="Times New Roman"/>
          <w:spacing w:val="-8"/>
        </w:rPr>
        <w:t xml:space="preserve">v. </w:t>
      </w:r>
      <w:r w:rsidRPr="00DA26B0">
        <w:rPr>
          <w:rFonts w:ascii="Times New Roman" w:hAnsi="Times New Roman" w:hint="eastAsia"/>
          <w:spacing w:val="-8"/>
        </w:rPr>
        <w:t>说，讲；谈话；发言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speaker n. </w:t>
      </w:r>
      <w:r w:rsidRPr="00DA26B0">
        <w:rPr>
          <w:rFonts w:ascii="Times New Roman" w:hAnsi="Times New Roman" w:hint="eastAsia"/>
        </w:rPr>
        <w:t>演讲人，演说家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special a. </w:t>
      </w:r>
      <w:r w:rsidRPr="00DA26B0">
        <w:rPr>
          <w:rFonts w:ascii="Times New Roman" w:hAnsi="Times New Roman" w:hint="eastAsia"/>
        </w:rPr>
        <w:t>特别的，专门的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specialist  n. </w:t>
      </w:r>
      <w:r w:rsidRPr="00DA26B0">
        <w:rPr>
          <w:rFonts w:ascii="Times New Roman" w:hAnsi="Times New Roman" w:hint="eastAsia"/>
        </w:rPr>
        <w:t>（医学）专家，专科医生；专家；专业人员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specific a.</w:t>
      </w:r>
      <w:r w:rsidRPr="00DA26B0">
        <w:rPr>
          <w:rFonts w:ascii="Times New Roman" w:hAnsi="Times New Roman" w:hint="eastAsia"/>
        </w:rPr>
        <w:t>明确的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具体的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独特的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speech n. </w:t>
      </w:r>
      <w:r w:rsidRPr="00DA26B0">
        <w:rPr>
          <w:rFonts w:ascii="Times New Roman" w:hAnsi="Times New Roman" w:hint="eastAsia"/>
        </w:rPr>
        <w:t>演讲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speed  n. </w:t>
      </w:r>
      <w:r w:rsidRPr="00DA26B0">
        <w:rPr>
          <w:rFonts w:ascii="Times New Roman" w:hAnsi="Times New Roman" w:hint="eastAsia"/>
        </w:rPr>
        <w:t>速度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（使）加速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spend (spent, spent)  v. </w:t>
      </w:r>
      <w:r w:rsidRPr="00DA26B0">
        <w:rPr>
          <w:rFonts w:ascii="Times New Roman" w:hAnsi="Times New Roman" w:hint="eastAsia"/>
        </w:rPr>
        <w:t>度过；花费（钱、时间等）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sport vn. </w:t>
      </w:r>
      <w:r w:rsidRPr="00DA26B0">
        <w:rPr>
          <w:rFonts w:ascii="Times New Roman" w:hAnsi="Times New Roman" w:hint="eastAsia"/>
        </w:rPr>
        <w:t>体育运动，锻炼；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复，英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运动会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spot  n. </w:t>
      </w:r>
      <w:r w:rsidRPr="00DA26B0">
        <w:rPr>
          <w:rFonts w:ascii="Times New Roman" w:hAnsi="Times New Roman" w:hint="eastAsia"/>
        </w:rPr>
        <w:t>斑点，污点；场所，地点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沾上污渍，弄脏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spread  v. </w:t>
      </w:r>
      <w:r w:rsidRPr="00DA26B0">
        <w:rPr>
          <w:rFonts w:ascii="Times New Roman" w:hAnsi="Times New Roman" w:hint="eastAsia"/>
        </w:rPr>
        <w:t>延伸；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展开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spring  n. </w:t>
      </w:r>
      <w:r w:rsidRPr="00DA26B0">
        <w:rPr>
          <w:rFonts w:ascii="Times New Roman" w:hAnsi="Times New Roman" w:hint="eastAsia"/>
        </w:rPr>
        <w:t>春天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春季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泉水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square  n. </w:t>
      </w:r>
      <w:r w:rsidRPr="00DA26B0">
        <w:rPr>
          <w:rFonts w:ascii="Times New Roman" w:hAnsi="Times New Roman" w:hint="eastAsia"/>
        </w:rPr>
        <w:t>广场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平方的；方形的，宽而结实的（体格，肩膀）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stable  a. </w:t>
      </w:r>
      <w:r w:rsidRPr="00DA26B0">
        <w:rPr>
          <w:rFonts w:ascii="Times New Roman" w:hAnsi="Times New Roman" w:hint="eastAsia"/>
        </w:rPr>
        <w:t>稳固的，牢固的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staff  n. </w:t>
      </w:r>
      <w:r w:rsidRPr="00DA26B0">
        <w:rPr>
          <w:rFonts w:ascii="Times New Roman" w:hAnsi="Times New Roman" w:hint="eastAsia"/>
        </w:rPr>
        <w:t>全体职工（雇员）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stage  n. </w:t>
      </w:r>
      <w:r w:rsidRPr="00DA26B0">
        <w:rPr>
          <w:rFonts w:ascii="Times New Roman" w:hAnsi="Times New Roman" w:hint="eastAsia"/>
        </w:rPr>
        <w:t>舞台；阶段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stair  n. </w:t>
      </w:r>
      <w:r w:rsidRPr="00DA26B0">
        <w:rPr>
          <w:rFonts w:ascii="Times New Roman" w:hAnsi="Times New Roman" w:hint="eastAsia"/>
        </w:rPr>
        <w:t>楼梯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stamp  n. </w:t>
      </w:r>
      <w:r w:rsidRPr="00DA26B0">
        <w:rPr>
          <w:rFonts w:ascii="Times New Roman" w:hAnsi="Times New Roman" w:hint="eastAsia"/>
        </w:rPr>
        <w:t>邮票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stand  n. </w:t>
      </w:r>
      <w:r w:rsidRPr="00DA26B0">
        <w:rPr>
          <w:rFonts w:ascii="Times New Roman" w:hAnsi="Times New Roman" w:hint="eastAsia"/>
          <w:spacing w:val="-6"/>
        </w:rPr>
        <w:t>站；立；停止；立场；地位；台；坛；摊</w:t>
      </w:r>
      <w:r w:rsidRPr="00DA26B0">
        <w:rPr>
          <w:rFonts w:ascii="Times New Roman" w:hAnsi="Times New Roman"/>
          <w:spacing w:val="-6"/>
        </w:rPr>
        <w:t xml:space="preserve">  v. </w:t>
      </w:r>
      <w:r w:rsidRPr="00DA26B0">
        <w:rPr>
          <w:rFonts w:ascii="Times New Roman" w:hAnsi="Times New Roman" w:hint="eastAsia"/>
          <w:spacing w:val="-6"/>
        </w:rPr>
        <w:t>站；立；起立；坐落；经受；持久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standard  n. &amp; a. </w:t>
      </w:r>
      <w:r w:rsidRPr="00DA26B0">
        <w:rPr>
          <w:rFonts w:ascii="Times New Roman" w:hAnsi="Times New Roman" w:hint="eastAsia"/>
        </w:rPr>
        <w:t>标准（的）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star  n. </w:t>
      </w:r>
      <w:r w:rsidRPr="00DA26B0">
        <w:rPr>
          <w:rFonts w:ascii="Times New Roman" w:hAnsi="Times New Roman" w:hint="eastAsia"/>
        </w:rPr>
        <w:t>星，恒星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start  v. </w:t>
      </w:r>
      <w:r w:rsidRPr="00DA26B0">
        <w:rPr>
          <w:rFonts w:ascii="Times New Roman" w:hAnsi="Times New Roman" w:hint="eastAsia"/>
        </w:rPr>
        <w:t>开始，着手；出发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state  n. </w:t>
      </w:r>
      <w:r w:rsidRPr="00DA26B0">
        <w:rPr>
          <w:rFonts w:ascii="Times New Roman" w:hAnsi="Times New Roman" w:hint="eastAsia"/>
        </w:rPr>
        <w:t>状态；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情形；国家，（美国的）州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station  n. </w:t>
      </w:r>
      <w:r w:rsidRPr="00DA26B0">
        <w:rPr>
          <w:rFonts w:ascii="Times New Roman" w:hAnsi="Times New Roman" w:hint="eastAsia"/>
        </w:rPr>
        <w:t>站，所，车站；电台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statement   n.</w:t>
      </w:r>
      <w:r w:rsidRPr="00DA26B0">
        <w:rPr>
          <w:rFonts w:ascii="Times New Roman" w:hAnsi="Times New Roman" w:hint="eastAsia"/>
        </w:rPr>
        <w:t>声明，陈诉，说法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status  n. </w:t>
      </w:r>
      <w:r w:rsidRPr="00DA26B0">
        <w:rPr>
          <w:rFonts w:ascii="Times New Roman" w:hAnsi="Times New Roman" w:hint="eastAsia"/>
        </w:rPr>
        <w:t>法律地位（身份）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steal (stole, stolen)   vt. </w:t>
      </w:r>
      <w:r w:rsidRPr="00DA26B0">
        <w:rPr>
          <w:rFonts w:ascii="Times New Roman" w:hAnsi="Times New Roman" w:hint="eastAsia"/>
        </w:rPr>
        <w:t>偷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窃取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step  n.</w:t>
      </w:r>
      <w:r w:rsidRPr="00DA26B0">
        <w:rPr>
          <w:rFonts w:ascii="Times New Roman" w:hAnsi="Times New Roman" w:hint="eastAsia"/>
        </w:rPr>
        <w:t>脚步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台阶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梯级</w:t>
      </w:r>
      <w:r w:rsidRPr="00DA26B0">
        <w:rPr>
          <w:rFonts w:ascii="Times New Roman" w:hAnsi="Times New Roman"/>
        </w:rPr>
        <w:t xml:space="preserve"> vi.</w:t>
      </w:r>
      <w:r w:rsidRPr="00DA26B0">
        <w:rPr>
          <w:rFonts w:ascii="Times New Roman" w:hAnsi="Times New Roman" w:hint="eastAsia"/>
        </w:rPr>
        <w:t>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跨步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stick (stuck, stuck)   vi. </w:t>
      </w:r>
      <w:r w:rsidRPr="00DA26B0">
        <w:rPr>
          <w:rFonts w:ascii="Times New Roman" w:hAnsi="Times New Roman" w:hint="eastAsia"/>
        </w:rPr>
        <w:t>粘住，钉住；坚持</w:t>
      </w:r>
      <w:r w:rsidRPr="00DA26B0">
        <w:rPr>
          <w:rFonts w:ascii="Times New Roman" w:hAnsi="Times New Roman"/>
        </w:rPr>
        <w:t xml:space="preserve">n. </w:t>
      </w:r>
      <w:r w:rsidRPr="00DA26B0">
        <w:rPr>
          <w:rFonts w:ascii="Times New Roman" w:hAnsi="Times New Roman" w:hint="eastAsia"/>
        </w:rPr>
        <w:t>木棒（棍）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枝条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still  a.</w:t>
      </w:r>
      <w:r w:rsidRPr="00DA26B0">
        <w:rPr>
          <w:rFonts w:ascii="Times New Roman" w:hAnsi="Times New Roman" w:hint="eastAsia"/>
        </w:rPr>
        <w:t>不动的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平静的</w:t>
      </w:r>
      <w:r w:rsidRPr="00DA26B0">
        <w:rPr>
          <w:rFonts w:ascii="Times New Roman" w:hAnsi="Times New Roman"/>
        </w:rPr>
        <w:t>ad.</w:t>
      </w:r>
      <w:r w:rsidRPr="00DA26B0">
        <w:rPr>
          <w:rFonts w:ascii="Times New Roman" w:hAnsi="Times New Roman" w:hint="eastAsia"/>
        </w:rPr>
        <w:t>仍然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Day26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stomach  n. </w:t>
      </w:r>
      <w:r w:rsidRPr="00DA26B0">
        <w:rPr>
          <w:rFonts w:ascii="Times New Roman" w:hAnsi="Times New Roman" w:hint="eastAsia"/>
        </w:rPr>
        <w:t>胃，胃部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stone  n. </w:t>
      </w:r>
      <w:r w:rsidRPr="00DA26B0">
        <w:rPr>
          <w:rFonts w:ascii="Times New Roman" w:hAnsi="Times New Roman" w:hint="eastAsia"/>
        </w:rPr>
        <w:t>石头，石料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stop  n. </w:t>
      </w:r>
      <w:r w:rsidRPr="00DA26B0">
        <w:rPr>
          <w:rFonts w:ascii="Times New Roman" w:hAnsi="Times New Roman" w:hint="eastAsia"/>
        </w:rPr>
        <w:t>停；（停车）站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停，停止，阻止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store  n. </w:t>
      </w:r>
      <w:r w:rsidRPr="00DA26B0">
        <w:rPr>
          <w:rFonts w:ascii="Times New Roman" w:hAnsi="Times New Roman" w:hint="eastAsia"/>
        </w:rPr>
        <w:t>商店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储藏，存储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storm  n. </w:t>
      </w:r>
      <w:r w:rsidRPr="00DA26B0">
        <w:rPr>
          <w:rFonts w:ascii="Times New Roman" w:hAnsi="Times New Roman" w:hint="eastAsia"/>
        </w:rPr>
        <w:t>风暴，暴（风）雨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story  n. </w:t>
      </w:r>
      <w:r w:rsidRPr="00DA26B0">
        <w:rPr>
          <w:rFonts w:ascii="Times New Roman" w:hAnsi="Times New Roman" w:hint="eastAsia"/>
        </w:rPr>
        <w:t>故事，小说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straight  a. </w:t>
      </w:r>
      <w:r w:rsidRPr="00DA26B0">
        <w:rPr>
          <w:rFonts w:ascii="Times New Roman" w:hAnsi="Times New Roman" w:hint="eastAsia"/>
        </w:rPr>
        <w:t>一直的，直的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一直地，直地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straightforward  a./ ad. </w:t>
      </w:r>
      <w:r w:rsidRPr="00DA26B0">
        <w:rPr>
          <w:rFonts w:ascii="Times New Roman" w:hAnsi="Times New Roman" w:hint="eastAsia"/>
        </w:rPr>
        <w:t>简单的，坦率的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strange  a. </w:t>
      </w:r>
      <w:r w:rsidRPr="00DA26B0">
        <w:rPr>
          <w:rFonts w:ascii="Times New Roman" w:hAnsi="Times New Roman" w:hint="eastAsia"/>
        </w:rPr>
        <w:t>奇怪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奇特的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陌生的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stranger  n. </w:t>
      </w:r>
      <w:r w:rsidRPr="00DA26B0">
        <w:rPr>
          <w:rFonts w:ascii="Times New Roman" w:hAnsi="Times New Roman" w:hint="eastAsia"/>
        </w:rPr>
        <w:t>陌生人，外人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street  n. </w:t>
      </w:r>
      <w:r w:rsidRPr="00DA26B0">
        <w:rPr>
          <w:rFonts w:ascii="Times New Roman" w:hAnsi="Times New Roman" w:hint="eastAsia"/>
        </w:rPr>
        <w:t>街，街道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strength  n. </w:t>
      </w:r>
      <w:r w:rsidRPr="00DA26B0">
        <w:rPr>
          <w:rFonts w:ascii="Times New Roman" w:hAnsi="Times New Roman" w:hint="eastAsia"/>
        </w:rPr>
        <w:t>力量，力气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strike  v.</w:t>
      </w:r>
      <w:r w:rsidRPr="00DA26B0">
        <w:rPr>
          <w:rFonts w:ascii="Times New Roman" w:hAnsi="Times New Roman" w:hint="eastAsia"/>
        </w:rPr>
        <w:t>（钟）鸣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敲（响）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罢工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strike (struck, struck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stricken)   vt. </w:t>
      </w:r>
      <w:r w:rsidRPr="00DA26B0">
        <w:rPr>
          <w:rFonts w:ascii="Times New Roman" w:hAnsi="Times New Roman" w:hint="eastAsia"/>
        </w:rPr>
        <w:t>擦（打）火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侵袭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strong  a. </w:t>
      </w:r>
      <w:r w:rsidRPr="00DA26B0">
        <w:rPr>
          <w:rFonts w:ascii="Times New Roman" w:hAnsi="Times New Roman" w:hint="eastAsia"/>
        </w:rPr>
        <w:t>强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壮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的；坚固的；强烈的；坚强的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student  n. </w:t>
      </w:r>
      <w:r w:rsidRPr="00DA26B0">
        <w:rPr>
          <w:rFonts w:ascii="Times New Roman" w:hAnsi="Times New Roman" w:hint="eastAsia"/>
        </w:rPr>
        <w:t>学生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studio  n. </w:t>
      </w:r>
      <w:r w:rsidRPr="00DA26B0">
        <w:rPr>
          <w:rFonts w:ascii="Times New Roman" w:hAnsi="Times New Roman" w:hint="eastAsia"/>
        </w:rPr>
        <w:t>工作室，演播室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study  v. </w:t>
      </w:r>
      <w:r w:rsidRPr="00DA26B0">
        <w:rPr>
          <w:rFonts w:ascii="Times New Roman" w:hAnsi="Times New Roman" w:hint="eastAsia"/>
        </w:rPr>
        <w:t>学习；研究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书房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stupid  a. </w:t>
      </w:r>
      <w:r w:rsidRPr="00DA26B0">
        <w:rPr>
          <w:rFonts w:ascii="Times New Roman" w:hAnsi="Times New Roman" w:hint="eastAsia"/>
        </w:rPr>
        <w:t>愚蠢的，笨的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style  n. </w:t>
      </w:r>
      <w:r w:rsidRPr="00DA26B0">
        <w:rPr>
          <w:rFonts w:ascii="Times New Roman" w:hAnsi="Times New Roman" w:hint="eastAsia"/>
        </w:rPr>
        <w:t>方式，作风，款式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subject  a. </w:t>
      </w:r>
      <w:r w:rsidRPr="00DA26B0">
        <w:rPr>
          <w:rFonts w:ascii="Times New Roman" w:hAnsi="Times New Roman" w:hint="eastAsia"/>
        </w:rPr>
        <w:t>隶属的；受支配的；易受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的；在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条件下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使隶属；使服从；使受到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题目；主题；学科；主语；主体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succeed  vi. </w:t>
      </w:r>
      <w:r w:rsidRPr="00DA26B0">
        <w:rPr>
          <w:rFonts w:ascii="Times New Roman" w:hAnsi="Times New Roman" w:hint="eastAsia"/>
        </w:rPr>
        <w:t>成功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success  n. </w:t>
      </w:r>
      <w:r w:rsidRPr="00DA26B0">
        <w:rPr>
          <w:rFonts w:ascii="Times New Roman" w:hAnsi="Times New Roman" w:hint="eastAsia"/>
        </w:rPr>
        <w:t>成功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successful  a. </w:t>
      </w:r>
      <w:r w:rsidRPr="00DA26B0">
        <w:rPr>
          <w:rFonts w:ascii="Times New Roman" w:hAnsi="Times New Roman" w:hint="eastAsia"/>
        </w:rPr>
        <w:t>成功的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有成就的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such  ad. </w:t>
      </w:r>
      <w:r w:rsidRPr="00DA26B0">
        <w:rPr>
          <w:rFonts w:ascii="Times New Roman" w:hAnsi="Times New Roman" w:hint="eastAsia"/>
        </w:rPr>
        <w:t>那么</w:t>
      </w:r>
      <w:r w:rsidRPr="00DA26B0">
        <w:rPr>
          <w:rFonts w:ascii="Times New Roman" w:hAnsi="Times New Roman"/>
        </w:rPr>
        <w:t xml:space="preserve"> pron. </w:t>
      </w:r>
      <w:r w:rsidRPr="00DA26B0">
        <w:rPr>
          <w:rFonts w:ascii="Times New Roman" w:hAnsi="Times New Roman" w:hint="eastAsia"/>
        </w:rPr>
        <w:t>（泛指）人，事物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这样的，那样的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sudden  a. </w:t>
      </w:r>
      <w:r w:rsidRPr="00DA26B0">
        <w:rPr>
          <w:rFonts w:ascii="Times New Roman" w:hAnsi="Times New Roman" w:hint="eastAsia"/>
        </w:rPr>
        <w:t>突然的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suffer  vi. </w:t>
      </w:r>
      <w:r w:rsidRPr="00DA26B0">
        <w:rPr>
          <w:rFonts w:ascii="Times New Roman" w:hAnsi="Times New Roman" w:hint="eastAsia"/>
        </w:rPr>
        <w:t>受苦，遭受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suffering  n. </w:t>
      </w:r>
      <w:r w:rsidRPr="00DA26B0">
        <w:rPr>
          <w:rFonts w:ascii="Times New Roman" w:hAnsi="Times New Roman" w:hint="eastAsia"/>
        </w:rPr>
        <w:t>痛苦，苦难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sugar  n. </w:t>
      </w:r>
      <w:r w:rsidRPr="00DA26B0">
        <w:rPr>
          <w:rFonts w:ascii="Times New Roman" w:hAnsi="Times New Roman" w:hint="eastAsia"/>
        </w:rPr>
        <w:t>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suggest  vt. </w:t>
      </w:r>
      <w:r w:rsidRPr="00DA26B0">
        <w:rPr>
          <w:rFonts w:ascii="Times New Roman" w:hAnsi="Times New Roman" w:hint="eastAsia"/>
        </w:rPr>
        <w:t>建议，提议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suggestion  n. </w:t>
      </w:r>
      <w:r w:rsidRPr="00DA26B0">
        <w:rPr>
          <w:rFonts w:ascii="Times New Roman" w:hAnsi="Times New Roman" w:hint="eastAsia"/>
        </w:rPr>
        <w:t>建议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suit  vt. </w:t>
      </w:r>
      <w:r w:rsidRPr="00DA26B0">
        <w:rPr>
          <w:rFonts w:ascii="Times New Roman" w:hAnsi="Times New Roman" w:hint="eastAsia"/>
        </w:rPr>
        <w:t>适合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一套（衣服）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suitable  a. </w:t>
      </w:r>
      <w:r w:rsidRPr="00DA26B0">
        <w:rPr>
          <w:rFonts w:ascii="Times New Roman" w:hAnsi="Times New Roman" w:hint="eastAsia"/>
        </w:rPr>
        <w:t>合适的，适宜的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suitcase  n.(</w:t>
      </w:r>
      <w:r w:rsidRPr="00DA26B0">
        <w:rPr>
          <w:rFonts w:ascii="Times New Roman" w:hAnsi="Times New Roman" w:hint="eastAsia"/>
        </w:rPr>
        <w:t>旅行用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小提箱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衣箱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summary  n. </w:t>
      </w:r>
      <w:r w:rsidRPr="00DA26B0">
        <w:rPr>
          <w:rFonts w:ascii="Times New Roman" w:hAnsi="Times New Roman" w:hint="eastAsia"/>
        </w:rPr>
        <w:t>摘要，概要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summer  n. </w:t>
      </w:r>
      <w:r w:rsidRPr="00DA26B0">
        <w:rPr>
          <w:rFonts w:ascii="Times New Roman" w:hAnsi="Times New Roman" w:hint="eastAsia"/>
        </w:rPr>
        <w:t>夏天，夏季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sun  n. </w:t>
      </w:r>
      <w:r w:rsidRPr="00DA26B0">
        <w:rPr>
          <w:rFonts w:ascii="Times New Roman" w:hAnsi="Times New Roman" w:hint="eastAsia"/>
        </w:rPr>
        <w:t>太阳，阳光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supply  vt.&amp; n. </w:t>
      </w:r>
      <w:r w:rsidRPr="00DA26B0">
        <w:rPr>
          <w:rFonts w:ascii="Times New Roman" w:hAnsi="Times New Roman" w:hint="eastAsia"/>
        </w:rPr>
        <w:t>供给，供应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support  vt.&amp; n. </w:t>
      </w:r>
      <w:r w:rsidRPr="00DA26B0">
        <w:rPr>
          <w:rFonts w:ascii="Times New Roman" w:hAnsi="Times New Roman" w:hint="eastAsia"/>
        </w:rPr>
        <w:t>支持，赞助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suppose  vt. </w:t>
      </w:r>
      <w:r w:rsidRPr="00DA26B0">
        <w:rPr>
          <w:rFonts w:ascii="Times New Roman" w:hAnsi="Times New Roman" w:hint="eastAsia"/>
        </w:rPr>
        <w:t>猜想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假定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料想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sure  a. </w:t>
      </w:r>
      <w:r w:rsidRPr="00DA26B0">
        <w:rPr>
          <w:rFonts w:ascii="Times New Roman" w:hAnsi="Times New Roman" w:hint="eastAsia"/>
        </w:rPr>
        <w:t>确信，肯定</w:t>
      </w:r>
      <w:r w:rsidRPr="00DA26B0">
        <w:rPr>
          <w:rFonts w:ascii="Times New Roman" w:hAnsi="Times New Roman"/>
        </w:rPr>
        <w:t xml:space="preserve"> ad. (</w:t>
      </w:r>
      <w:r w:rsidRPr="00DA26B0">
        <w:rPr>
          <w:rFonts w:ascii="Times New Roman" w:hAnsi="Times New Roman" w:hint="eastAsia"/>
        </w:rPr>
        <w:t>口语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的确，一定，当然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surface  n. </w:t>
      </w:r>
      <w:r w:rsidRPr="00DA26B0">
        <w:rPr>
          <w:rFonts w:ascii="Times New Roman" w:hAnsi="Times New Roman" w:hint="eastAsia"/>
        </w:rPr>
        <w:t>表面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surprise  vt. </w:t>
      </w:r>
      <w:r w:rsidRPr="00DA26B0">
        <w:rPr>
          <w:rFonts w:ascii="Times New Roman" w:hAnsi="Times New Roman" w:hint="eastAsia"/>
        </w:rPr>
        <w:t>使惊奇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使诧异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惊奇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诧异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surround vt. </w:t>
      </w:r>
      <w:r w:rsidRPr="00DA26B0">
        <w:rPr>
          <w:rFonts w:ascii="Times New Roman" w:hAnsi="Times New Roman" w:hint="eastAsia"/>
        </w:rPr>
        <w:t>围绕；包围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surrounding  a. </w:t>
      </w:r>
      <w:r w:rsidRPr="00DA26B0">
        <w:rPr>
          <w:rFonts w:ascii="Times New Roman" w:hAnsi="Times New Roman" w:hint="eastAsia"/>
        </w:rPr>
        <w:t>周围的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survival  n. </w:t>
      </w:r>
      <w:r w:rsidRPr="00DA26B0">
        <w:rPr>
          <w:rFonts w:ascii="Times New Roman" w:hAnsi="Times New Roman" w:hint="eastAsia"/>
        </w:rPr>
        <w:t>存活，幸存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survive  v.</w:t>
      </w:r>
      <w:r w:rsidRPr="00DA26B0">
        <w:rPr>
          <w:rFonts w:ascii="Times New Roman" w:hAnsi="Times New Roman" w:hint="eastAsia"/>
        </w:rPr>
        <w:t>生存，存活，幸免于难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suspect  n. </w:t>
      </w:r>
      <w:r w:rsidRPr="00DA26B0">
        <w:rPr>
          <w:rFonts w:ascii="Times New Roman" w:hAnsi="Times New Roman" w:hint="eastAsia"/>
        </w:rPr>
        <w:t>犯罪嫌疑人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sweet  n.</w:t>
      </w:r>
      <w:r w:rsidRPr="00DA26B0">
        <w:rPr>
          <w:rFonts w:ascii="Times New Roman" w:hAnsi="Times New Roman" w:hint="eastAsia"/>
        </w:rPr>
        <w:t>甜食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蜜饯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甜点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糖果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芳香</w:t>
      </w:r>
      <w:r w:rsidRPr="00DA26B0">
        <w:rPr>
          <w:rFonts w:ascii="Times New Roman" w:hAnsi="Times New Roman"/>
        </w:rPr>
        <w:t>a.</w:t>
      </w:r>
      <w:r w:rsidRPr="00DA26B0">
        <w:rPr>
          <w:rFonts w:ascii="Times New Roman" w:hAnsi="Times New Roman" w:hint="eastAsia"/>
        </w:rPr>
        <w:t>甜的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新鲜的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可爱的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亲切的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swim (swam, swum)   vi. </w:t>
      </w:r>
      <w:r w:rsidRPr="00DA26B0">
        <w:rPr>
          <w:rFonts w:ascii="Times New Roman" w:hAnsi="Times New Roman" w:hint="eastAsia"/>
        </w:rPr>
        <w:t>游泳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游</w:t>
      </w:r>
      <w:r w:rsidRPr="00DA26B0">
        <w:rPr>
          <w:rFonts w:ascii="Times New Roman" w:hAnsi="Times New Roman"/>
        </w:rPr>
        <w:t xml:space="preserve">  n. </w:t>
      </w:r>
      <w:r w:rsidRPr="00DA26B0">
        <w:rPr>
          <w:rFonts w:ascii="Times New Roman" w:hAnsi="Times New Roman" w:hint="eastAsia"/>
        </w:rPr>
        <w:t>游泳，游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swing  vt. </w:t>
      </w:r>
      <w:r w:rsidRPr="00DA26B0">
        <w:rPr>
          <w:rFonts w:ascii="Times New Roman" w:hAnsi="Times New Roman" w:hint="eastAsia"/>
        </w:rPr>
        <w:t>挥舞，摆动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秋千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switch  v./ n. </w:t>
      </w:r>
      <w:r w:rsidRPr="00DA26B0">
        <w:rPr>
          <w:rFonts w:ascii="Times New Roman" w:hAnsi="Times New Roman" w:hint="eastAsia"/>
        </w:rPr>
        <w:t>开关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转换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改变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system   n. </w:t>
      </w:r>
      <w:r w:rsidRPr="00DA26B0">
        <w:rPr>
          <w:rFonts w:ascii="Times New Roman" w:hAnsi="Times New Roman" w:hint="eastAsia"/>
        </w:rPr>
        <w:t>体系；系统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systematic  a.</w:t>
      </w:r>
      <w:r w:rsidRPr="00DA26B0">
        <w:rPr>
          <w:rFonts w:ascii="Times New Roman" w:hAnsi="Times New Roman" w:hint="eastAsia"/>
        </w:rPr>
        <w:t>系统的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有条理的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table  n. </w:t>
      </w:r>
      <w:r w:rsidRPr="00DA26B0">
        <w:rPr>
          <w:rFonts w:ascii="Times New Roman" w:hAnsi="Times New Roman" w:hint="eastAsia"/>
        </w:rPr>
        <w:t>桌子，表格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table tennis  n. </w:t>
      </w:r>
      <w:r w:rsidRPr="00DA26B0">
        <w:rPr>
          <w:rFonts w:ascii="Times New Roman" w:hAnsi="Times New Roman" w:hint="eastAsia"/>
        </w:rPr>
        <w:t>乒乓球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tail  n. (</w:t>
      </w:r>
      <w:r w:rsidRPr="00DA26B0">
        <w:rPr>
          <w:rFonts w:ascii="Times New Roman" w:hAnsi="Times New Roman" w:hint="eastAsia"/>
        </w:rPr>
        <w:t>动物的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尾巴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take (took, taken)   vt. </w:t>
      </w:r>
      <w:r w:rsidRPr="00DA26B0">
        <w:rPr>
          <w:rFonts w:ascii="Times New Roman" w:hAnsi="Times New Roman" w:hint="eastAsia"/>
        </w:rPr>
        <w:t>拿；拿走；做；服用；乘坐；花费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talk  n.&amp; v.</w:t>
      </w:r>
      <w:r w:rsidRPr="00DA26B0">
        <w:rPr>
          <w:rFonts w:ascii="Times New Roman" w:hAnsi="Times New Roman" w:hint="eastAsia"/>
        </w:rPr>
        <w:t>谈话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讲话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演讲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交谈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tall  a. </w:t>
      </w:r>
      <w:r w:rsidRPr="00DA26B0">
        <w:rPr>
          <w:rFonts w:ascii="Times New Roman" w:hAnsi="Times New Roman" w:hint="eastAsia"/>
        </w:rPr>
        <w:t>高的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tank  n. </w:t>
      </w:r>
      <w:r w:rsidRPr="00DA26B0">
        <w:rPr>
          <w:rFonts w:ascii="Times New Roman" w:hAnsi="Times New Roman" w:hint="eastAsia"/>
        </w:rPr>
        <w:t>储水容量；坦克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tape  n. </w:t>
      </w:r>
      <w:r w:rsidRPr="00DA26B0">
        <w:rPr>
          <w:rFonts w:ascii="Times New Roman" w:hAnsi="Times New Roman" w:hint="eastAsia"/>
        </w:rPr>
        <w:t>磁带；录音带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target  n./ v. </w:t>
      </w:r>
      <w:r w:rsidRPr="00DA26B0">
        <w:rPr>
          <w:rFonts w:ascii="Times New Roman" w:hAnsi="Times New Roman" w:hint="eastAsia"/>
        </w:rPr>
        <w:t>目标，把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作为攻击目标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Day27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task  n. </w:t>
      </w:r>
      <w:r w:rsidRPr="00DA26B0">
        <w:rPr>
          <w:rFonts w:ascii="Times New Roman" w:hAnsi="Times New Roman" w:hint="eastAsia"/>
        </w:rPr>
        <w:t>任务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工作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taste  n. </w:t>
      </w:r>
      <w:r w:rsidRPr="00DA26B0">
        <w:rPr>
          <w:rFonts w:ascii="Times New Roman" w:hAnsi="Times New Roman" w:hint="eastAsia"/>
        </w:rPr>
        <w:t>品尝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尝味；味道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品尝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尝味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tax  n. </w:t>
      </w:r>
      <w:r w:rsidRPr="00DA26B0">
        <w:rPr>
          <w:rFonts w:ascii="Times New Roman" w:hAnsi="Times New Roman" w:hint="eastAsia"/>
        </w:rPr>
        <w:t>税，税款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taxi  n. </w:t>
      </w:r>
      <w:r w:rsidRPr="00DA26B0">
        <w:rPr>
          <w:rFonts w:ascii="Times New Roman" w:hAnsi="Times New Roman" w:hint="eastAsia"/>
        </w:rPr>
        <w:t>出租汽车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teach(taught,taught)   v. </w:t>
      </w:r>
      <w:r w:rsidRPr="00DA26B0">
        <w:rPr>
          <w:rFonts w:ascii="Times New Roman" w:hAnsi="Times New Roman" w:hint="eastAsia"/>
        </w:rPr>
        <w:t>教书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teacher  n. </w:t>
      </w:r>
      <w:r w:rsidRPr="00DA26B0">
        <w:rPr>
          <w:rFonts w:ascii="Times New Roman" w:hAnsi="Times New Roman" w:hint="eastAsia"/>
        </w:rPr>
        <w:t>教师，教员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team  n. </w:t>
      </w:r>
      <w:r w:rsidRPr="00DA26B0">
        <w:rPr>
          <w:rFonts w:ascii="Times New Roman" w:hAnsi="Times New Roman" w:hint="eastAsia"/>
        </w:rPr>
        <w:t>队，组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tear  n. </w:t>
      </w:r>
      <w:r w:rsidRPr="00DA26B0">
        <w:rPr>
          <w:rFonts w:ascii="Times New Roman" w:hAnsi="Times New Roman" w:hint="eastAsia"/>
        </w:rPr>
        <w:t>眼泪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扯破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撕开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technical  a. </w:t>
      </w:r>
      <w:r w:rsidRPr="00DA26B0">
        <w:rPr>
          <w:rFonts w:ascii="Times New Roman" w:hAnsi="Times New Roman" w:hint="eastAsia"/>
        </w:rPr>
        <w:t>技术的，工艺的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technique  n. </w:t>
      </w:r>
      <w:r w:rsidRPr="00DA26B0">
        <w:rPr>
          <w:rFonts w:ascii="Times New Roman" w:hAnsi="Times New Roman" w:hint="eastAsia"/>
        </w:rPr>
        <w:t>技术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技巧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方法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technology  n. </w:t>
      </w:r>
      <w:r w:rsidRPr="00DA26B0">
        <w:rPr>
          <w:rFonts w:ascii="Times New Roman" w:hAnsi="Times New Roman" w:hint="eastAsia"/>
        </w:rPr>
        <w:t>技术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telephone  v. </w:t>
      </w:r>
      <w:r w:rsidRPr="00DA26B0">
        <w:rPr>
          <w:rFonts w:ascii="Times New Roman" w:hAnsi="Times New Roman" w:hint="eastAsia"/>
        </w:rPr>
        <w:t>打电话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电话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television  n. </w:t>
      </w:r>
      <w:r w:rsidRPr="00DA26B0">
        <w:rPr>
          <w:rFonts w:ascii="Times New Roman" w:hAnsi="Times New Roman" w:hint="eastAsia"/>
        </w:rPr>
        <w:t>电视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tell (told, told)   vt.</w:t>
      </w:r>
      <w:r w:rsidRPr="00DA26B0">
        <w:rPr>
          <w:rFonts w:ascii="Times New Roman" w:hAnsi="Times New Roman" w:hint="eastAsia"/>
        </w:rPr>
        <w:t>告诉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讲述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吩咐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temperature  n. </w:t>
      </w:r>
      <w:r w:rsidRPr="00DA26B0">
        <w:rPr>
          <w:rFonts w:ascii="Times New Roman" w:hAnsi="Times New Roman" w:hint="eastAsia"/>
        </w:rPr>
        <w:t>温度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temporary  a. </w:t>
      </w:r>
      <w:r w:rsidRPr="00DA26B0">
        <w:rPr>
          <w:rFonts w:ascii="Times New Roman" w:hAnsi="Times New Roman" w:hint="eastAsia"/>
        </w:rPr>
        <w:t>短暂的，暂时的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tend  v. </w:t>
      </w:r>
      <w:r w:rsidRPr="00DA26B0">
        <w:rPr>
          <w:rFonts w:ascii="Times New Roman" w:hAnsi="Times New Roman" w:hint="eastAsia"/>
        </w:rPr>
        <w:t>往往会，常常就，倾向，趋于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term  n. </w:t>
      </w:r>
      <w:r w:rsidRPr="00DA26B0">
        <w:rPr>
          <w:rFonts w:ascii="Times New Roman" w:hAnsi="Times New Roman" w:hint="eastAsia"/>
        </w:rPr>
        <w:t>学期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术语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条款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terrible  a. </w:t>
      </w:r>
      <w:r w:rsidRPr="00DA26B0">
        <w:rPr>
          <w:rFonts w:ascii="Times New Roman" w:hAnsi="Times New Roman" w:hint="eastAsia"/>
        </w:rPr>
        <w:t>可怕的；糟糕的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test  vt.&amp; n. </w:t>
      </w:r>
      <w:r w:rsidRPr="00DA26B0">
        <w:rPr>
          <w:rFonts w:ascii="Times New Roman" w:hAnsi="Times New Roman" w:hint="eastAsia"/>
        </w:rPr>
        <w:t>测试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考查，试验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text  n. </w:t>
      </w:r>
      <w:r w:rsidRPr="00DA26B0">
        <w:rPr>
          <w:rFonts w:ascii="Times New Roman" w:hAnsi="Times New Roman" w:hint="eastAsia"/>
        </w:rPr>
        <w:t>文本，课文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textbook n. </w:t>
      </w:r>
      <w:r w:rsidRPr="00DA26B0">
        <w:rPr>
          <w:rFonts w:ascii="Times New Roman" w:hAnsi="Times New Roman" w:hint="eastAsia"/>
        </w:rPr>
        <w:t>课本，教科书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than  conj. </w:t>
      </w:r>
      <w:r w:rsidRPr="00DA26B0">
        <w:rPr>
          <w:rFonts w:ascii="Times New Roman" w:hAnsi="Times New Roman" w:hint="eastAsia"/>
        </w:rPr>
        <w:t>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thank  vt. </w:t>
      </w:r>
      <w:r w:rsidRPr="00DA26B0">
        <w:rPr>
          <w:rFonts w:ascii="Times New Roman" w:hAnsi="Times New Roman" w:hint="eastAsia"/>
        </w:rPr>
        <w:t>感谢，致谢，道谢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（复）感谢，谢意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thankful  a. </w:t>
      </w:r>
      <w:r w:rsidRPr="00DA26B0">
        <w:rPr>
          <w:rFonts w:ascii="Times New Roman" w:hAnsi="Times New Roman" w:hint="eastAsia"/>
        </w:rPr>
        <w:t>感谢的，感激的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that  a.&amp; pron.</w:t>
      </w:r>
      <w:r w:rsidRPr="00DA26B0">
        <w:rPr>
          <w:rFonts w:ascii="Times New Roman" w:hAnsi="Times New Roman" w:hint="eastAsia"/>
        </w:rPr>
        <w:t>那，那个</w:t>
      </w:r>
      <w:r w:rsidRPr="00DA26B0">
        <w:rPr>
          <w:rFonts w:ascii="Times New Roman" w:hAnsi="Times New Roman"/>
        </w:rPr>
        <w:t xml:space="preserve"> conj. </w:t>
      </w:r>
      <w:r w:rsidRPr="00DA26B0">
        <w:rPr>
          <w:rFonts w:ascii="Times New Roman" w:hAnsi="Times New Roman" w:hint="eastAsia"/>
        </w:rPr>
        <w:t>那，那个（引导宾语从句等）</w:t>
      </w:r>
      <w:r w:rsidRPr="00DA26B0">
        <w:rPr>
          <w:rFonts w:ascii="Times New Roman" w:hAnsi="Times New Roman"/>
        </w:rPr>
        <w:t xml:space="preserve">ad. </w:t>
      </w:r>
      <w:r w:rsidRPr="00DA26B0">
        <w:rPr>
          <w:rFonts w:ascii="Times New Roman" w:hAnsi="Times New Roman" w:hint="eastAsia"/>
        </w:rPr>
        <w:t>那么，那样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  art. </w:t>
      </w:r>
      <w:r w:rsidRPr="00DA26B0">
        <w:rPr>
          <w:rFonts w:ascii="Times New Roman" w:hAnsi="Times New Roman" w:hint="eastAsia"/>
        </w:rPr>
        <w:t>这（那）个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这（那）些（用于特定人或物，序数词，最高级，专有名词，世上独一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无二事物前）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their  pron. </w:t>
      </w:r>
      <w:r w:rsidRPr="00DA26B0">
        <w:rPr>
          <w:rFonts w:ascii="Times New Roman" w:hAnsi="Times New Roman" w:hint="eastAsia"/>
        </w:rPr>
        <w:t>他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她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它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们的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theirs  pron. </w:t>
      </w:r>
      <w:r w:rsidRPr="00DA26B0">
        <w:rPr>
          <w:rFonts w:ascii="Times New Roman" w:hAnsi="Times New Roman" w:hint="eastAsia"/>
        </w:rPr>
        <w:t>他（她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它）们的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them  pron. </w:t>
      </w:r>
      <w:r w:rsidRPr="00DA26B0">
        <w:rPr>
          <w:rFonts w:ascii="Times New Roman" w:hAnsi="Times New Roman" w:hint="eastAsia"/>
        </w:rPr>
        <w:t>他</w:t>
      </w:r>
      <w:r w:rsidRPr="00DA26B0">
        <w:rPr>
          <w:rFonts w:ascii="Times New Roman" w:hAnsi="Times New Roman"/>
        </w:rPr>
        <w:t>/</w:t>
      </w:r>
      <w:r w:rsidRPr="00DA26B0">
        <w:rPr>
          <w:rFonts w:ascii="Times New Roman" w:hAnsi="Times New Roman" w:hint="eastAsia"/>
        </w:rPr>
        <w:t>她</w:t>
      </w:r>
      <w:r w:rsidRPr="00DA26B0">
        <w:rPr>
          <w:rFonts w:ascii="Times New Roman" w:hAnsi="Times New Roman"/>
        </w:rPr>
        <w:t>/</w:t>
      </w:r>
      <w:r w:rsidRPr="00DA26B0">
        <w:rPr>
          <w:rFonts w:ascii="Times New Roman" w:hAnsi="Times New Roman" w:hint="eastAsia"/>
        </w:rPr>
        <w:t>它们（宾格）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themselves  pron.</w:t>
      </w:r>
      <w:r w:rsidRPr="00DA26B0">
        <w:rPr>
          <w:rFonts w:ascii="Times New Roman" w:hAnsi="Times New Roman" w:hint="eastAsia"/>
        </w:rPr>
        <w:t>他</w:t>
      </w:r>
      <w:r w:rsidRPr="00DA26B0">
        <w:rPr>
          <w:rFonts w:ascii="Times New Roman" w:hAnsi="Times New Roman"/>
        </w:rPr>
        <w:t>/</w:t>
      </w:r>
      <w:r w:rsidRPr="00DA26B0">
        <w:rPr>
          <w:rFonts w:ascii="Times New Roman" w:hAnsi="Times New Roman" w:hint="eastAsia"/>
        </w:rPr>
        <w:t>她</w:t>
      </w:r>
      <w:r w:rsidRPr="00DA26B0">
        <w:rPr>
          <w:rFonts w:ascii="Times New Roman" w:hAnsi="Times New Roman"/>
        </w:rPr>
        <w:t>/</w:t>
      </w:r>
      <w:r w:rsidRPr="00DA26B0">
        <w:rPr>
          <w:rFonts w:ascii="Times New Roman" w:hAnsi="Times New Roman" w:hint="eastAsia"/>
        </w:rPr>
        <w:t>它们自己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then  ad. </w:t>
      </w:r>
      <w:r w:rsidRPr="00DA26B0">
        <w:rPr>
          <w:rFonts w:ascii="Times New Roman" w:hAnsi="Times New Roman" w:hint="eastAsia"/>
        </w:rPr>
        <w:t>当时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那时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然后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那么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theory  n. </w:t>
      </w:r>
      <w:r w:rsidRPr="00DA26B0">
        <w:rPr>
          <w:rFonts w:ascii="Times New Roman" w:hAnsi="Times New Roman" w:hint="eastAsia"/>
        </w:rPr>
        <w:t>理论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there  int. </w:t>
      </w:r>
      <w:r w:rsidRPr="00DA26B0">
        <w:rPr>
          <w:rFonts w:ascii="Times New Roman" w:hAnsi="Times New Roman" w:hint="eastAsia"/>
        </w:rPr>
        <w:t>那！你瞧（表示引起注意）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那里，那儿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在那里，往那里；（作引导词）表</w:t>
      </w:r>
      <w:r w:rsidRPr="00DA26B0">
        <w:rPr>
          <w:rFonts w:ascii="Times New Roman" w:hAnsi="Times New Roman"/>
        </w:rPr>
        <w:t>”</w:t>
      </w:r>
      <w:r w:rsidRPr="00DA26B0">
        <w:rPr>
          <w:rFonts w:ascii="Times New Roman" w:hAnsi="Times New Roman" w:hint="eastAsia"/>
        </w:rPr>
        <w:t>存在</w:t>
      </w:r>
      <w:r w:rsidRPr="00DA26B0">
        <w:rPr>
          <w:rFonts w:ascii="Times New Roman" w:hAnsi="Times New Roman"/>
        </w:rPr>
        <w:t xml:space="preserve">"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therefore  ad. </w:t>
      </w:r>
      <w:r w:rsidRPr="00DA26B0">
        <w:rPr>
          <w:rFonts w:ascii="Times New Roman" w:hAnsi="Times New Roman" w:hint="eastAsia"/>
        </w:rPr>
        <w:t>因此，所以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these  a. &amp; pron. </w:t>
      </w:r>
      <w:r w:rsidRPr="00DA26B0">
        <w:rPr>
          <w:rFonts w:ascii="Times New Roman" w:hAnsi="Times New Roman" w:hint="eastAsia"/>
        </w:rPr>
        <w:t>这些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they  pron. </w:t>
      </w:r>
      <w:r w:rsidRPr="00DA26B0">
        <w:rPr>
          <w:rFonts w:ascii="Times New Roman" w:hAnsi="Times New Roman" w:hint="eastAsia"/>
        </w:rPr>
        <w:t>他（她）们；它们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thick  a. </w:t>
      </w:r>
      <w:r w:rsidRPr="00DA26B0">
        <w:rPr>
          <w:rFonts w:ascii="Times New Roman" w:hAnsi="Times New Roman" w:hint="eastAsia"/>
        </w:rPr>
        <w:t>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thin a. </w:t>
      </w:r>
      <w:r w:rsidRPr="00DA26B0">
        <w:rPr>
          <w:rFonts w:ascii="Times New Roman" w:hAnsi="Times New Roman" w:hint="eastAsia"/>
        </w:rPr>
        <w:t>薄的；瘦的；稀的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thing  n. </w:t>
      </w:r>
      <w:r w:rsidRPr="00DA26B0">
        <w:rPr>
          <w:rFonts w:ascii="Times New Roman" w:hAnsi="Times New Roman" w:hint="eastAsia"/>
          <w:spacing w:val="-6"/>
        </w:rPr>
        <w:t>东西；</w:t>
      </w:r>
      <w:r w:rsidRPr="00DA26B0">
        <w:rPr>
          <w:rFonts w:ascii="Times New Roman" w:hAnsi="Times New Roman"/>
          <w:spacing w:val="-6"/>
        </w:rPr>
        <w:t>(</w:t>
      </w:r>
      <w:r w:rsidRPr="00DA26B0">
        <w:rPr>
          <w:rFonts w:ascii="Times New Roman" w:hAnsi="Times New Roman" w:hint="eastAsia"/>
          <w:spacing w:val="-6"/>
        </w:rPr>
        <w:t>复</w:t>
      </w:r>
      <w:r w:rsidRPr="00DA26B0">
        <w:rPr>
          <w:rFonts w:ascii="Times New Roman" w:hAnsi="Times New Roman"/>
          <w:spacing w:val="-6"/>
        </w:rPr>
        <w:t>)</w:t>
      </w:r>
      <w:r w:rsidRPr="00DA26B0">
        <w:rPr>
          <w:rFonts w:ascii="Times New Roman" w:hAnsi="Times New Roman" w:hint="eastAsia"/>
          <w:spacing w:val="-6"/>
        </w:rPr>
        <w:t>物品，用品；事情，事件</w:t>
      </w:r>
      <w:r w:rsidRPr="00DA26B0">
        <w:rPr>
          <w:rFonts w:ascii="Times New Roman" w:hAnsi="Times New Roman"/>
          <w:spacing w:val="-6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think(thought, thought)   v. </w:t>
      </w:r>
      <w:r w:rsidRPr="00DA26B0">
        <w:rPr>
          <w:rFonts w:ascii="Times New Roman" w:hAnsi="Times New Roman" w:hint="eastAsia"/>
        </w:rPr>
        <w:t>想；认为；考虑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thinking  n. </w:t>
      </w:r>
      <w:r w:rsidRPr="00DA26B0">
        <w:rPr>
          <w:rFonts w:ascii="Times New Roman" w:hAnsi="Times New Roman" w:hint="eastAsia"/>
        </w:rPr>
        <w:t>思索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见解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想法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this  a.&amp; pron.</w:t>
      </w:r>
      <w:r w:rsidRPr="00DA26B0">
        <w:rPr>
          <w:rFonts w:ascii="Times New Roman" w:hAnsi="Times New Roman" w:hint="eastAsia"/>
        </w:rPr>
        <w:t>这，这个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those  a.&amp; pron.</w:t>
      </w:r>
      <w:r w:rsidRPr="00DA26B0">
        <w:rPr>
          <w:rFonts w:ascii="Times New Roman" w:hAnsi="Times New Roman" w:hint="eastAsia"/>
        </w:rPr>
        <w:t>那些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though  conj. </w:t>
      </w:r>
      <w:r w:rsidRPr="00DA26B0">
        <w:rPr>
          <w:rFonts w:ascii="Times New Roman" w:hAnsi="Times New Roman" w:hint="eastAsia"/>
        </w:rPr>
        <w:t>虽然，可是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thought  n. </w:t>
      </w:r>
      <w:r w:rsidRPr="00DA26B0">
        <w:rPr>
          <w:rFonts w:ascii="Times New Roman" w:hAnsi="Times New Roman" w:hint="eastAsia"/>
        </w:rPr>
        <w:t>思考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思想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念头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throat  n. </w:t>
      </w:r>
      <w:r w:rsidRPr="00DA26B0">
        <w:rPr>
          <w:rFonts w:ascii="Times New Roman" w:hAnsi="Times New Roman" w:hint="eastAsia"/>
        </w:rPr>
        <w:t>喉咙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through  prep.</w:t>
      </w:r>
      <w:r w:rsidRPr="00DA26B0">
        <w:rPr>
          <w:rFonts w:ascii="Times New Roman" w:hAnsi="Times New Roman" w:hint="eastAsia"/>
        </w:rPr>
        <w:t>穿（通）过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从始至终</w:t>
      </w:r>
      <w:r w:rsidRPr="00DA26B0">
        <w:rPr>
          <w:rFonts w:ascii="Times New Roman" w:hAnsi="Times New Roman"/>
        </w:rPr>
        <w:t xml:space="preserve"> ad.</w:t>
      </w:r>
      <w:r w:rsidRPr="00DA26B0">
        <w:rPr>
          <w:rFonts w:ascii="Times New Roman" w:hAnsi="Times New Roman" w:hint="eastAsia"/>
        </w:rPr>
        <w:t>穿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通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过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自始至终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全部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throughout  prep. </w:t>
      </w:r>
      <w:r w:rsidRPr="00DA26B0">
        <w:rPr>
          <w:rFonts w:ascii="Times New Roman" w:hAnsi="Times New Roman" w:hint="eastAsia"/>
        </w:rPr>
        <w:t>遍及，贯穿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throw(threw,thrown)  v.</w:t>
      </w:r>
      <w:r w:rsidRPr="00DA26B0">
        <w:rPr>
          <w:rFonts w:ascii="Times New Roman" w:hAnsi="Times New Roman" w:hint="eastAsia"/>
        </w:rPr>
        <w:t>投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ticket  n. </w:t>
      </w:r>
      <w:r w:rsidRPr="00DA26B0">
        <w:rPr>
          <w:rFonts w:ascii="Times New Roman" w:hAnsi="Times New Roman" w:hint="eastAsia"/>
        </w:rPr>
        <w:t>票；卷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tie  vt. </w:t>
      </w:r>
      <w:r w:rsidRPr="00DA26B0">
        <w:rPr>
          <w:rFonts w:ascii="Times New Roman" w:hAnsi="Times New Roman" w:hint="eastAsia"/>
        </w:rPr>
        <w:t>（用绳，线）系，拴，扎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领带，绳子，结；关系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tight  a. </w:t>
      </w:r>
      <w:r w:rsidRPr="00DA26B0">
        <w:rPr>
          <w:rFonts w:ascii="Times New Roman" w:hAnsi="Times New Roman" w:hint="eastAsia"/>
        </w:rPr>
        <w:t>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till  conj.&amp; prep.</w:t>
      </w:r>
      <w:r w:rsidRPr="00DA26B0">
        <w:rPr>
          <w:rFonts w:ascii="Times New Roman" w:hAnsi="Times New Roman" w:hint="eastAsia"/>
        </w:rPr>
        <w:t>直到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直到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为止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time  n. </w:t>
      </w:r>
      <w:r w:rsidRPr="00DA26B0">
        <w:rPr>
          <w:rFonts w:ascii="Times New Roman" w:hAnsi="Times New Roman" w:hint="eastAsia"/>
        </w:rPr>
        <w:t>时间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时期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钟点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次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回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测定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的时间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记录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的时间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tiny  adj.  tinier, tiniest  a. </w:t>
      </w:r>
      <w:r w:rsidRPr="00DA26B0">
        <w:rPr>
          <w:rFonts w:ascii="Times New Roman" w:hAnsi="Times New Roman" w:hint="eastAsia"/>
        </w:rPr>
        <w:t>极小的，微小的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tired  a. </w:t>
      </w:r>
      <w:r w:rsidRPr="00DA26B0">
        <w:rPr>
          <w:rFonts w:ascii="Times New Roman" w:hAnsi="Times New Roman" w:hint="eastAsia"/>
        </w:rPr>
        <w:t>疲劳的，累的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title  n. </w:t>
      </w:r>
      <w:r w:rsidRPr="00DA26B0">
        <w:rPr>
          <w:rFonts w:ascii="Times New Roman" w:hAnsi="Times New Roman" w:hint="eastAsia"/>
        </w:rPr>
        <w:t>标题，题目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  prep. </w:t>
      </w:r>
      <w:r w:rsidRPr="00DA26B0">
        <w:rPr>
          <w:rFonts w:ascii="Times New Roman" w:hAnsi="Times New Roman" w:hint="eastAsia"/>
        </w:rPr>
        <w:t>（动词不定式符号，无词义）；（表示接受动作的人或物）给；对，向，到；在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之前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Day28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today  ad.&amp; n.</w:t>
      </w:r>
      <w:r w:rsidRPr="00DA26B0">
        <w:rPr>
          <w:rFonts w:ascii="Times New Roman" w:hAnsi="Times New Roman" w:hint="eastAsia"/>
        </w:rPr>
        <w:t>今天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现在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当前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together  ad. </w:t>
      </w:r>
      <w:r w:rsidRPr="00DA26B0">
        <w:rPr>
          <w:rFonts w:ascii="Times New Roman" w:hAnsi="Times New Roman" w:hint="eastAsia"/>
        </w:rPr>
        <w:t>一起，共同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tomorrow  ad. &amp; n.</w:t>
      </w:r>
      <w:r w:rsidRPr="00DA26B0">
        <w:rPr>
          <w:rFonts w:ascii="Times New Roman" w:hAnsi="Times New Roman" w:hint="eastAsia"/>
        </w:rPr>
        <w:t>明天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tongue  n. </w:t>
      </w:r>
      <w:r w:rsidRPr="00DA26B0">
        <w:rPr>
          <w:rFonts w:ascii="Times New Roman" w:hAnsi="Times New Roman" w:hint="eastAsia"/>
        </w:rPr>
        <w:t>舌，舌头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tonight  ad.&amp; n. </w:t>
      </w:r>
      <w:r w:rsidRPr="00DA26B0">
        <w:rPr>
          <w:rFonts w:ascii="Times New Roman" w:hAnsi="Times New Roman" w:hint="eastAsia"/>
        </w:rPr>
        <w:t>今晚，今夜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too  ad.</w:t>
      </w:r>
      <w:r w:rsidRPr="00DA26B0">
        <w:rPr>
          <w:rFonts w:ascii="Times New Roman" w:hAnsi="Times New Roman" w:hint="eastAsia"/>
        </w:rPr>
        <w:t>也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还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又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太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过分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很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非常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tool  n. </w:t>
      </w:r>
      <w:r w:rsidRPr="00DA26B0">
        <w:rPr>
          <w:rFonts w:ascii="Times New Roman" w:hAnsi="Times New Roman" w:hint="eastAsia"/>
        </w:rPr>
        <w:t>工具，器具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top  n. </w:t>
      </w:r>
      <w:r w:rsidRPr="00DA26B0">
        <w:rPr>
          <w:rFonts w:ascii="Times New Roman" w:hAnsi="Times New Roman" w:hint="eastAsia"/>
        </w:rPr>
        <w:t>顶部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（物体的）上面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topic  n. </w:t>
      </w:r>
      <w:r w:rsidRPr="00DA26B0">
        <w:rPr>
          <w:rFonts w:ascii="Times New Roman" w:hAnsi="Times New Roman" w:hint="eastAsia"/>
        </w:rPr>
        <w:t>题目，话题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total  a. </w:t>
      </w:r>
      <w:r w:rsidRPr="00DA26B0">
        <w:rPr>
          <w:rFonts w:ascii="Times New Roman" w:hAnsi="Times New Roman" w:hint="eastAsia"/>
        </w:rPr>
        <w:t>总数的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总括的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完全的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全然的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合计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总计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合计为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touch  vt. </w:t>
      </w:r>
      <w:r w:rsidRPr="00DA26B0">
        <w:rPr>
          <w:rFonts w:ascii="Times New Roman" w:hAnsi="Times New Roman" w:hint="eastAsia"/>
        </w:rPr>
        <w:t>触摸，接触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tough  a. </w:t>
      </w:r>
      <w:r w:rsidRPr="00DA26B0">
        <w:rPr>
          <w:rFonts w:ascii="Times New Roman" w:hAnsi="Times New Roman" w:hint="eastAsia"/>
          <w:spacing w:val="-4"/>
        </w:rPr>
        <w:t>坚硬的；结实的；棘手的，难解的</w:t>
      </w:r>
      <w:r w:rsidRPr="00DA26B0">
        <w:rPr>
          <w:rFonts w:ascii="Times New Roman" w:hAnsi="Times New Roman"/>
          <w:spacing w:val="-4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tour  n. </w:t>
      </w:r>
      <w:r w:rsidRPr="00DA26B0">
        <w:rPr>
          <w:rFonts w:ascii="Times New Roman" w:hAnsi="Times New Roman" w:hint="eastAsia"/>
        </w:rPr>
        <w:t>参观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观光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旅行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tourism  n. </w:t>
      </w:r>
      <w:r w:rsidRPr="00DA26B0">
        <w:rPr>
          <w:rFonts w:ascii="Times New Roman" w:hAnsi="Times New Roman" w:hint="eastAsia"/>
        </w:rPr>
        <w:t>旅游业；观光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tourist  vn. </w:t>
      </w:r>
      <w:r w:rsidRPr="00DA26B0">
        <w:rPr>
          <w:rFonts w:ascii="Times New Roman" w:hAnsi="Times New Roman" w:hint="eastAsia"/>
        </w:rPr>
        <w:t>旅行者，观光者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toward(s)  prep. </w:t>
      </w:r>
      <w:r w:rsidRPr="00DA26B0">
        <w:rPr>
          <w:rFonts w:ascii="Times New Roman" w:hAnsi="Times New Roman" w:hint="eastAsia"/>
        </w:rPr>
        <w:t>向，朝，对于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tower  n. </w:t>
      </w:r>
      <w:r w:rsidRPr="00DA26B0">
        <w:rPr>
          <w:rFonts w:ascii="Times New Roman" w:hAnsi="Times New Roman" w:hint="eastAsia"/>
        </w:rPr>
        <w:t>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town  n. </w:t>
      </w:r>
      <w:r w:rsidRPr="00DA26B0">
        <w:rPr>
          <w:rFonts w:ascii="Times New Roman" w:hAnsi="Times New Roman" w:hint="eastAsia"/>
        </w:rPr>
        <w:t>城镇，城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toy  n. </w:t>
      </w:r>
      <w:r w:rsidRPr="00DA26B0">
        <w:rPr>
          <w:rFonts w:ascii="Times New Roman" w:hAnsi="Times New Roman" w:hint="eastAsia"/>
        </w:rPr>
        <w:t>玩具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玩物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track  n. </w:t>
      </w:r>
      <w:r w:rsidRPr="00DA26B0">
        <w:rPr>
          <w:rFonts w:ascii="Times New Roman" w:hAnsi="Times New Roman" w:hint="eastAsia"/>
        </w:rPr>
        <w:t>轨道；田径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trade  n.</w:t>
      </w:r>
      <w:r w:rsidRPr="00DA26B0">
        <w:rPr>
          <w:rFonts w:ascii="Times New Roman" w:hAnsi="Times New Roman" w:hint="eastAsia"/>
        </w:rPr>
        <w:t>贸易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进行交换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tradition  n. </w:t>
      </w:r>
      <w:r w:rsidRPr="00DA26B0">
        <w:rPr>
          <w:rFonts w:ascii="Times New Roman" w:hAnsi="Times New Roman" w:hint="eastAsia"/>
        </w:rPr>
        <w:t>传统，风俗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traditional  a. </w:t>
      </w:r>
      <w:r w:rsidRPr="00DA26B0">
        <w:rPr>
          <w:rFonts w:ascii="Times New Roman" w:hAnsi="Times New Roman" w:hint="eastAsia"/>
        </w:rPr>
        <w:t>传统的，风俗的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traffic  n. </w:t>
      </w:r>
      <w:r w:rsidRPr="00DA26B0">
        <w:rPr>
          <w:rFonts w:ascii="Times New Roman" w:hAnsi="Times New Roman" w:hint="eastAsia"/>
        </w:rPr>
        <w:t>交通，来往车辆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train  n. </w:t>
      </w:r>
      <w:r w:rsidRPr="00DA26B0">
        <w:rPr>
          <w:rFonts w:ascii="Times New Roman" w:hAnsi="Times New Roman" w:hint="eastAsia"/>
        </w:rPr>
        <w:t>火车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培训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训练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training  n. </w:t>
      </w:r>
      <w:r w:rsidRPr="00DA26B0">
        <w:rPr>
          <w:rFonts w:ascii="Times New Roman" w:hAnsi="Times New Roman" w:hint="eastAsia"/>
        </w:rPr>
        <w:t>培训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travel  n.&amp; vi.</w:t>
      </w:r>
      <w:r w:rsidRPr="00DA26B0">
        <w:rPr>
          <w:rFonts w:ascii="Times New Roman" w:hAnsi="Times New Roman" w:hint="eastAsia"/>
        </w:rPr>
        <w:t>旅行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traveler  n. </w:t>
      </w:r>
      <w:r w:rsidRPr="00DA26B0">
        <w:rPr>
          <w:rFonts w:ascii="Times New Roman" w:hAnsi="Times New Roman" w:hint="eastAsia"/>
        </w:rPr>
        <w:t>旅行者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treat  vt. </w:t>
      </w:r>
      <w:r w:rsidRPr="00DA26B0">
        <w:rPr>
          <w:rFonts w:ascii="Times New Roman" w:hAnsi="Times New Roman" w:hint="eastAsia"/>
        </w:rPr>
        <w:t>对待，看待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treatment  n. </w:t>
      </w:r>
      <w:r w:rsidRPr="00DA26B0">
        <w:rPr>
          <w:rFonts w:ascii="Times New Roman" w:hAnsi="Times New Roman" w:hint="eastAsia"/>
        </w:rPr>
        <w:t>治疗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疗法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tree  n. </w:t>
      </w:r>
      <w:r w:rsidRPr="00DA26B0">
        <w:rPr>
          <w:rFonts w:ascii="Times New Roman" w:hAnsi="Times New Roman" w:hint="eastAsia"/>
        </w:rPr>
        <w:t>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trial  n. </w:t>
      </w:r>
      <w:r w:rsidRPr="00DA26B0">
        <w:rPr>
          <w:rFonts w:ascii="Times New Roman" w:hAnsi="Times New Roman" w:hint="eastAsia"/>
        </w:rPr>
        <w:t>审判；试验；试用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trip  n. </w:t>
      </w:r>
      <w:r w:rsidRPr="00DA26B0">
        <w:rPr>
          <w:rFonts w:ascii="Times New Roman" w:hAnsi="Times New Roman" w:hint="eastAsia"/>
        </w:rPr>
        <w:t>旅行，旅程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trouble  vt. </w:t>
      </w:r>
      <w:r w:rsidRPr="00DA26B0">
        <w:rPr>
          <w:rFonts w:ascii="Times New Roman" w:hAnsi="Times New Roman" w:hint="eastAsia"/>
        </w:rPr>
        <w:t>使苦恼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使忧虑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使麻烦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问题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疾病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烦恼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麻烦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troublesome  a.</w:t>
      </w:r>
      <w:r w:rsidRPr="00DA26B0">
        <w:rPr>
          <w:rFonts w:ascii="Times New Roman" w:hAnsi="Times New Roman" w:hint="eastAsia"/>
        </w:rPr>
        <w:t>令人烦恼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讨厌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truck  n. </w:t>
      </w:r>
      <w:r w:rsidRPr="00DA26B0">
        <w:rPr>
          <w:rFonts w:ascii="Times New Roman" w:hAnsi="Times New Roman" w:hint="eastAsia"/>
        </w:rPr>
        <w:t>卡车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运货车；车皮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装车；用货车运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true  a. </w:t>
      </w:r>
      <w:r w:rsidRPr="00DA26B0">
        <w:rPr>
          <w:rFonts w:ascii="Times New Roman" w:hAnsi="Times New Roman" w:hint="eastAsia"/>
        </w:rPr>
        <w:t>真的，真实的；忠诚的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truly  ad. </w:t>
      </w:r>
      <w:r w:rsidRPr="00DA26B0">
        <w:rPr>
          <w:rFonts w:ascii="Times New Roman" w:hAnsi="Times New Roman" w:hint="eastAsia"/>
        </w:rPr>
        <w:t>真正地，真实地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trust  vt. </w:t>
      </w:r>
      <w:r w:rsidRPr="00DA26B0">
        <w:rPr>
          <w:rFonts w:ascii="Times New Roman" w:hAnsi="Times New Roman" w:hint="eastAsia"/>
        </w:rPr>
        <w:t>相信，信任，信赖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truth  n. </w:t>
      </w:r>
      <w:r w:rsidRPr="00DA26B0">
        <w:rPr>
          <w:rFonts w:ascii="Times New Roman" w:hAnsi="Times New Roman" w:hint="eastAsia"/>
        </w:rPr>
        <w:t>真理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事实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真相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实际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try  v. </w:t>
      </w:r>
      <w:r w:rsidRPr="00DA26B0">
        <w:rPr>
          <w:rFonts w:ascii="Times New Roman" w:hAnsi="Times New Roman" w:hint="eastAsia"/>
        </w:rPr>
        <w:t>试，试图，努力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T-shirt  n. T</w:t>
      </w:r>
      <w:r w:rsidRPr="00DA26B0">
        <w:rPr>
          <w:rFonts w:ascii="Times New Roman" w:hAnsi="Times New Roman" w:hint="eastAsia"/>
        </w:rPr>
        <w:t>恤衫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turn  v. </w:t>
      </w:r>
      <w:r w:rsidRPr="00DA26B0">
        <w:rPr>
          <w:rFonts w:ascii="Times New Roman" w:hAnsi="Times New Roman" w:hint="eastAsia"/>
        </w:rPr>
        <w:t>旋转，翻转，转变，转弯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轮流，（轮流的）顺序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TV(</w:t>
      </w:r>
      <w:r w:rsidRPr="00DA26B0">
        <w:rPr>
          <w:rFonts w:ascii="Times New Roman" w:hAnsi="Times New Roman" w:hint="eastAsia"/>
        </w:rPr>
        <w:t>缩</w:t>
      </w:r>
      <w:r w:rsidRPr="00DA26B0">
        <w:rPr>
          <w:rFonts w:ascii="Times New Roman" w:hAnsi="Times New Roman"/>
        </w:rPr>
        <w:t xml:space="preserve">) = television  n. </w:t>
      </w:r>
      <w:r w:rsidRPr="00DA26B0">
        <w:rPr>
          <w:rFonts w:ascii="Times New Roman" w:hAnsi="Times New Roman" w:hint="eastAsia"/>
        </w:rPr>
        <w:t>电视机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twice  ad. </w:t>
      </w:r>
      <w:r w:rsidRPr="00DA26B0">
        <w:rPr>
          <w:rFonts w:ascii="Times New Roman" w:hAnsi="Times New Roman" w:hint="eastAsia"/>
        </w:rPr>
        <w:t>两次；两倍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type  vt. </w:t>
      </w:r>
      <w:r w:rsidRPr="00DA26B0">
        <w:rPr>
          <w:rFonts w:ascii="Times New Roman" w:hAnsi="Times New Roman" w:hint="eastAsia"/>
        </w:rPr>
        <w:t>打字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typewriter  n. </w:t>
      </w:r>
      <w:r w:rsidRPr="00DA26B0">
        <w:rPr>
          <w:rFonts w:ascii="Times New Roman" w:hAnsi="Times New Roman" w:hint="eastAsia"/>
        </w:rPr>
        <w:t>打字机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typical  a. </w:t>
      </w:r>
      <w:r w:rsidRPr="00DA26B0">
        <w:rPr>
          <w:rFonts w:ascii="Times New Roman" w:hAnsi="Times New Roman" w:hint="eastAsia"/>
        </w:rPr>
        <w:t>典型的，有代表性的，特有的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unable  a.</w:t>
      </w:r>
      <w:r w:rsidRPr="00DA26B0">
        <w:rPr>
          <w:rFonts w:ascii="Times New Roman" w:hAnsi="Times New Roman" w:hint="eastAsia"/>
        </w:rPr>
        <w:t>不能的，不能胜任的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under  ad.&amp; prep.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下面，向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下面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understand (understood, understood)  v. </w:t>
      </w:r>
      <w:r w:rsidRPr="00DA26B0">
        <w:rPr>
          <w:rFonts w:ascii="Times New Roman" w:hAnsi="Times New Roman" w:hint="eastAsia"/>
        </w:rPr>
        <w:t>懂得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明白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理解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uniform  n. </w:t>
      </w:r>
      <w:r w:rsidRPr="00DA26B0">
        <w:rPr>
          <w:rFonts w:ascii="Times New Roman" w:hAnsi="Times New Roman" w:hint="eastAsia"/>
        </w:rPr>
        <w:t>制服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union  n. </w:t>
      </w:r>
      <w:r w:rsidRPr="00DA26B0">
        <w:rPr>
          <w:rFonts w:ascii="Times New Roman" w:hAnsi="Times New Roman" w:hint="eastAsia"/>
        </w:rPr>
        <w:t>联合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联盟；工会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unit  n. </w:t>
      </w:r>
      <w:r w:rsidRPr="00DA26B0">
        <w:rPr>
          <w:rFonts w:ascii="Times New Roman" w:hAnsi="Times New Roman" w:hint="eastAsia"/>
        </w:rPr>
        <w:t>单元，单位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university  n. </w:t>
      </w:r>
      <w:r w:rsidRPr="00DA26B0">
        <w:rPr>
          <w:rFonts w:ascii="Times New Roman" w:hAnsi="Times New Roman" w:hint="eastAsia"/>
        </w:rPr>
        <w:t>大学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unless  conj. </w:t>
      </w:r>
      <w:r w:rsidRPr="00DA26B0">
        <w:rPr>
          <w:rFonts w:ascii="Times New Roman" w:hAnsi="Times New Roman" w:hint="eastAsia"/>
        </w:rPr>
        <w:t>如果不，除非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unlike  prep. </w:t>
      </w:r>
      <w:r w:rsidRPr="00DA26B0">
        <w:rPr>
          <w:rFonts w:ascii="Times New Roman" w:hAnsi="Times New Roman" w:hint="eastAsia"/>
        </w:rPr>
        <w:t>不像，和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不同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until  prep.&amp; conj.</w:t>
      </w:r>
      <w:r w:rsidRPr="00DA26B0">
        <w:rPr>
          <w:rFonts w:ascii="Times New Roman" w:hAnsi="Times New Roman" w:hint="eastAsia"/>
        </w:rPr>
        <w:t>直到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为止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unusual  a. </w:t>
      </w:r>
      <w:r w:rsidRPr="00DA26B0">
        <w:rPr>
          <w:rFonts w:ascii="Times New Roman" w:hAnsi="Times New Roman" w:hint="eastAsia"/>
        </w:rPr>
        <w:t>不平常的，异常的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up  ad. </w:t>
      </w:r>
      <w:r w:rsidRPr="00DA26B0">
        <w:rPr>
          <w:rFonts w:ascii="Times New Roman" w:hAnsi="Times New Roman" w:hint="eastAsia"/>
        </w:rPr>
        <w:t>向上；在上方；起来；在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以上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上面的，向上的，上行的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上升；上坡；上行；繁荣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举起；拿起；提高</w:t>
      </w:r>
      <w:r w:rsidRPr="00DA26B0">
        <w:rPr>
          <w:rFonts w:ascii="Times New Roman" w:hAnsi="Times New Roman"/>
        </w:rPr>
        <w:t xml:space="preserve"> prep. </w:t>
      </w:r>
      <w:r w:rsidRPr="00DA26B0">
        <w:rPr>
          <w:rFonts w:ascii="Times New Roman" w:hAnsi="Times New Roman" w:hint="eastAsia"/>
        </w:rPr>
        <w:t>向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高处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；向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)……</w:t>
      </w:r>
      <w:r w:rsidRPr="00DA26B0">
        <w:rPr>
          <w:rFonts w:ascii="Times New Roman" w:hAnsi="Times New Roman" w:hint="eastAsia"/>
        </w:rPr>
        <w:t>上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面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upon 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上面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Day29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us pron.</w:t>
      </w:r>
      <w:r w:rsidRPr="00DA26B0">
        <w:rPr>
          <w:rFonts w:ascii="Times New Roman" w:hAnsi="Times New Roman" w:hint="eastAsia"/>
        </w:rPr>
        <w:t>（</w:t>
      </w:r>
      <w:r w:rsidRPr="00DA26B0">
        <w:rPr>
          <w:rFonts w:ascii="Times New Roman" w:hAnsi="Times New Roman"/>
        </w:rPr>
        <w:t>we</w:t>
      </w:r>
      <w:r w:rsidRPr="00DA26B0">
        <w:rPr>
          <w:rFonts w:ascii="Times New Roman" w:hAnsi="Times New Roman" w:hint="eastAsia"/>
        </w:rPr>
        <w:t>的宾格，用作宾语）我们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use  n.&amp; vt.</w:t>
      </w:r>
      <w:r w:rsidRPr="00DA26B0">
        <w:rPr>
          <w:rFonts w:ascii="Times New Roman" w:hAnsi="Times New Roman" w:hint="eastAsia"/>
        </w:rPr>
        <w:t>利用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使用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应用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used  a. </w:t>
      </w:r>
      <w:r w:rsidRPr="00DA26B0">
        <w:rPr>
          <w:rFonts w:ascii="Times New Roman" w:hAnsi="Times New Roman" w:hint="eastAsia"/>
        </w:rPr>
        <w:t>用过的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旧的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二手的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useful  a. </w:t>
      </w:r>
      <w:r w:rsidRPr="00DA26B0">
        <w:rPr>
          <w:rFonts w:ascii="Times New Roman" w:hAnsi="Times New Roman" w:hint="eastAsia"/>
        </w:rPr>
        <w:t>有用的，有益的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useless  a. </w:t>
      </w:r>
      <w:r w:rsidRPr="00DA26B0">
        <w:rPr>
          <w:rFonts w:ascii="Times New Roman" w:hAnsi="Times New Roman" w:hint="eastAsia"/>
        </w:rPr>
        <w:t>无用的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user  n. </w:t>
      </w:r>
      <w:r w:rsidRPr="00DA26B0">
        <w:rPr>
          <w:rFonts w:ascii="Times New Roman" w:hAnsi="Times New Roman" w:hint="eastAsia"/>
        </w:rPr>
        <w:t>使用者；用户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usual  a. </w:t>
      </w:r>
      <w:r w:rsidRPr="00DA26B0">
        <w:rPr>
          <w:rFonts w:ascii="Times New Roman" w:hAnsi="Times New Roman" w:hint="eastAsia"/>
        </w:rPr>
        <w:t>通常的，平常的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vacation  n. </w:t>
      </w:r>
      <w:r w:rsidRPr="00DA26B0">
        <w:rPr>
          <w:rFonts w:ascii="Times New Roman" w:hAnsi="Times New Roman" w:hint="eastAsia"/>
        </w:rPr>
        <w:t>假期，休假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valuable  a. </w:t>
      </w:r>
      <w:r w:rsidRPr="00DA26B0">
        <w:rPr>
          <w:rFonts w:ascii="Times New Roman" w:hAnsi="Times New Roman" w:hint="eastAsia"/>
        </w:rPr>
        <w:t>值钱的，贵重的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value  n. </w:t>
      </w:r>
      <w:r w:rsidRPr="00DA26B0">
        <w:rPr>
          <w:rFonts w:ascii="Times New Roman" w:hAnsi="Times New Roman" w:hint="eastAsia"/>
        </w:rPr>
        <w:t>价值，益处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variety  n. </w:t>
      </w:r>
      <w:r w:rsidRPr="00DA26B0">
        <w:rPr>
          <w:rFonts w:ascii="Times New Roman" w:hAnsi="Times New Roman" w:hint="eastAsia"/>
        </w:rPr>
        <w:t>种种，种类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various  a. </w:t>
      </w:r>
      <w:r w:rsidRPr="00DA26B0">
        <w:rPr>
          <w:rFonts w:ascii="Times New Roman" w:hAnsi="Times New Roman" w:hint="eastAsia"/>
        </w:rPr>
        <w:t>各种各样的，不同的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vegetable  n. </w:t>
      </w:r>
      <w:r w:rsidRPr="00DA26B0">
        <w:rPr>
          <w:rFonts w:ascii="Times New Roman" w:hAnsi="Times New Roman" w:hint="eastAsia"/>
        </w:rPr>
        <w:t>蔬菜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vehicle  n. </w:t>
      </w:r>
      <w:r w:rsidRPr="00DA26B0">
        <w:rPr>
          <w:rFonts w:ascii="Times New Roman" w:hAnsi="Times New Roman" w:hint="eastAsia"/>
        </w:rPr>
        <w:t>交通工具，车辆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very  vad. </w:t>
      </w:r>
      <w:r w:rsidRPr="00DA26B0">
        <w:rPr>
          <w:rFonts w:ascii="Times New Roman" w:hAnsi="Times New Roman" w:hint="eastAsia"/>
        </w:rPr>
        <w:t>很，非常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victim  n. </w:t>
      </w:r>
      <w:r w:rsidRPr="00DA26B0">
        <w:rPr>
          <w:rFonts w:ascii="Times New Roman" w:hAnsi="Times New Roman" w:hint="eastAsia"/>
        </w:rPr>
        <w:t>受害者，牺牲品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victory  n. </w:t>
      </w:r>
      <w:r w:rsidRPr="00DA26B0">
        <w:rPr>
          <w:rFonts w:ascii="Times New Roman" w:hAnsi="Times New Roman" w:hint="eastAsia"/>
        </w:rPr>
        <w:t>胜利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video  n. </w:t>
      </w:r>
      <w:r w:rsidRPr="00DA26B0">
        <w:rPr>
          <w:rFonts w:ascii="Times New Roman" w:hAnsi="Times New Roman" w:hint="eastAsia"/>
        </w:rPr>
        <w:t>录像，视频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view  n. </w:t>
      </w:r>
      <w:r w:rsidRPr="00DA26B0">
        <w:rPr>
          <w:rFonts w:ascii="Times New Roman" w:hAnsi="Times New Roman" w:hint="eastAsia"/>
        </w:rPr>
        <w:t>看法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见解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风景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景色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village  n. </w:t>
      </w:r>
      <w:r w:rsidRPr="00DA26B0">
        <w:rPr>
          <w:rFonts w:ascii="Times New Roman" w:hAnsi="Times New Roman" w:hint="eastAsia"/>
        </w:rPr>
        <w:t>村庄，乡村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villager  n. </w:t>
      </w:r>
      <w:r w:rsidRPr="00DA26B0">
        <w:rPr>
          <w:rFonts w:ascii="Times New Roman" w:hAnsi="Times New Roman" w:hint="eastAsia"/>
        </w:rPr>
        <w:t>村民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violence  n. </w:t>
      </w:r>
      <w:r w:rsidRPr="00DA26B0">
        <w:rPr>
          <w:rFonts w:ascii="Times New Roman" w:hAnsi="Times New Roman" w:hint="eastAsia"/>
        </w:rPr>
        <w:t>暴力行为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violent  a. </w:t>
      </w:r>
      <w:r w:rsidRPr="00DA26B0">
        <w:rPr>
          <w:rFonts w:ascii="Times New Roman" w:hAnsi="Times New Roman" w:hint="eastAsia"/>
        </w:rPr>
        <w:t>暴力的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visit  n.&amp; vt. </w:t>
      </w:r>
      <w:r w:rsidRPr="00DA26B0">
        <w:rPr>
          <w:rFonts w:ascii="Times New Roman" w:hAnsi="Times New Roman" w:hint="eastAsia"/>
        </w:rPr>
        <w:t>参观，访问，拜访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visitor  n. </w:t>
      </w:r>
      <w:r w:rsidRPr="00DA26B0">
        <w:rPr>
          <w:rFonts w:ascii="Times New Roman" w:hAnsi="Times New Roman" w:hint="eastAsia"/>
        </w:rPr>
        <w:t>访问者，参观者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voice  n. </w:t>
      </w:r>
      <w:r w:rsidRPr="00DA26B0">
        <w:rPr>
          <w:rFonts w:ascii="Times New Roman" w:hAnsi="Times New Roman" w:hint="eastAsia"/>
        </w:rPr>
        <w:t>说话声</w:t>
      </w:r>
      <w:r w:rsidRPr="00DA26B0">
        <w:rPr>
          <w:rFonts w:ascii="Times New Roman" w:hAnsi="Times New Roman"/>
        </w:rPr>
        <w:t xml:space="preserve">; </w:t>
      </w:r>
      <w:r w:rsidRPr="00DA26B0">
        <w:rPr>
          <w:rFonts w:ascii="Times New Roman" w:hAnsi="Times New Roman" w:hint="eastAsia"/>
        </w:rPr>
        <w:t>语态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vote  vi. </w:t>
      </w:r>
      <w:r w:rsidRPr="00DA26B0">
        <w:rPr>
          <w:rFonts w:ascii="Times New Roman" w:hAnsi="Times New Roman" w:hint="eastAsia"/>
        </w:rPr>
        <w:t>选举，投票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wage  n. </w:t>
      </w:r>
      <w:r w:rsidRPr="00DA26B0">
        <w:rPr>
          <w:rFonts w:ascii="Times New Roman" w:hAnsi="Times New Roman" w:hint="eastAsia"/>
        </w:rPr>
        <w:t>工资，工钱，报酬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wait  vi. </w:t>
      </w:r>
      <w:r w:rsidRPr="00DA26B0">
        <w:rPr>
          <w:rFonts w:ascii="Times New Roman" w:hAnsi="Times New Roman" w:hint="eastAsia"/>
        </w:rPr>
        <w:t>等，等候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walk  n.&amp; v. </w:t>
      </w:r>
      <w:r w:rsidRPr="00DA26B0">
        <w:rPr>
          <w:rFonts w:ascii="Times New Roman" w:hAnsi="Times New Roman" w:hint="eastAsia"/>
        </w:rPr>
        <w:t>步行；散步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wall  n. </w:t>
      </w:r>
      <w:r w:rsidRPr="00DA26B0">
        <w:rPr>
          <w:rFonts w:ascii="Times New Roman" w:hAnsi="Times New Roman" w:hint="eastAsia"/>
        </w:rPr>
        <w:t>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want  vt. </w:t>
      </w:r>
      <w:r w:rsidRPr="00DA26B0">
        <w:rPr>
          <w:rFonts w:ascii="Times New Roman" w:hAnsi="Times New Roman" w:hint="eastAsia"/>
        </w:rPr>
        <w:t>想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想要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需要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必要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war  n. </w:t>
      </w:r>
      <w:r w:rsidRPr="00DA26B0">
        <w:rPr>
          <w:rFonts w:ascii="Times New Roman" w:hAnsi="Times New Roman" w:hint="eastAsia"/>
        </w:rPr>
        <w:t>战争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warm  a. </w:t>
      </w:r>
      <w:r w:rsidRPr="00DA26B0">
        <w:rPr>
          <w:rFonts w:ascii="Times New Roman" w:hAnsi="Times New Roman" w:hint="eastAsia"/>
        </w:rPr>
        <w:t>暖和的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温暖的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热情的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warmth  n. </w:t>
      </w:r>
      <w:r w:rsidRPr="00DA26B0">
        <w:rPr>
          <w:rFonts w:ascii="Times New Roman" w:hAnsi="Times New Roman" w:hint="eastAsia"/>
        </w:rPr>
        <w:t>暖和，温暖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warn vt. </w:t>
      </w:r>
      <w:r w:rsidRPr="00DA26B0">
        <w:rPr>
          <w:rFonts w:ascii="Times New Roman" w:hAnsi="Times New Roman" w:hint="eastAsia"/>
        </w:rPr>
        <w:t>警告，预先通知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wash  n.</w:t>
      </w:r>
      <w:r w:rsidRPr="00DA26B0">
        <w:rPr>
          <w:rFonts w:ascii="Times New Roman" w:hAnsi="Times New Roman" w:hint="eastAsia"/>
        </w:rPr>
        <w:t>洗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涤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冲洗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洗剂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泼溅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洗的衣服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洗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涤</w:t>
      </w:r>
      <w:r w:rsidRPr="00DA26B0">
        <w:rPr>
          <w:rFonts w:ascii="Times New Roman" w:hAnsi="Times New Roman"/>
        </w:rPr>
        <w:t>),</w:t>
      </w:r>
      <w:r w:rsidRPr="00DA26B0">
        <w:rPr>
          <w:rFonts w:ascii="Times New Roman" w:hAnsi="Times New Roman" w:hint="eastAsia"/>
        </w:rPr>
        <w:t>冲洗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流过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弄湿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waste  n.&amp; vt. </w:t>
      </w:r>
      <w:r w:rsidRPr="00DA26B0">
        <w:rPr>
          <w:rFonts w:ascii="Times New Roman" w:hAnsi="Times New Roman" w:hint="eastAsia"/>
        </w:rPr>
        <w:t>浪费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watch  vt. </w:t>
      </w:r>
      <w:r w:rsidRPr="00DA26B0">
        <w:rPr>
          <w:rFonts w:ascii="Times New Roman" w:hAnsi="Times New Roman" w:hint="eastAsia"/>
        </w:rPr>
        <w:t>观看，注视；当心，注意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手表，表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water  n. </w:t>
      </w:r>
      <w:r w:rsidRPr="00DA26B0">
        <w:rPr>
          <w:rFonts w:ascii="Times New Roman" w:hAnsi="Times New Roman" w:hint="eastAsia"/>
        </w:rPr>
        <w:t>水</w:t>
      </w:r>
      <w:r w:rsidRPr="00DA26B0">
        <w:rPr>
          <w:rFonts w:ascii="Times New Roman" w:hAnsi="Times New Roman"/>
        </w:rPr>
        <w:t xml:space="preserve">v. </w:t>
      </w:r>
      <w:r w:rsidRPr="00DA26B0">
        <w:rPr>
          <w:rFonts w:ascii="Times New Roman" w:hAnsi="Times New Roman" w:hint="eastAsia"/>
        </w:rPr>
        <w:t>浇水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wave  n. </w:t>
      </w:r>
      <w:r w:rsidRPr="00DA26B0">
        <w:rPr>
          <w:rFonts w:ascii="Times New Roman" w:hAnsi="Times New Roman" w:hint="eastAsia"/>
        </w:rPr>
        <w:t>（热、光、声等的）波，波浪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挥手，挥动，波动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way  n. </w:t>
      </w:r>
      <w:r w:rsidRPr="00DA26B0">
        <w:rPr>
          <w:rFonts w:ascii="Times New Roman" w:hAnsi="Times New Roman" w:hint="eastAsia"/>
        </w:rPr>
        <w:t>路，路线；方式，手段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  pron. </w:t>
      </w:r>
      <w:r w:rsidRPr="00DA26B0">
        <w:rPr>
          <w:rFonts w:ascii="Times New Roman" w:hAnsi="Times New Roman" w:hint="eastAsia"/>
        </w:rPr>
        <w:t>我们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weak  a. </w:t>
      </w:r>
      <w:r w:rsidRPr="00DA26B0">
        <w:rPr>
          <w:rFonts w:ascii="Times New Roman" w:hAnsi="Times New Roman" w:hint="eastAsia"/>
        </w:rPr>
        <w:t>差的，弱的，淡的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wealth  n. </w:t>
      </w:r>
      <w:r w:rsidRPr="00DA26B0">
        <w:rPr>
          <w:rFonts w:ascii="Times New Roman" w:hAnsi="Times New Roman" w:hint="eastAsia"/>
        </w:rPr>
        <w:t>财产，财富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wealthy  a. </w:t>
      </w:r>
      <w:r w:rsidRPr="00DA26B0">
        <w:rPr>
          <w:rFonts w:ascii="Times New Roman" w:hAnsi="Times New Roman" w:hint="eastAsia"/>
        </w:rPr>
        <w:t>富的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wear (wore, worn)  v. </w:t>
      </w:r>
      <w:r w:rsidRPr="00DA26B0">
        <w:rPr>
          <w:rFonts w:ascii="Times New Roman" w:hAnsi="Times New Roman" w:hint="eastAsia"/>
        </w:rPr>
        <w:t>穿，戴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weather  n. </w:t>
      </w:r>
      <w:r w:rsidRPr="00DA26B0">
        <w:rPr>
          <w:rFonts w:ascii="Times New Roman" w:hAnsi="Times New Roman" w:hint="eastAsia"/>
        </w:rPr>
        <w:t>天气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wedding  n. </w:t>
      </w:r>
      <w:r w:rsidRPr="00DA26B0">
        <w:rPr>
          <w:rFonts w:ascii="Times New Roman" w:hAnsi="Times New Roman" w:hint="eastAsia"/>
        </w:rPr>
        <w:t>婚礼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结婚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week  n. </w:t>
      </w:r>
      <w:r w:rsidRPr="00DA26B0">
        <w:rPr>
          <w:rFonts w:ascii="Times New Roman" w:hAnsi="Times New Roman" w:hint="eastAsia"/>
        </w:rPr>
        <w:t>星期，周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weekend  n. </w:t>
      </w:r>
      <w:r w:rsidRPr="00DA26B0">
        <w:rPr>
          <w:rFonts w:ascii="Times New Roman" w:hAnsi="Times New Roman" w:hint="eastAsia"/>
        </w:rPr>
        <w:t>周末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weigh  vt. </w:t>
      </w:r>
      <w:r w:rsidRPr="00DA26B0">
        <w:rPr>
          <w:rFonts w:ascii="Times New Roman" w:hAnsi="Times New Roman" w:hint="eastAsia"/>
        </w:rPr>
        <w:t>称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的重量，重（若干）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weight  n. </w:t>
      </w:r>
      <w:r w:rsidRPr="00DA26B0">
        <w:rPr>
          <w:rFonts w:ascii="Times New Roman" w:hAnsi="Times New Roman" w:hint="eastAsia"/>
        </w:rPr>
        <w:t>重，重量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welcome  int.n. &amp; v.</w:t>
      </w:r>
      <w:r w:rsidRPr="00DA26B0">
        <w:rPr>
          <w:rFonts w:ascii="Times New Roman" w:hAnsi="Times New Roman" w:hint="eastAsia"/>
        </w:rPr>
        <w:t>欢迎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受欢迎的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well  (better, best) ad. </w:t>
      </w:r>
      <w:r w:rsidRPr="00DA26B0">
        <w:rPr>
          <w:rFonts w:ascii="Times New Roman" w:hAnsi="Times New Roman" w:hint="eastAsia"/>
        </w:rPr>
        <w:t>好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令人满意地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完全地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好的</w:t>
      </w:r>
      <w:r w:rsidRPr="00DA26B0">
        <w:rPr>
          <w:rFonts w:ascii="Times New Roman" w:hAnsi="Times New Roman"/>
        </w:rPr>
        <w:t>,,</w:t>
      </w:r>
      <w:r w:rsidRPr="00DA26B0">
        <w:rPr>
          <w:rFonts w:ascii="Times New Roman" w:hAnsi="Times New Roman" w:hint="eastAsia"/>
        </w:rPr>
        <w:t>健康的</w:t>
      </w:r>
      <w:r w:rsidRPr="00DA26B0">
        <w:rPr>
          <w:rFonts w:ascii="Times New Roman" w:hAnsi="Times New Roman"/>
        </w:rPr>
        <w:t xml:space="preserve">int. </w:t>
      </w:r>
      <w:r w:rsidRPr="00DA26B0">
        <w:rPr>
          <w:rFonts w:ascii="Times New Roman" w:hAnsi="Times New Roman" w:hint="eastAsia"/>
        </w:rPr>
        <w:t>表示惊讶同意或犹豫等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亦用于接话语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好吧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那么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哎呀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west  a. (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西；向西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从西来的</w:t>
      </w:r>
      <w:r w:rsidRPr="00DA26B0">
        <w:rPr>
          <w:rFonts w:ascii="Times New Roman" w:hAnsi="Times New Roman"/>
        </w:rPr>
        <w:t xml:space="preserve"> ad. </w:t>
      </w:r>
      <w:r w:rsidRPr="00DA26B0">
        <w:rPr>
          <w:rFonts w:ascii="Times New Roman" w:hAnsi="Times New Roman" w:hint="eastAsia"/>
        </w:rPr>
        <w:t>在西方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向西方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西部；西方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western  a. </w:t>
      </w:r>
      <w:r w:rsidRPr="00DA26B0">
        <w:rPr>
          <w:rFonts w:ascii="Times New Roman" w:hAnsi="Times New Roman" w:hint="eastAsia"/>
        </w:rPr>
        <w:t>西方的，西部的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wet  a. </w:t>
      </w:r>
      <w:r w:rsidRPr="00DA26B0">
        <w:rPr>
          <w:rFonts w:ascii="Times New Roman" w:hAnsi="Times New Roman" w:hint="eastAsia"/>
        </w:rPr>
        <w:t>湿的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潮的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多雨的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what  pron. </w:t>
      </w:r>
      <w:r w:rsidRPr="00DA26B0">
        <w:rPr>
          <w:rFonts w:ascii="Times New Roman" w:hAnsi="Times New Roman" w:hint="eastAsia"/>
        </w:rPr>
        <w:t>什么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怎么样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多么，何等；什么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whatever  conj. &amp; pron.</w:t>
      </w:r>
      <w:r w:rsidRPr="00DA26B0">
        <w:rPr>
          <w:rFonts w:ascii="Times New Roman" w:hAnsi="Times New Roman" w:hint="eastAsia"/>
        </w:rPr>
        <w:t>无论什么，不管什么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wheel  n. </w:t>
      </w:r>
      <w:r w:rsidRPr="00DA26B0">
        <w:rPr>
          <w:rFonts w:ascii="Times New Roman" w:hAnsi="Times New Roman" w:hint="eastAsia"/>
        </w:rPr>
        <w:t>轮，机轮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Day30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when  conj. </w:t>
      </w:r>
      <w:r w:rsidRPr="00DA26B0">
        <w:rPr>
          <w:rFonts w:ascii="Times New Roman" w:hAnsi="Times New Roman" w:hint="eastAsia"/>
          <w:spacing w:val="-6"/>
        </w:rPr>
        <w:t>当</w:t>
      </w:r>
      <w:r w:rsidRPr="00DA26B0">
        <w:rPr>
          <w:rFonts w:ascii="Times New Roman" w:hAnsi="Times New Roman"/>
          <w:spacing w:val="-6"/>
        </w:rPr>
        <w:t>…</w:t>
      </w:r>
      <w:r w:rsidRPr="00DA26B0">
        <w:rPr>
          <w:rFonts w:ascii="Times New Roman" w:hAnsi="Times New Roman" w:hint="eastAsia"/>
          <w:spacing w:val="-6"/>
        </w:rPr>
        <w:t>的时候</w:t>
      </w:r>
      <w:r w:rsidRPr="00DA26B0">
        <w:rPr>
          <w:rFonts w:ascii="Times New Roman" w:hAnsi="Times New Roman"/>
          <w:spacing w:val="-6"/>
        </w:rPr>
        <w:t xml:space="preserve"> ad. </w:t>
      </w:r>
      <w:r w:rsidRPr="00DA26B0">
        <w:rPr>
          <w:rFonts w:ascii="Times New Roman" w:hAnsi="Times New Roman" w:hint="eastAsia"/>
          <w:spacing w:val="-6"/>
        </w:rPr>
        <w:t>什么时候，何时</w:t>
      </w:r>
      <w:r w:rsidRPr="00DA26B0">
        <w:rPr>
          <w:rFonts w:ascii="Times New Roman" w:hAnsi="Times New Roman"/>
          <w:spacing w:val="-6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where  ad. </w:t>
      </w:r>
      <w:r w:rsidRPr="00DA26B0">
        <w:rPr>
          <w:rFonts w:ascii="Times New Roman" w:hAnsi="Times New Roman" w:hint="eastAsia"/>
        </w:rPr>
        <w:t>在哪里；往哪里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wherever  conj. </w:t>
      </w:r>
      <w:r w:rsidRPr="00DA26B0">
        <w:rPr>
          <w:rFonts w:ascii="Times New Roman" w:hAnsi="Times New Roman" w:hint="eastAsia"/>
        </w:rPr>
        <w:t>无论在哪里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whether  conj. </w:t>
      </w:r>
      <w:r w:rsidRPr="00DA26B0">
        <w:rPr>
          <w:rFonts w:ascii="Times New Roman" w:hAnsi="Times New Roman" w:hint="eastAsia"/>
        </w:rPr>
        <w:t>是否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which  pron. </w:t>
      </w:r>
      <w:r w:rsidRPr="00DA26B0">
        <w:rPr>
          <w:rFonts w:ascii="Times New Roman" w:hAnsi="Times New Roman" w:hint="eastAsia"/>
        </w:rPr>
        <w:t>那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哪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一个；那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哪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一些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这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哪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个；这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哪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些；无论哪个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些</w:t>
      </w:r>
      <w:r w:rsidRPr="00DA26B0">
        <w:rPr>
          <w:rFonts w:ascii="Times New Roman" w:hAnsi="Times New Roman"/>
        </w:rPr>
        <w:t>)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welfare  n. </w:t>
      </w:r>
      <w:r w:rsidRPr="00DA26B0">
        <w:rPr>
          <w:rFonts w:ascii="Times New Roman" w:hAnsi="Times New Roman" w:hint="eastAsia"/>
        </w:rPr>
        <w:t>幸福，福利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whichever  pron. </w:t>
      </w:r>
      <w:r w:rsidRPr="00DA26B0">
        <w:rPr>
          <w:rFonts w:ascii="Times New Roman" w:hAnsi="Times New Roman" w:hint="eastAsia"/>
        </w:rPr>
        <w:t>无论哪个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无论哪些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while  conj.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的时候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和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同时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一会儿，一段时间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white  a. </w:t>
      </w:r>
      <w:r w:rsidRPr="00DA26B0">
        <w:rPr>
          <w:rFonts w:ascii="Times New Roman" w:hAnsi="Times New Roman" w:hint="eastAsia"/>
        </w:rPr>
        <w:t>白色的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白色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who  pron. </w:t>
      </w:r>
      <w:r w:rsidRPr="00DA26B0">
        <w:rPr>
          <w:rFonts w:ascii="Times New Roman" w:hAnsi="Times New Roman" w:hint="eastAsia"/>
        </w:rPr>
        <w:t>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whole  a. </w:t>
      </w:r>
      <w:r w:rsidRPr="00DA26B0">
        <w:rPr>
          <w:rFonts w:ascii="Times New Roman" w:hAnsi="Times New Roman" w:hint="eastAsia"/>
        </w:rPr>
        <w:t>整个的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whom  pron. (who</w:t>
      </w:r>
      <w:r w:rsidRPr="00DA26B0">
        <w:rPr>
          <w:rFonts w:ascii="Times New Roman" w:hAnsi="Times New Roman" w:hint="eastAsia"/>
        </w:rPr>
        <w:t>的宾格</w:t>
      </w:r>
      <w:r w:rsidRPr="00DA26B0">
        <w:rPr>
          <w:rFonts w:ascii="Times New Roman" w:hAnsi="Times New Roman"/>
        </w:rPr>
        <w:t xml:space="preserve"> )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whose  pron. </w:t>
      </w:r>
      <w:r w:rsidRPr="00DA26B0">
        <w:rPr>
          <w:rFonts w:ascii="Times New Roman" w:hAnsi="Times New Roman" w:hint="eastAsia"/>
        </w:rPr>
        <w:t>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why  ad./ int. </w:t>
      </w:r>
      <w:r w:rsidRPr="00DA26B0">
        <w:rPr>
          <w:rFonts w:ascii="Times New Roman" w:hAnsi="Times New Roman" w:hint="eastAsia"/>
        </w:rPr>
        <w:t>为什么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你难道不知道（表示反驳、不耐烦等）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wide  a. </w:t>
      </w:r>
      <w:r w:rsidRPr="00DA26B0">
        <w:rPr>
          <w:rFonts w:ascii="Times New Roman" w:hAnsi="Times New Roman" w:hint="eastAsia"/>
        </w:rPr>
        <w:t>宽阔的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wife  n. </w:t>
      </w:r>
      <w:r w:rsidRPr="00DA26B0">
        <w:rPr>
          <w:rFonts w:ascii="Times New Roman" w:hAnsi="Times New Roman" w:hint="eastAsia"/>
        </w:rPr>
        <w:t>妻子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will (would)  modal v. </w:t>
      </w:r>
      <w:r w:rsidRPr="00DA26B0">
        <w:rPr>
          <w:rFonts w:ascii="Times New Roman" w:hAnsi="Times New Roman" w:hint="eastAsia"/>
        </w:rPr>
        <w:t>将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会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表示将来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；愿意，要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意志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遗嘱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willing  a. </w:t>
      </w:r>
      <w:r w:rsidRPr="00DA26B0">
        <w:rPr>
          <w:rFonts w:ascii="Times New Roman" w:hAnsi="Times New Roman" w:hint="eastAsia"/>
        </w:rPr>
        <w:t>乐意的；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愿意的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win (won, won)  n. </w:t>
      </w:r>
      <w:r w:rsidRPr="00DA26B0">
        <w:rPr>
          <w:rFonts w:ascii="Times New Roman" w:hAnsi="Times New Roman" w:hint="eastAsia"/>
        </w:rPr>
        <w:t>获胜，赢得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wind  n. </w:t>
      </w:r>
      <w:r w:rsidRPr="00DA26B0">
        <w:rPr>
          <w:rFonts w:ascii="Times New Roman" w:hAnsi="Times New Roman" w:hint="eastAsia"/>
        </w:rPr>
        <w:t>风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wind(wound,wound)  vt. </w:t>
      </w:r>
      <w:r w:rsidRPr="00DA26B0">
        <w:rPr>
          <w:rFonts w:ascii="Times New Roman" w:hAnsi="Times New Roman" w:hint="eastAsia"/>
        </w:rPr>
        <w:t>缠，连带；蜿蜒，弯曲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window  n. </w:t>
      </w:r>
      <w:r w:rsidRPr="00DA26B0">
        <w:rPr>
          <w:rFonts w:ascii="Times New Roman" w:hAnsi="Times New Roman" w:hint="eastAsia"/>
        </w:rPr>
        <w:t>窗户；计算机的窗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wine  n. </w:t>
      </w:r>
      <w:r w:rsidRPr="00DA26B0">
        <w:rPr>
          <w:rFonts w:ascii="Times New Roman" w:hAnsi="Times New Roman" w:hint="eastAsia"/>
        </w:rPr>
        <w:t>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wing  n. </w:t>
      </w:r>
      <w:r w:rsidRPr="00DA26B0">
        <w:rPr>
          <w:rFonts w:ascii="Times New Roman" w:hAnsi="Times New Roman" w:hint="eastAsia"/>
        </w:rPr>
        <w:t>机翼，翅膀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winner  n. </w:t>
      </w:r>
      <w:r w:rsidRPr="00DA26B0">
        <w:rPr>
          <w:rFonts w:ascii="Times New Roman" w:hAnsi="Times New Roman" w:hint="eastAsia"/>
        </w:rPr>
        <w:t>获胜者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wish  n. </w:t>
      </w:r>
      <w:r w:rsidRPr="00DA26B0">
        <w:rPr>
          <w:rFonts w:ascii="Times New Roman" w:hAnsi="Times New Roman" w:hint="eastAsia"/>
        </w:rPr>
        <w:t>愿望，祝愿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希望，想要，祝愿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with  prep.</w:t>
      </w:r>
      <w:r w:rsidRPr="00DA26B0">
        <w:rPr>
          <w:rFonts w:ascii="Times New Roman" w:hAnsi="Times New Roman" w:hint="eastAsia"/>
        </w:rPr>
        <w:t>关于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带有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以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within  prep.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里面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without  prep. </w:t>
      </w:r>
      <w:r w:rsidRPr="00DA26B0">
        <w:rPr>
          <w:rFonts w:ascii="Times New Roman" w:hAnsi="Times New Roman" w:hint="eastAsia"/>
        </w:rPr>
        <w:t>没有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woman ( 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>women)  n.</w:t>
      </w:r>
      <w:r w:rsidRPr="00DA26B0">
        <w:rPr>
          <w:rFonts w:ascii="Times New Roman" w:hAnsi="Times New Roman" w:hint="eastAsia"/>
        </w:rPr>
        <w:t>妇女女人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wonder  v. </w:t>
      </w:r>
      <w:r w:rsidRPr="00DA26B0">
        <w:rPr>
          <w:rFonts w:ascii="Times New Roman" w:hAnsi="Times New Roman" w:hint="eastAsia"/>
        </w:rPr>
        <w:t>对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疑惑，感到惊奇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想知道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惊讶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惊叹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奇迹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wonderful  a. </w:t>
      </w:r>
      <w:r w:rsidRPr="00DA26B0">
        <w:rPr>
          <w:rFonts w:ascii="Times New Roman" w:hAnsi="Times New Roman" w:hint="eastAsia"/>
        </w:rPr>
        <w:t>美妙的，精彩的；了不起的；太好了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wood  n.</w:t>
      </w:r>
      <w:r w:rsidRPr="00DA26B0">
        <w:rPr>
          <w:rFonts w:ascii="Times New Roman" w:hAnsi="Times New Roman" w:hint="eastAsia"/>
        </w:rPr>
        <w:t>木头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木材</w:t>
      </w:r>
      <w:r w:rsidRPr="00DA26B0">
        <w:rPr>
          <w:rFonts w:ascii="Times New Roman" w:hAnsi="Times New Roman"/>
        </w:rPr>
        <w:t>,(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树木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森林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wool n. </w:t>
      </w:r>
      <w:r w:rsidRPr="00DA26B0">
        <w:rPr>
          <w:rFonts w:ascii="Times New Roman" w:hAnsi="Times New Roman" w:hint="eastAsia"/>
        </w:rPr>
        <w:t>羊毛，羊绒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woollen  a. </w:t>
      </w:r>
      <w:r w:rsidRPr="00DA26B0">
        <w:rPr>
          <w:rFonts w:ascii="Times New Roman" w:hAnsi="Times New Roman" w:hint="eastAsia"/>
        </w:rPr>
        <w:t>羊毛的，羊毛制的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word  n. </w:t>
      </w:r>
      <w:r w:rsidRPr="00DA26B0">
        <w:rPr>
          <w:rFonts w:ascii="Times New Roman" w:hAnsi="Times New Roman" w:hint="eastAsia"/>
        </w:rPr>
        <w:t>词，单词；话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work  n. </w:t>
      </w:r>
      <w:r w:rsidRPr="00DA26B0">
        <w:rPr>
          <w:rFonts w:ascii="Times New Roman" w:hAnsi="Times New Roman" w:hint="eastAsia"/>
        </w:rPr>
        <w:t>工作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劳动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事情</w:t>
      </w:r>
      <w:r w:rsidRPr="00DA26B0">
        <w:rPr>
          <w:rFonts w:ascii="Times New Roman" w:hAnsi="Times New Roman"/>
        </w:rPr>
        <w:t xml:space="preserve"> vi. </w:t>
      </w:r>
      <w:r w:rsidRPr="00DA26B0">
        <w:rPr>
          <w:rFonts w:ascii="Times New Roman" w:hAnsi="Times New Roman" w:hint="eastAsia"/>
        </w:rPr>
        <w:t>工作</w:t>
      </w:r>
      <w:r w:rsidRPr="00DA26B0">
        <w:rPr>
          <w:rFonts w:ascii="Times New Roman" w:hAnsi="Times New Roman"/>
        </w:rPr>
        <w:t>;(</w:t>
      </w:r>
      <w:r w:rsidRPr="00DA26B0">
        <w:rPr>
          <w:rFonts w:ascii="Times New Roman" w:hAnsi="Times New Roman" w:hint="eastAsia"/>
        </w:rPr>
        <w:t>机器、器官等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运转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活动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worker  n. </w:t>
      </w:r>
      <w:r w:rsidRPr="00DA26B0">
        <w:rPr>
          <w:rFonts w:ascii="Times New Roman" w:hAnsi="Times New Roman" w:hint="eastAsia"/>
        </w:rPr>
        <w:t>工人；工作者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world  n. </w:t>
      </w:r>
      <w:r w:rsidRPr="00DA26B0">
        <w:rPr>
          <w:rFonts w:ascii="Times New Roman" w:hAnsi="Times New Roman" w:hint="eastAsia"/>
        </w:rPr>
        <w:t>世界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worldwide  a. </w:t>
      </w:r>
      <w:r w:rsidRPr="00DA26B0">
        <w:rPr>
          <w:rFonts w:ascii="Times New Roman" w:hAnsi="Times New Roman" w:hint="eastAsia"/>
        </w:rPr>
        <w:t>遍及全球的，世界范围的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worried  a. </w:t>
      </w:r>
      <w:r w:rsidRPr="00DA26B0">
        <w:rPr>
          <w:rFonts w:ascii="Times New Roman" w:hAnsi="Times New Roman" w:hint="eastAsia"/>
        </w:rPr>
        <w:t>担心的，烦恼的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worry  n.&amp; v.</w:t>
      </w:r>
      <w:r w:rsidRPr="00DA26B0">
        <w:rPr>
          <w:rFonts w:ascii="Times New Roman" w:hAnsi="Times New Roman" w:hint="eastAsia"/>
        </w:rPr>
        <w:t>烦恼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担忧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发怒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困扰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worth  a. </w:t>
      </w:r>
      <w:r w:rsidRPr="00DA26B0">
        <w:rPr>
          <w:rFonts w:ascii="Times New Roman" w:hAnsi="Times New Roman" w:hint="eastAsia"/>
        </w:rPr>
        <w:t>有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的价值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值得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would  modal v.</w:t>
      </w:r>
      <w:r w:rsidRPr="00DA26B0">
        <w:rPr>
          <w:rFonts w:ascii="Times New Roman" w:hAnsi="Times New Roman" w:hint="eastAsia"/>
        </w:rPr>
        <w:t>（</w:t>
      </w:r>
      <w:r w:rsidRPr="00DA26B0">
        <w:rPr>
          <w:rFonts w:ascii="Times New Roman" w:hAnsi="Times New Roman"/>
        </w:rPr>
        <w:t>will</w:t>
      </w:r>
      <w:r w:rsidRPr="00DA26B0">
        <w:rPr>
          <w:rFonts w:ascii="Times New Roman" w:hAnsi="Times New Roman" w:hint="eastAsia"/>
        </w:rPr>
        <w:t>的过去时）将会，打算，想要，过去常常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write  (wrote, written) v. </w:t>
      </w:r>
      <w:r w:rsidRPr="00DA26B0">
        <w:rPr>
          <w:rFonts w:ascii="Times New Roman" w:hAnsi="Times New Roman" w:hint="eastAsia"/>
        </w:rPr>
        <w:t>写，书写；写作，著述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writing  n. </w:t>
      </w:r>
      <w:r w:rsidRPr="00DA26B0">
        <w:rPr>
          <w:rFonts w:ascii="Times New Roman" w:hAnsi="Times New Roman" w:hint="eastAsia"/>
        </w:rPr>
        <w:t>书写，写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wrong  a.</w:t>
      </w:r>
      <w:r w:rsidRPr="00DA26B0">
        <w:rPr>
          <w:rFonts w:ascii="Times New Roman" w:hAnsi="Times New Roman" w:hint="eastAsia"/>
        </w:rPr>
        <w:t>错误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不正常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有毛病的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yard  n. </w:t>
      </w:r>
      <w:r w:rsidRPr="00DA26B0">
        <w:rPr>
          <w:rFonts w:ascii="Times New Roman" w:hAnsi="Times New Roman" w:hint="eastAsia"/>
        </w:rPr>
        <w:t>码；院子；场地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year  n. </w:t>
      </w:r>
      <w:r w:rsidRPr="00DA26B0">
        <w:rPr>
          <w:rFonts w:ascii="Times New Roman" w:hAnsi="Times New Roman" w:hint="eastAsia"/>
        </w:rPr>
        <w:t>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yellow  a. </w:t>
      </w:r>
      <w:r w:rsidRPr="00DA26B0">
        <w:rPr>
          <w:rFonts w:ascii="Times New Roman" w:hAnsi="Times New Roman" w:hint="eastAsia"/>
        </w:rPr>
        <w:t>黄色的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yes  ad. </w:t>
      </w:r>
      <w:r w:rsidRPr="00DA26B0">
        <w:rPr>
          <w:rFonts w:ascii="Times New Roman" w:hAnsi="Times New Roman" w:hint="eastAsia"/>
        </w:rPr>
        <w:t>是，好，同意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yesterday  n.&amp; ad. </w:t>
      </w:r>
      <w:r w:rsidRPr="00DA26B0">
        <w:rPr>
          <w:rFonts w:ascii="Times New Roman" w:hAnsi="Times New Roman" w:hint="eastAsia"/>
        </w:rPr>
        <w:t>昨天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yet  ad. </w:t>
      </w:r>
      <w:r w:rsidRPr="00DA26B0">
        <w:rPr>
          <w:rFonts w:ascii="Times New Roman" w:hAnsi="Times New Roman" w:hint="eastAsia"/>
        </w:rPr>
        <w:t>尚，还，仍然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you   pron. </w:t>
      </w:r>
      <w:r w:rsidRPr="00DA26B0">
        <w:rPr>
          <w:rFonts w:ascii="Times New Roman" w:hAnsi="Times New Roman" w:hint="eastAsia"/>
        </w:rPr>
        <w:t>你；你们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young  a. </w:t>
      </w:r>
      <w:r w:rsidRPr="00DA26B0">
        <w:rPr>
          <w:rFonts w:ascii="Times New Roman" w:hAnsi="Times New Roman" w:hint="eastAsia"/>
        </w:rPr>
        <w:t>年轻的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your  pron. </w:t>
      </w:r>
      <w:r w:rsidRPr="00DA26B0">
        <w:rPr>
          <w:rFonts w:ascii="Times New Roman" w:hAnsi="Times New Roman" w:hint="eastAsia"/>
        </w:rPr>
        <w:t>你的；你们的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yours  pron. </w:t>
      </w:r>
      <w:r w:rsidRPr="00DA26B0">
        <w:rPr>
          <w:rFonts w:ascii="Times New Roman" w:hAnsi="Times New Roman" w:hint="eastAsia"/>
        </w:rPr>
        <w:t>你的；你们的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yourself  pron. </w:t>
      </w:r>
      <w:r w:rsidRPr="00DA26B0">
        <w:rPr>
          <w:rFonts w:ascii="Times New Roman" w:hAnsi="Times New Roman" w:hint="eastAsia"/>
        </w:rPr>
        <w:t>你自己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youth  n. </w:t>
      </w:r>
      <w:r w:rsidRPr="00DA26B0">
        <w:rPr>
          <w:rFonts w:ascii="Times New Roman" w:hAnsi="Times New Roman" w:hint="eastAsia"/>
        </w:rPr>
        <w:t>青春；青年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zone  n. </w:t>
      </w:r>
      <w:r w:rsidRPr="00DA26B0">
        <w:rPr>
          <w:rFonts w:ascii="Times New Roman" w:hAnsi="Times New Roman" w:hint="eastAsia"/>
        </w:rPr>
        <w:t>区域；范围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Day31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absence  n. </w:t>
      </w:r>
      <w:r w:rsidRPr="00DA26B0">
        <w:rPr>
          <w:rFonts w:ascii="Times New Roman" w:hAnsi="Times New Roman" w:hint="eastAsia"/>
        </w:rPr>
        <w:t>不在，缺席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absent  a. </w:t>
      </w:r>
      <w:r w:rsidRPr="00DA26B0">
        <w:rPr>
          <w:rFonts w:ascii="Times New Roman" w:hAnsi="Times New Roman" w:hint="eastAsia"/>
        </w:rPr>
        <w:t>缺席，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不在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absorb  v. </w:t>
      </w:r>
      <w:r w:rsidRPr="00DA26B0">
        <w:rPr>
          <w:rFonts w:ascii="Times New Roman" w:hAnsi="Times New Roman" w:hint="eastAsia"/>
        </w:rPr>
        <w:t>吸收，使全神贯注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academic  a. </w:t>
      </w:r>
      <w:r w:rsidRPr="00DA26B0">
        <w:rPr>
          <w:rFonts w:ascii="Times New Roman" w:hAnsi="Times New Roman" w:hint="eastAsia"/>
        </w:rPr>
        <w:t>学术的，教学的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大学教师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accent  n. </w:t>
      </w:r>
      <w:r w:rsidRPr="00DA26B0">
        <w:rPr>
          <w:rFonts w:ascii="Times New Roman" w:hAnsi="Times New Roman" w:hint="eastAsia"/>
        </w:rPr>
        <w:t>口音，音调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accurate adj.</w:t>
      </w:r>
      <w:r w:rsidRPr="00DA26B0">
        <w:rPr>
          <w:rFonts w:ascii="Times New Roman" w:hAnsi="Times New Roman" w:hint="eastAsia"/>
        </w:rPr>
        <w:t>正确无误的；精确的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ache  vi.&amp; n. </w:t>
      </w:r>
      <w:r w:rsidRPr="00DA26B0">
        <w:rPr>
          <w:rFonts w:ascii="Times New Roman" w:hAnsi="Times New Roman" w:hint="eastAsia"/>
        </w:rPr>
        <w:t>痛，疼痛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acid  a. </w:t>
      </w:r>
      <w:r w:rsidRPr="00DA26B0">
        <w:rPr>
          <w:rFonts w:ascii="Times New Roman" w:hAnsi="Times New Roman" w:hint="eastAsia"/>
        </w:rPr>
        <w:t>酸的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acre  n. </w:t>
      </w:r>
      <w:r w:rsidRPr="00DA26B0">
        <w:rPr>
          <w:rFonts w:ascii="Times New Roman" w:hAnsi="Times New Roman" w:hint="eastAsia"/>
        </w:rPr>
        <w:t>英亩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 n. </w:t>
      </w:r>
      <w:r w:rsidRPr="00DA26B0">
        <w:rPr>
          <w:rFonts w:ascii="Times New Roman" w:hAnsi="Times New Roman" w:hint="eastAsia"/>
        </w:rPr>
        <w:t>公元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ad  (</w:t>
      </w:r>
      <w:r w:rsidRPr="00DA26B0">
        <w:rPr>
          <w:rFonts w:ascii="Times New Roman" w:hAnsi="Times New Roman" w:hint="eastAsia"/>
        </w:rPr>
        <w:t>缩</w:t>
      </w:r>
      <w:r w:rsidRPr="00DA26B0">
        <w:rPr>
          <w:rFonts w:ascii="Times New Roman" w:hAnsi="Times New Roman"/>
        </w:rPr>
        <w:t>) =advertisement n.</w:t>
      </w:r>
      <w:r w:rsidRPr="00DA26B0">
        <w:rPr>
          <w:rFonts w:ascii="Times New Roman" w:hAnsi="Times New Roman" w:hint="eastAsia"/>
        </w:rPr>
        <w:t>广告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advance  v. </w:t>
      </w:r>
      <w:r w:rsidRPr="00DA26B0">
        <w:rPr>
          <w:rFonts w:ascii="Times New Roman" w:hAnsi="Times New Roman" w:hint="eastAsia"/>
        </w:rPr>
        <w:t>推进，促进；前进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adventure  n. </w:t>
      </w:r>
      <w:r w:rsidRPr="00DA26B0">
        <w:rPr>
          <w:rFonts w:ascii="Times New Roman" w:hAnsi="Times New Roman" w:hint="eastAsia"/>
        </w:rPr>
        <w:t>冒险；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奇遇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advertise  vt. </w:t>
      </w:r>
      <w:r w:rsidRPr="00DA26B0">
        <w:rPr>
          <w:rFonts w:ascii="Times New Roman" w:hAnsi="Times New Roman" w:hint="eastAsia"/>
        </w:rPr>
        <w:t>为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做广告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advertisement  n. </w:t>
      </w:r>
      <w:r w:rsidRPr="00DA26B0">
        <w:rPr>
          <w:rFonts w:ascii="Times New Roman" w:hAnsi="Times New Roman" w:hint="eastAsia"/>
        </w:rPr>
        <w:t>广告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Africa * n. </w:t>
      </w:r>
      <w:r w:rsidRPr="00DA26B0">
        <w:rPr>
          <w:rFonts w:ascii="Times New Roman" w:hAnsi="Times New Roman" w:hint="eastAsia"/>
        </w:rPr>
        <w:t>非洲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African  a. </w:t>
      </w:r>
      <w:r w:rsidRPr="00DA26B0">
        <w:rPr>
          <w:rFonts w:ascii="Times New Roman" w:hAnsi="Times New Roman" w:hint="eastAsia"/>
        </w:rPr>
        <w:t>非洲的，非洲人的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非洲人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AIDS  n. </w:t>
      </w:r>
      <w:r w:rsidRPr="00DA26B0">
        <w:rPr>
          <w:rFonts w:ascii="Times New Roman" w:hAnsi="Times New Roman" w:hint="eastAsia"/>
        </w:rPr>
        <w:t>艾滋病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airline n. </w:t>
      </w:r>
      <w:r w:rsidRPr="00DA26B0">
        <w:rPr>
          <w:rFonts w:ascii="Times New Roman" w:hAnsi="Times New Roman" w:hint="eastAsia"/>
        </w:rPr>
        <w:t>航空公司；航空系统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airmail  n. </w:t>
      </w:r>
      <w:r w:rsidRPr="00DA26B0">
        <w:rPr>
          <w:rFonts w:ascii="Times New Roman" w:hAnsi="Times New Roman" w:hint="eastAsia"/>
        </w:rPr>
        <w:t>航空邮件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airplane  n. </w:t>
      </w:r>
      <w:r w:rsidRPr="00DA26B0">
        <w:rPr>
          <w:rFonts w:ascii="Times New Roman" w:hAnsi="Times New Roman" w:hint="eastAsia"/>
        </w:rPr>
        <w:t>（美）飞机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airspace  n.</w:t>
      </w:r>
      <w:r w:rsidRPr="00DA26B0">
        <w:rPr>
          <w:rFonts w:ascii="Times New Roman" w:hAnsi="Times New Roman" w:hint="eastAsia"/>
        </w:rPr>
        <w:t>领空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（某国的）空域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alcohol  n. </w:t>
      </w:r>
      <w:r w:rsidRPr="00DA26B0">
        <w:rPr>
          <w:rFonts w:ascii="Times New Roman" w:hAnsi="Times New Roman" w:hint="eastAsia"/>
        </w:rPr>
        <w:t>含酒精饮料，酒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alike  ad. </w:t>
      </w:r>
      <w:r w:rsidRPr="00DA26B0">
        <w:rPr>
          <w:rFonts w:ascii="Times New Roman" w:hAnsi="Times New Roman" w:hint="eastAsia"/>
        </w:rPr>
        <w:t>很相似地，同样地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allergic  a. </w:t>
      </w:r>
      <w:r w:rsidRPr="00DA26B0">
        <w:rPr>
          <w:rFonts w:ascii="Times New Roman" w:hAnsi="Times New Roman" w:hint="eastAsia"/>
        </w:rPr>
        <w:t>过敏的，厌恶的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aloud  ad. </w:t>
      </w:r>
      <w:r w:rsidRPr="00DA26B0">
        <w:rPr>
          <w:rFonts w:ascii="Times New Roman" w:hAnsi="Times New Roman" w:hint="eastAsia"/>
        </w:rPr>
        <w:t>大声地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alphabet  n. </w:t>
      </w:r>
      <w:r w:rsidRPr="00DA26B0">
        <w:rPr>
          <w:rFonts w:ascii="Times New Roman" w:hAnsi="Times New Roman" w:hint="eastAsia"/>
        </w:rPr>
        <w:t>字母表，字母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am v. be</w:t>
      </w:r>
      <w:r w:rsidRPr="00DA26B0">
        <w:rPr>
          <w:rFonts w:ascii="Times New Roman" w:hAnsi="Times New Roman" w:hint="eastAsia"/>
        </w:rPr>
        <w:t>的人称形式之一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amaze  v. </w:t>
      </w:r>
      <w:r w:rsidRPr="00DA26B0">
        <w:rPr>
          <w:rFonts w:ascii="Times New Roman" w:hAnsi="Times New Roman" w:hint="eastAsia"/>
        </w:rPr>
        <w:t>使大为吃惊；使惊愕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ambassador (ambassadress)  n.</w:t>
      </w:r>
      <w:r w:rsidRPr="00DA26B0">
        <w:rPr>
          <w:rFonts w:ascii="Times New Roman" w:hAnsi="Times New Roman" w:hint="eastAsia"/>
        </w:rPr>
        <w:t>大使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ambulance  n. </w:t>
      </w:r>
      <w:r w:rsidRPr="00DA26B0">
        <w:rPr>
          <w:rFonts w:ascii="Times New Roman" w:hAnsi="Times New Roman" w:hint="eastAsia"/>
        </w:rPr>
        <w:t>救护车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amusement  n. </w:t>
      </w:r>
      <w:r w:rsidRPr="00DA26B0">
        <w:rPr>
          <w:rFonts w:ascii="Times New Roman" w:hAnsi="Times New Roman" w:hint="eastAsia"/>
        </w:rPr>
        <w:t>娱乐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America  * n. </w:t>
      </w:r>
      <w:r w:rsidRPr="00DA26B0">
        <w:rPr>
          <w:rFonts w:ascii="Times New Roman" w:hAnsi="Times New Roman" w:hint="eastAsia"/>
        </w:rPr>
        <w:t>美国；美洲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analyze  v. </w:t>
      </w:r>
      <w:r w:rsidRPr="00DA26B0">
        <w:rPr>
          <w:rFonts w:ascii="Times New Roman" w:hAnsi="Times New Roman" w:hint="eastAsia"/>
        </w:rPr>
        <w:t>分析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analysis  n. </w:t>
      </w:r>
      <w:r w:rsidRPr="00DA26B0">
        <w:rPr>
          <w:rFonts w:ascii="Times New Roman" w:hAnsi="Times New Roman" w:hint="eastAsia"/>
        </w:rPr>
        <w:t>分析；解析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ancestor  n. </w:t>
      </w:r>
      <w:r w:rsidRPr="00DA26B0">
        <w:rPr>
          <w:rFonts w:ascii="Times New Roman" w:hAnsi="Times New Roman" w:hint="eastAsia"/>
        </w:rPr>
        <w:t>祖宗；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祖先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ankle  n. </w:t>
      </w:r>
      <w:r w:rsidRPr="00DA26B0">
        <w:rPr>
          <w:rFonts w:ascii="Times New Roman" w:hAnsi="Times New Roman" w:hint="eastAsia"/>
        </w:rPr>
        <w:t>足踝，踝关节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annoy  vt. </w:t>
      </w:r>
      <w:r w:rsidRPr="00DA26B0">
        <w:rPr>
          <w:rFonts w:ascii="Times New Roman" w:hAnsi="Times New Roman" w:hint="eastAsia"/>
        </w:rPr>
        <w:t>（使）烦恼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ant  n. </w:t>
      </w:r>
      <w:r w:rsidRPr="00DA26B0">
        <w:rPr>
          <w:rFonts w:ascii="Times New Roman" w:hAnsi="Times New Roman" w:hint="eastAsia"/>
        </w:rPr>
        <w:t>蚂蚁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Day32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Antarctic a. </w:t>
      </w:r>
      <w:r w:rsidRPr="00DA26B0">
        <w:rPr>
          <w:rFonts w:ascii="Times New Roman" w:hAnsi="Times New Roman" w:hint="eastAsia"/>
        </w:rPr>
        <w:t>南极的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南极洲，南极地区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anxiety  n. </w:t>
      </w:r>
      <w:r w:rsidRPr="00DA26B0">
        <w:rPr>
          <w:rFonts w:ascii="Times New Roman" w:hAnsi="Times New Roman" w:hint="eastAsia"/>
        </w:rPr>
        <w:t>担忧，焦虑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anxious  a. </w:t>
      </w:r>
      <w:r w:rsidRPr="00DA26B0">
        <w:rPr>
          <w:rFonts w:ascii="Times New Roman" w:hAnsi="Times New Roman" w:hint="eastAsia"/>
        </w:rPr>
        <w:t>忧虑的，焦急的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anyhow  ad. </w:t>
      </w:r>
      <w:r w:rsidRPr="00DA26B0">
        <w:rPr>
          <w:rFonts w:ascii="Times New Roman" w:hAnsi="Times New Roman" w:hint="eastAsia"/>
        </w:rPr>
        <w:t>不管怎样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apron  n. </w:t>
      </w:r>
      <w:r w:rsidRPr="00DA26B0">
        <w:rPr>
          <w:rFonts w:ascii="Times New Roman" w:hAnsi="Times New Roman" w:hint="eastAsia"/>
        </w:rPr>
        <w:t>（机场的）停机坪；围裙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architect  n. </w:t>
      </w:r>
      <w:r w:rsidRPr="00DA26B0">
        <w:rPr>
          <w:rFonts w:ascii="Times New Roman" w:hAnsi="Times New Roman" w:hint="eastAsia"/>
        </w:rPr>
        <w:t>建筑师，设计师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Arctic  a. </w:t>
      </w:r>
      <w:r w:rsidRPr="00DA26B0">
        <w:rPr>
          <w:rFonts w:ascii="Times New Roman" w:hAnsi="Times New Roman" w:hint="eastAsia"/>
        </w:rPr>
        <w:t>北极的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北极圈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arise (arose, arisen)  vi. </w:t>
      </w:r>
      <w:r w:rsidRPr="00DA26B0">
        <w:rPr>
          <w:rFonts w:ascii="Times New Roman" w:hAnsi="Times New Roman" w:hint="eastAsia"/>
        </w:rPr>
        <w:t>起来，升起；出现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arithmetic  n. </w:t>
      </w:r>
      <w:r w:rsidRPr="00DA26B0">
        <w:rPr>
          <w:rFonts w:ascii="Times New Roman" w:hAnsi="Times New Roman" w:hint="eastAsia"/>
        </w:rPr>
        <w:t>算术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armchair  n. </w:t>
      </w:r>
      <w:r w:rsidRPr="00DA26B0">
        <w:rPr>
          <w:rFonts w:ascii="Times New Roman" w:hAnsi="Times New Roman" w:hint="eastAsia"/>
        </w:rPr>
        <w:t>扶手椅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arrow  n. </w:t>
      </w:r>
      <w:r w:rsidRPr="00DA26B0">
        <w:rPr>
          <w:rFonts w:ascii="Times New Roman" w:hAnsi="Times New Roman" w:hint="eastAsia"/>
        </w:rPr>
        <w:t>箭；箭头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ash  n. </w:t>
      </w:r>
      <w:r w:rsidRPr="00DA26B0">
        <w:rPr>
          <w:rFonts w:ascii="Times New Roman" w:hAnsi="Times New Roman" w:hint="eastAsia"/>
        </w:rPr>
        <w:t>灰；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灰末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Asia * n. </w:t>
      </w:r>
      <w:r w:rsidRPr="00DA26B0">
        <w:rPr>
          <w:rFonts w:ascii="Times New Roman" w:hAnsi="Times New Roman" w:hint="eastAsia"/>
        </w:rPr>
        <w:t>亚洲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Asian  a. </w:t>
      </w:r>
      <w:r w:rsidRPr="00DA26B0">
        <w:rPr>
          <w:rFonts w:ascii="Times New Roman" w:hAnsi="Times New Roman" w:hint="eastAsia"/>
        </w:rPr>
        <w:t>亚洲（人）的</w:t>
      </w:r>
      <w:r w:rsidRPr="00DA26B0">
        <w:rPr>
          <w:rFonts w:ascii="Times New Roman" w:hAnsi="Times New Roman"/>
        </w:rPr>
        <w:t xml:space="preserve">n. </w:t>
      </w:r>
      <w:r w:rsidRPr="00DA26B0">
        <w:rPr>
          <w:rFonts w:ascii="Times New Roman" w:hAnsi="Times New Roman" w:hint="eastAsia"/>
        </w:rPr>
        <w:t>亚洲人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aside  ad. </w:t>
      </w:r>
      <w:r w:rsidRPr="00DA26B0">
        <w:rPr>
          <w:rFonts w:ascii="Times New Roman" w:hAnsi="Times New Roman" w:hint="eastAsia"/>
        </w:rPr>
        <w:t>在旁边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association  n. </w:t>
      </w:r>
      <w:r w:rsidRPr="00DA26B0">
        <w:rPr>
          <w:rFonts w:ascii="Times New Roman" w:hAnsi="Times New Roman" w:hint="eastAsia"/>
        </w:rPr>
        <w:t>协会，社团，联系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astronomer  n. </w:t>
      </w:r>
      <w:r w:rsidRPr="00DA26B0">
        <w:rPr>
          <w:rFonts w:ascii="Times New Roman" w:hAnsi="Times New Roman" w:hint="eastAsia"/>
        </w:rPr>
        <w:t>天文学家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astronomy  n. </w:t>
      </w:r>
      <w:r w:rsidRPr="00DA26B0">
        <w:rPr>
          <w:rFonts w:ascii="Times New Roman" w:hAnsi="Times New Roman" w:hint="eastAsia"/>
        </w:rPr>
        <w:t>天文学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athlete  n. </w:t>
      </w:r>
      <w:r w:rsidRPr="00DA26B0">
        <w:rPr>
          <w:rFonts w:ascii="Times New Roman" w:hAnsi="Times New Roman" w:hint="eastAsia"/>
        </w:rPr>
        <w:t>运动员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Atlantic  a. </w:t>
      </w:r>
      <w:r w:rsidRPr="00DA26B0">
        <w:rPr>
          <w:rFonts w:ascii="Times New Roman" w:hAnsi="Times New Roman" w:hint="eastAsia"/>
        </w:rPr>
        <w:t>大西洋的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atom  n. </w:t>
      </w:r>
      <w:r w:rsidRPr="00DA26B0">
        <w:rPr>
          <w:rFonts w:ascii="Times New Roman" w:hAnsi="Times New Roman" w:hint="eastAsia"/>
        </w:rPr>
        <w:t>原子，微粒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automatic  a. </w:t>
      </w:r>
      <w:r w:rsidRPr="00DA26B0">
        <w:rPr>
          <w:rFonts w:ascii="Times New Roman" w:hAnsi="Times New Roman" w:hint="eastAsia"/>
        </w:rPr>
        <w:t>自动的，机械的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avenue  n. </w:t>
      </w:r>
      <w:r w:rsidRPr="00DA26B0">
        <w:rPr>
          <w:rFonts w:ascii="Times New Roman" w:hAnsi="Times New Roman" w:hint="eastAsia"/>
        </w:rPr>
        <w:t>大道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bacon  n. </w:t>
      </w:r>
      <w:r w:rsidRPr="00DA26B0">
        <w:rPr>
          <w:rFonts w:ascii="Times New Roman" w:hAnsi="Times New Roman" w:hint="eastAsia"/>
        </w:rPr>
        <w:t>咸猪肉；熏猪肉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badminton  n. </w:t>
      </w:r>
      <w:r w:rsidRPr="00DA26B0">
        <w:rPr>
          <w:rFonts w:ascii="Times New Roman" w:hAnsi="Times New Roman" w:hint="eastAsia"/>
        </w:rPr>
        <w:t>羽毛球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baggage  n. </w:t>
      </w:r>
      <w:r w:rsidRPr="00DA26B0">
        <w:rPr>
          <w:rFonts w:ascii="Times New Roman" w:hAnsi="Times New Roman" w:hint="eastAsia"/>
        </w:rPr>
        <w:t>行李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balloon  n. </w:t>
      </w:r>
      <w:r w:rsidRPr="00DA26B0">
        <w:rPr>
          <w:rFonts w:ascii="Times New Roman" w:hAnsi="Times New Roman" w:hint="eastAsia"/>
        </w:rPr>
        <w:t>气球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bamboo  n. </w:t>
      </w:r>
      <w:r w:rsidRPr="00DA26B0">
        <w:rPr>
          <w:rFonts w:ascii="Times New Roman" w:hAnsi="Times New Roman" w:hint="eastAsia"/>
        </w:rPr>
        <w:t>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banana n. </w:t>
      </w:r>
      <w:r w:rsidRPr="00DA26B0">
        <w:rPr>
          <w:rFonts w:ascii="Times New Roman" w:hAnsi="Times New Roman" w:hint="eastAsia"/>
        </w:rPr>
        <w:t>香蕉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barbecue  n. </w:t>
      </w:r>
      <w:r w:rsidRPr="00DA26B0">
        <w:rPr>
          <w:rFonts w:ascii="Times New Roman" w:hAnsi="Times New Roman" w:hint="eastAsia"/>
        </w:rPr>
        <w:t>烤肉野餐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bargain  n.</w:t>
      </w:r>
      <w:r w:rsidRPr="00DA26B0">
        <w:rPr>
          <w:rFonts w:ascii="Times New Roman" w:hAnsi="Times New Roman" w:hint="eastAsia"/>
        </w:rPr>
        <w:t>（经讨价还价后）成交的商品；廉价货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讨价还价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bark  v. </w:t>
      </w:r>
      <w:r w:rsidRPr="00DA26B0">
        <w:rPr>
          <w:rFonts w:ascii="Times New Roman" w:hAnsi="Times New Roman" w:hint="eastAsia"/>
        </w:rPr>
        <w:t>狗叫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狗叫声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baseball  n. </w:t>
      </w:r>
      <w:r w:rsidRPr="00DA26B0">
        <w:rPr>
          <w:rFonts w:ascii="Times New Roman" w:hAnsi="Times New Roman" w:hint="eastAsia"/>
        </w:rPr>
        <w:t>棒球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basement  n. </w:t>
      </w:r>
      <w:r w:rsidRPr="00DA26B0">
        <w:rPr>
          <w:rFonts w:ascii="Times New Roman" w:hAnsi="Times New Roman" w:hint="eastAsia"/>
        </w:rPr>
        <w:t>地下室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basin  n. </w:t>
      </w:r>
      <w:r w:rsidRPr="00DA26B0">
        <w:rPr>
          <w:rFonts w:ascii="Times New Roman" w:hAnsi="Times New Roman" w:hint="eastAsia"/>
        </w:rPr>
        <w:t>水盆，脸盆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bat  n. </w:t>
      </w:r>
      <w:r w:rsidRPr="00DA26B0">
        <w:rPr>
          <w:rFonts w:ascii="Times New Roman" w:hAnsi="Times New Roman" w:hint="eastAsia"/>
        </w:rPr>
        <w:t>（棒球、板球的）球棒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蝙蝠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battery  n. </w:t>
      </w:r>
      <w:r w:rsidRPr="00DA26B0">
        <w:rPr>
          <w:rFonts w:ascii="Times New Roman" w:hAnsi="Times New Roman" w:hint="eastAsia"/>
        </w:rPr>
        <w:t>电池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BC n. </w:t>
      </w:r>
      <w:r w:rsidRPr="00DA26B0">
        <w:rPr>
          <w:rFonts w:ascii="Times New Roman" w:hAnsi="Times New Roman" w:hint="eastAsia"/>
        </w:rPr>
        <w:t>公元前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Day33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bean  n. </w:t>
      </w:r>
      <w:r w:rsidRPr="00DA26B0">
        <w:rPr>
          <w:rFonts w:ascii="Times New Roman" w:hAnsi="Times New Roman" w:hint="eastAsia"/>
        </w:rPr>
        <w:t>豆，豆科植物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beard  n. </w:t>
      </w:r>
      <w:r w:rsidRPr="00DA26B0">
        <w:rPr>
          <w:rFonts w:ascii="Times New Roman" w:hAnsi="Times New Roman" w:hint="eastAsia"/>
        </w:rPr>
        <w:t>（下巴上的）胡须</w:t>
      </w:r>
      <w:r w:rsidRPr="00DA26B0">
        <w:rPr>
          <w:rFonts w:ascii="Times New Roman" w:hAnsi="Times New Roman"/>
        </w:rPr>
        <w:t xml:space="preserve"> ;</w:t>
      </w:r>
      <w:r w:rsidRPr="00DA26B0">
        <w:rPr>
          <w:rFonts w:ascii="Times New Roman" w:hAnsi="Times New Roman" w:hint="eastAsia"/>
        </w:rPr>
        <w:t>山羊胡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beast n. </w:t>
      </w:r>
      <w:r w:rsidRPr="00DA26B0">
        <w:rPr>
          <w:rFonts w:ascii="Times New Roman" w:hAnsi="Times New Roman" w:hint="eastAsia"/>
        </w:rPr>
        <w:t>野兽；牲畜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bee  n.. </w:t>
      </w:r>
      <w:r w:rsidRPr="00DA26B0">
        <w:rPr>
          <w:rFonts w:ascii="Times New Roman" w:hAnsi="Times New Roman" w:hint="eastAsia"/>
        </w:rPr>
        <w:t>蜜蜂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beef  n. </w:t>
      </w:r>
      <w:r w:rsidRPr="00DA26B0">
        <w:rPr>
          <w:rFonts w:ascii="Times New Roman" w:hAnsi="Times New Roman" w:hint="eastAsia"/>
        </w:rPr>
        <w:t>牛肉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beg  v. </w:t>
      </w:r>
      <w:r w:rsidRPr="00DA26B0">
        <w:rPr>
          <w:rFonts w:ascii="Times New Roman" w:hAnsi="Times New Roman" w:hint="eastAsia"/>
        </w:rPr>
        <w:t>请求，乞求，乞讨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belt  n. </w:t>
      </w:r>
      <w:r w:rsidRPr="00DA26B0">
        <w:rPr>
          <w:rFonts w:ascii="Times New Roman" w:hAnsi="Times New Roman" w:hint="eastAsia"/>
        </w:rPr>
        <w:t>（皮）带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bench  n. </w:t>
      </w:r>
      <w:r w:rsidRPr="00DA26B0">
        <w:rPr>
          <w:rFonts w:ascii="Times New Roman" w:hAnsi="Times New Roman" w:hint="eastAsia"/>
        </w:rPr>
        <w:t>长凳；工作台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bicycle  n. </w:t>
      </w:r>
      <w:r w:rsidRPr="00DA26B0">
        <w:rPr>
          <w:rFonts w:ascii="Times New Roman" w:hAnsi="Times New Roman" w:hint="eastAsia"/>
        </w:rPr>
        <w:t>自行车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billion  num. </w:t>
      </w:r>
      <w:r w:rsidRPr="00DA26B0">
        <w:rPr>
          <w:rFonts w:ascii="Times New Roman" w:hAnsi="Times New Roman" w:hint="eastAsia"/>
        </w:rPr>
        <w:t>十亿，百亿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biology  n. </w:t>
      </w:r>
      <w:r w:rsidRPr="00DA26B0">
        <w:rPr>
          <w:rFonts w:ascii="Times New Roman" w:hAnsi="Times New Roman" w:hint="eastAsia"/>
        </w:rPr>
        <w:t>生物（学）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biscuit  n. </w:t>
      </w:r>
      <w:r w:rsidRPr="00DA26B0">
        <w:rPr>
          <w:rFonts w:ascii="Times New Roman" w:hAnsi="Times New Roman" w:hint="eastAsia"/>
        </w:rPr>
        <w:t>饼干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bite (bit, bitten)  v. </w:t>
      </w:r>
      <w:r w:rsidRPr="00DA26B0">
        <w:rPr>
          <w:rFonts w:ascii="Times New Roman" w:hAnsi="Times New Roman" w:hint="eastAsia"/>
        </w:rPr>
        <w:t>咬；叮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bitter  a. </w:t>
      </w:r>
      <w:r w:rsidRPr="00DA26B0">
        <w:rPr>
          <w:rFonts w:ascii="Times New Roman" w:hAnsi="Times New Roman" w:hint="eastAsia"/>
        </w:rPr>
        <w:t>有苦味的；痛苦的，难过的；严酷的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blank  n.&amp; a. </w:t>
      </w:r>
      <w:r w:rsidRPr="00DA26B0">
        <w:rPr>
          <w:rFonts w:ascii="Times New Roman" w:hAnsi="Times New Roman" w:hint="eastAsia"/>
        </w:rPr>
        <w:t>空格，空白（处）；空的；茫然无表情的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blanket  n. </w:t>
      </w:r>
      <w:r w:rsidRPr="00DA26B0">
        <w:rPr>
          <w:rFonts w:ascii="Times New Roman" w:hAnsi="Times New Roman" w:hint="eastAsia"/>
        </w:rPr>
        <w:t>毛毯，毯子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bleed  vi. </w:t>
      </w:r>
      <w:r w:rsidRPr="00DA26B0">
        <w:rPr>
          <w:rFonts w:ascii="Times New Roman" w:hAnsi="Times New Roman" w:hint="eastAsia"/>
        </w:rPr>
        <w:t>出血，流血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blind  a. </w:t>
      </w:r>
      <w:r w:rsidRPr="00DA26B0">
        <w:rPr>
          <w:rFonts w:ascii="Times New Roman" w:hAnsi="Times New Roman" w:hint="eastAsia"/>
        </w:rPr>
        <w:t>瞎的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blouse  n. </w:t>
      </w:r>
      <w:r w:rsidRPr="00DA26B0">
        <w:rPr>
          <w:rFonts w:ascii="Times New Roman" w:hAnsi="Times New Roman" w:hint="eastAsia"/>
        </w:rPr>
        <w:t>宽罩衫；（妇女、儿童穿的）短上衣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body--building  n. </w:t>
      </w:r>
      <w:r w:rsidRPr="00DA26B0">
        <w:rPr>
          <w:rFonts w:ascii="Times New Roman" w:hAnsi="Times New Roman" w:hint="eastAsia"/>
        </w:rPr>
        <w:t>健美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boil  v. </w:t>
      </w:r>
      <w:r w:rsidRPr="00DA26B0">
        <w:rPr>
          <w:rFonts w:ascii="Times New Roman" w:hAnsi="Times New Roman" w:hint="eastAsia"/>
        </w:rPr>
        <w:t>沸腾；烧开；煮</w:t>
      </w:r>
      <w:r w:rsidRPr="00DA26B0">
        <w:rPr>
          <w:rFonts w:ascii="Times New Roman" w:hAnsi="Times New Roman"/>
        </w:rPr>
        <w:t xml:space="preserve">……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bomb  n. </w:t>
      </w:r>
      <w:r w:rsidRPr="00DA26B0">
        <w:rPr>
          <w:rFonts w:ascii="Times New Roman" w:hAnsi="Times New Roman" w:hint="eastAsia"/>
        </w:rPr>
        <w:t>炸弹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轰炸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bonus  n. </w:t>
      </w:r>
      <w:r w:rsidRPr="00DA26B0">
        <w:rPr>
          <w:rFonts w:ascii="Times New Roman" w:hAnsi="Times New Roman" w:hint="eastAsia"/>
        </w:rPr>
        <w:t>津贴，奖金，红利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boot  n. </w:t>
      </w:r>
      <w:r w:rsidRPr="00DA26B0">
        <w:rPr>
          <w:rFonts w:ascii="Times New Roman" w:hAnsi="Times New Roman" w:hint="eastAsia"/>
        </w:rPr>
        <w:t>长统靴；靴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boring a. </w:t>
      </w:r>
      <w:r w:rsidRPr="00DA26B0">
        <w:rPr>
          <w:rFonts w:ascii="Times New Roman" w:hAnsi="Times New Roman" w:hint="eastAsia"/>
        </w:rPr>
        <w:t>乏味的，无聊的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bowling  n. </w:t>
      </w:r>
      <w:r w:rsidRPr="00DA26B0">
        <w:rPr>
          <w:rFonts w:ascii="Times New Roman" w:hAnsi="Times New Roman" w:hint="eastAsia"/>
        </w:rPr>
        <w:t>保龄球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boxing  n. </w:t>
      </w:r>
      <w:r w:rsidRPr="00DA26B0">
        <w:rPr>
          <w:rFonts w:ascii="Times New Roman" w:hAnsi="Times New Roman" w:hint="eastAsia"/>
        </w:rPr>
        <w:t>拳击（运动）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brake  n. </w:t>
      </w:r>
      <w:r w:rsidRPr="00DA26B0">
        <w:rPr>
          <w:rFonts w:ascii="Times New Roman" w:hAnsi="Times New Roman" w:hint="eastAsia"/>
        </w:rPr>
        <w:t>闸</w:t>
      </w:r>
      <w:r w:rsidRPr="00DA26B0">
        <w:rPr>
          <w:rFonts w:ascii="Times New Roman" w:hAnsi="Times New Roman"/>
        </w:rPr>
        <w:t xml:space="preserve"> vi. </w:t>
      </w:r>
      <w:r w:rsidRPr="00DA26B0">
        <w:rPr>
          <w:rFonts w:ascii="Times New Roman" w:hAnsi="Times New Roman" w:hint="eastAsia"/>
        </w:rPr>
        <w:t>刹车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brand  n. </w:t>
      </w:r>
      <w:r w:rsidRPr="00DA26B0">
        <w:rPr>
          <w:rFonts w:ascii="Times New Roman" w:hAnsi="Times New Roman" w:hint="eastAsia"/>
        </w:rPr>
        <w:t>品牌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breakthrough  n. </w:t>
      </w:r>
      <w:r w:rsidRPr="00DA26B0">
        <w:rPr>
          <w:rFonts w:ascii="Times New Roman" w:hAnsi="Times New Roman" w:hint="eastAsia"/>
        </w:rPr>
        <w:t>重大进展，突破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breast  n. </w:t>
      </w:r>
      <w:r w:rsidRPr="00DA26B0">
        <w:rPr>
          <w:rFonts w:ascii="Times New Roman" w:hAnsi="Times New Roman" w:hint="eastAsia"/>
        </w:rPr>
        <w:t>乳房，胸脯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bride  n. </w:t>
      </w:r>
      <w:r w:rsidRPr="00DA26B0">
        <w:rPr>
          <w:rFonts w:ascii="Times New Roman" w:hAnsi="Times New Roman" w:hint="eastAsia"/>
        </w:rPr>
        <w:t>新娘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bridegroom  n. </w:t>
      </w:r>
      <w:r w:rsidRPr="00DA26B0">
        <w:rPr>
          <w:rFonts w:ascii="Times New Roman" w:hAnsi="Times New Roman" w:hint="eastAsia"/>
        </w:rPr>
        <w:t>新郎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brilliant  a.</w:t>
      </w:r>
      <w:r w:rsidRPr="00DA26B0">
        <w:rPr>
          <w:rFonts w:ascii="Times New Roman" w:hAnsi="Times New Roman" w:hint="eastAsia"/>
        </w:rPr>
        <w:t>灿烂的，闪耀的；杰出的；有才气的；精彩的，绝妙的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broadcast  n. </w:t>
      </w:r>
      <w:r w:rsidRPr="00DA26B0">
        <w:rPr>
          <w:rFonts w:ascii="Times New Roman" w:hAnsi="Times New Roman" w:hint="eastAsia"/>
        </w:rPr>
        <w:t>广播节目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broom  n. </w:t>
      </w:r>
      <w:r w:rsidRPr="00DA26B0">
        <w:rPr>
          <w:rFonts w:ascii="Times New Roman" w:hAnsi="Times New Roman" w:hint="eastAsia"/>
        </w:rPr>
        <w:t>扫帚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Buddhist   n. </w:t>
      </w:r>
      <w:r w:rsidRPr="00DA26B0">
        <w:rPr>
          <w:rFonts w:ascii="Times New Roman" w:hAnsi="Times New Roman" w:hint="eastAsia"/>
        </w:rPr>
        <w:t>佛教徒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budget  n. </w:t>
      </w:r>
      <w:r w:rsidRPr="00DA26B0">
        <w:rPr>
          <w:rFonts w:ascii="Times New Roman" w:hAnsi="Times New Roman" w:hint="eastAsia"/>
        </w:rPr>
        <w:t>预算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bunch  n. </w:t>
      </w:r>
      <w:r w:rsidRPr="00DA26B0">
        <w:rPr>
          <w:rFonts w:ascii="Times New Roman" w:hAnsi="Times New Roman" w:hint="eastAsia"/>
        </w:rPr>
        <w:t>串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束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扎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大量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大批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burglar  n. </w:t>
      </w:r>
      <w:r w:rsidRPr="00DA26B0">
        <w:rPr>
          <w:rFonts w:ascii="Times New Roman" w:hAnsi="Times New Roman" w:hint="eastAsia"/>
        </w:rPr>
        <w:t>入室窃贼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bury  vt. </w:t>
      </w:r>
      <w:r w:rsidRPr="00DA26B0">
        <w:rPr>
          <w:rFonts w:ascii="Times New Roman" w:hAnsi="Times New Roman" w:hint="eastAsia"/>
        </w:rPr>
        <w:t>埋；葬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bush  n. </w:t>
      </w:r>
      <w:r w:rsidRPr="00DA26B0">
        <w:rPr>
          <w:rFonts w:ascii="Times New Roman" w:hAnsi="Times New Roman" w:hint="eastAsia"/>
        </w:rPr>
        <w:t>灌木丛，矮树丛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businessman (pl. businessmen)  n. </w:t>
      </w:r>
      <w:r w:rsidRPr="00DA26B0">
        <w:rPr>
          <w:rFonts w:ascii="Times New Roman" w:hAnsi="Times New Roman" w:hint="eastAsia"/>
        </w:rPr>
        <w:t>商人（男）；男企业家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Day34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butcher  n. vt. </w:t>
      </w:r>
      <w:r w:rsidRPr="00DA26B0">
        <w:rPr>
          <w:rFonts w:ascii="Times New Roman" w:hAnsi="Times New Roman" w:hint="eastAsia"/>
        </w:rPr>
        <w:t>肉店；屠夫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屠宰（动物）；残杀（人）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butterfly  n. </w:t>
      </w:r>
      <w:r w:rsidRPr="00DA26B0">
        <w:rPr>
          <w:rFonts w:ascii="Times New Roman" w:hAnsi="Times New Roman" w:hint="eastAsia"/>
        </w:rPr>
        <w:t>蝴蝶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bye  int. </w:t>
      </w:r>
      <w:r w:rsidRPr="00DA26B0">
        <w:rPr>
          <w:rFonts w:ascii="Times New Roman" w:hAnsi="Times New Roman" w:hint="eastAsia"/>
        </w:rPr>
        <w:t>再见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cabbage  n. </w:t>
      </w:r>
      <w:r w:rsidRPr="00DA26B0">
        <w:rPr>
          <w:rFonts w:ascii="Times New Roman" w:hAnsi="Times New Roman" w:hint="eastAsia"/>
        </w:rPr>
        <w:t>卷心菜，洋白菜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cage  n </w:t>
      </w:r>
      <w:r w:rsidRPr="00DA26B0">
        <w:rPr>
          <w:rFonts w:ascii="Times New Roman" w:hAnsi="Times New Roman" w:hint="eastAsia"/>
        </w:rPr>
        <w:t>笼；鸟笼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camel  n. </w:t>
      </w:r>
      <w:r w:rsidRPr="00DA26B0">
        <w:rPr>
          <w:rFonts w:ascii="Times New Roman" w:hAnsi="Times New Roman" w:hint="eastAsia"/>
        </w:rPr>
        <w:t>骆驼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camp  n.</w:t>
      </w:r>
      <w:r w:rsidRPr="00DA26B0">
        <w:rPr>
          <w:rFonts w:ascii="Times New Roman" w:hAnsi="Times New Roman" w:hint="eastAsia"/>
        </w:rPr>
        <w:t>（夏令）营</w:t>
      </w:r>
      <w:r w:rsidRPr="00DA26B0">
        <w:rPr>
          <w:rFonts w:ascii="Times New Roman" w:hAnsi="Times New Roman"/>
        </w:rPr>
        <w:t xml:space="preserve"> vi.</w:t>
      </w:r>
      <w:r w:rsidRPr="00DA26B0">
        <w:rPr>
          <w:rFonts w:ascii="Times New Roman" w:hAnsi="Times New Roman" w:hint="eastAsia"/>
        </w:rPr>
        <w:t>野营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宿营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cancel  vt. </w:t>
      </w:r>
      <w:r w:rsidRPr="00DA26B0">
        <w:rPr>
          <w:rFonts w:ascii="Times New Roman" w:hAnsi="Times New Roman" w:hint="eastAsia"/>
        </w:rPr>
        <w:t>取消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cancer n. </w:t>
      </w:r>
      <w:r w:rsidRPr="00DA26B0">
        <w:rPr>
          <w:rFonts w:ascii="Times New Roman" w:hAnsi="Times New Roman" w:hint="eastAsia"/>
        </w:rPr>
        <w:t>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candle  n. </w:t>
      </w:r>
      <w:r w:rsidRPr="00DA26B0">
        <w:rPr>
          <w:rFonts w:ascii="Times New Roman" w:hAnsi="Times New Roman" w:hint="eastAsia"/>
        </w:rPr>
        <w:t>蜡烛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candy  n. </w:t>
      </w:r>
      <w:r w:rsidRPr="00DA26B0">
        <w:rPr>
          <w:rFonts w:ascii="Times New Roman" w:hAnsi="Times New Roman" w:hint="eastAsia"/>
        </w:rPr>
        <w:t>糖果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canteen  n. </w:t>
      </w:r>
      <w:r w:rsidRPr="00DA26B0">
        <w:rPr>
          <w:rFonts w:ascii="Times New Roman" w:hAnsi="Times New Roman" w:hint="eastAsia"/>
        </w:rPr>
        <w:t>餐厅；食堂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careless  a. </w:t>
      </w:r>
      <w:r w:rsidRPr="00DA26B0">
        <w:rPr>
          <w:rFonts w:ascii="Times New Roman" w:hAnsi="Times New Roman" w:hint="eastAsia"/>
        </w:rPr>
        <w:t>粗心的，漫不经心的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carpenter  n. </w:t>
      </w:r>
      <w:r w:rsidRPr="00DA26B0">
        <w:rPr>
          <w:rFonts w:ascii="Times New Roman" w:hAnsi="Times New Roman" w:hint="eastAsia"/>
        </w:rPr>
        <w:t>木工，木匠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carriage  n. </w:t>
      </w:r>
      <w:r w:rsidRPr="00DA26B0">
        <w:rPr>
          <w:rFonts w:ascii="Times New Roman" w:hAnsi="Times New Roman" w:hint="eastAsia"/>
        </w:rPr>
        <w:t>四轮马车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（火车）客车厢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carrot  n.</w:t>
      </w:r>
      <w:r w:rsidRPr="00DA26B0">
        <w:rPr>
          <w:rFonts w:ascii="Times New Roman" w:hAnsi="Times New Roman" w:hint="eastAsia"/>
        </w:rPr>
        <w:t>胡萝卜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cartoon  n. </w:t>
      </w:r>
      <w:r w:rsidRPr="00DA26B0">
        <w:rPr>
          <w:rFonts w:ascii="Times New Roman" w:hAnsi="Times New Roman" w:hint="eastAsia"/>
        </w:rPr>
        <w:t>动画片，卡通；漫画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cassettle  n. </w:t>
      </w:r>
      <w:r w:rsidRPr="00DA26B0">
        <w:rPr>
          <w:rFonts w:ascii="Times New Roman" w:hAnsi="Times New Roman" w:hint="eastAsia"/>
        </w:rPr>
        <w:t>磁带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cattle  n. </w:t>
      </w:r>
      <w:r w:rsidRPr="00DA26B0">
        <w:rPr>
          <w:rFonts w:ascii="Times New Roman" w:hAnsi="Times New Roman" w:hint="eastAsia"/>
        </w:rPr>
        <w:t>牛（总称），家畜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cautious  a. </w:t>
      </w:r>
      <w:r w:rsidRPr="00DA26B0">
        <w:rPr>
          <w:rFonts w:ascii="Times New Roman" w:hAnsi="Times New Roman" w:hint="eastAsia"/>
        </w:rPr>
        <w:t>小心的，谨慎的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cave  n. </w:t>
      </w:r>
      <w:r w:rsidRPr="00DA26B0">
        <w:rPr>
          <w:rFonts w:ascii="Times New Roman" w:hAnsi="Times New Roman" w:hint="eastAsia"/>
        </w:rPr>
        <w:t>洞，穴；地窖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CD   </w:t>
      </w:r>
      <w:r w:rsidRPr="00DA26B0">
        <w:rPr>
          <w:rFonts w:ascii="Times New Roman" w:hAnsi="Times New Roman" w:hint="eastAsia"/>
        </w:rPr>
        <w:t>光盘</w:t>
      </w:r>
      <w:r w:rsidRPr="00DA26B0">
        <w:rPr>
          <w:rFonts w:ascii="Times New Roman" w:hAnsi="Times New Roman"/>
        </w:rPr>
        <w:t xml:space="preserve"> (compact disk</w:t>
      </w:r>
      <w:r w:rsidRPr="00DA26B0">
        <w:rPr>
          <w:rFonts w:ascii="Times New Roman" w:hAnsi="Times New Roman" w:hint="eastAsia"/>
        </w:rPr>
        <w:t>的缩写</w:t>
      </w:r>
      <w:r w:rsidRPr="00DA26B0">
        <w:rPr>
          <w:rFonts w:ascii="Times New Roman" w:hAnsi="Times New Roman"/>
        </w:rPr>
        <w:t>)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ceiling  n. </w:t>
      </w:r>
      <w:r w:rsidRPr="00DA26B0">
        <w:rPr>
          <w:rFonts w:ascii="Times New Roman" w:hAnsi="Times New Roman" w:hint="eastAsia"/>
        </w:rPr>
        <w:t>天花板，顶棚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centigrade  a. </w:t>
      </w:r>
      <w:r w:rsidRPr="00DA26B0">
        <w:rPr>
          <w:rFonts w:ascii="Times New Roman" w:hAnsi="Times New Roman" w:hint="eastAsia"/>
        </w:rPr>
        <w:t>摄氏的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centimetre 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 centimeter) n. </w:t>
      </w:r>
      <w:r w:rsidRPr="00DA26B0">
        <w:rPr>
          <w:rFonts w:ascii="Times New Roman" w:hAnsi="Times New Roman" w:hint="eastAsia"/>
        </w:rPr>
        <w:t>公分，厘米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ceremony  n. </w:t>
      </w:r>
      <w:r w:rsidRPr="00DA26B0">
        <w:rPr>
          <w:rFonts w:ascii="Times New Roman" w:hAnsi="Times New Roman" w:hint="eastAsia"/>
        </w:rPr>
        <w:t>典礼，仪式，礼节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chairman n. </w:t>
      </w:r>
      <w:r w:rsidRPr="00DA26B0">
        <w:rPr>
          <w:rFonts w:ascii="Times New Roman" w:hAnsi="Times New Roman" w:hint="eastAsia"/>
        </w:rPr>
        <w:t>主席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chairwoman (pl. chairwomen)  n. </w:t>
      </w:r>
      <w:r w:rsidRPr="00DA26B0">
        <w:rPr>
          <w:rFonts w:ascii="Times New Roman" w:hAnsi="Times New Roman" w:hint="eastAsia"/>
        </w:rPr>
        <w:t>女主席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女会长；女议长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chalk  n. </w:t>
      </w:r>
      <w:r w:rsidRPr="00DA26B0">
        <w:rPr>
          <w:rFonts w:ascii="Times New Roman" w:hAnsi="Times New Roman" w:hint="eastAsia"/>
        </w:rPr>
        <w:t>粉笔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chant  v./ n.</w:t>
      </w:r>
      <w:r w:rsidRPr="00DA26B0">
        <w:rPr>
          <w:rFonts w:ascii="Times New Roman" w:hAnsi="Times New Roman" w:hint="eastAsia"/>
        </w:rPr>
        <w:t>反复呼喊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chart  n. </w:t>
      </w:r>
      <w:r w:rsidRPr="00DA26B0">
        <w:rPr>
          <w:rFonts w:ascii="Times New Roman" w:hAnsi="Times New Roman" w:hint="eastAsia"/>
        </w:rPr>
        <w:t>图表；航海图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chat  n. &amp; vi. </w:t>
      </w:r>
      <w:r w:rsidRPr="00DA26B0">
        <w:rPr>
          <w:rFonts w:ascii="Times New Roman" w:hAnsi="Times New Roman" w:hint="eastAsia"/>
        </w:rPr>
        <w:t>聊天，闲谈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4"/>
        </w:rPr>
      </w:pPr>
      <w:r w:rsidRPr="00DA26B0">
        <w:rPr>
          <w:rFonts w:ascii="Times New Roman" w:hAnsi="Times New Roman"/>
        </w:rPr>
        <w:t>cheat  v.</w:t>
      </w:r>
      <w:r w:rsidRPr="00DA26B0">
        <w:rPr>
          <w:rFonts w:ascii="Times New Roman" w:hAnsi="Times New Roman"/>
          <w:spacing w:val="-4"/>
        </w:rPr>
        <w:t xml:space="preserve"> </w:t>
      </w:r>
      <w:r w:rsidRPr="00DA26B0">
        <w:rPr>
          <w:rFonts w:ascii="Times New Roman" w:hAnsi="Times New Roman" w:hint="eastAsia"/>
          <w:spacing w:val="-4"/>
        </w:rPr>
        <w:t>骗取，哄骗；作弊</w:t>
      </w:r>
      <w:r w:rsidRPr="00DA26B0">
        <w:rPr>
          <w:rFonts w:ascii="Times New Roman" w:hAnsi="Times New Roman"/>
          <w:spacing w:val="-4"/>
        </w:rPr>
        <w:t xml:space="preserve"> n.</w:t>
      </w:r>
      <w:r w:rsidRPr="00DA26B0">
        <w:rPr>
          <w:rFonts w:ascii="Times New Roman" w:hAnsi="Times New Roman" w:hint="eastAsia"/>
          <w:spacing w:val="-4"/>
        </w:rPr>
        <w:t>作弊者；骗子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cheek  n. </w:t>
      </w:r>
      <w:r w:rsidRPr="00DA26B0">
        <w:rPr>
          <w:rFonts w:ascii="Times New Roman" w:hAnsi="Times New Roman" w:hint="eastAsia"/>
        </w:rPr>
        <w:t>面颊，脸蛋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cheer  n. &amp; vi.</w:t>
      </w:r>
      <w:r w:rsidRPr="00DA26B0">
        <w:rPr>
          <w:rFonts w:ascii="Times New Roman" w:hAnsi="Times New Roman" w:hint="eastAsia"/>
        </w:rPr>
        <w:t>欢呼；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喝彩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cheerful  a.</w:t>
      </w:r>
      <w:r w:rsidRPr="00DA26B0">
        <w:rPr>
          <w:rFonts w:ascii="Times New Roman" w:hAnsi="Times New Roman" w:hint="eastAsia"/>
        </w:rPr>
        <w:t>兴高采烈的，快活的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cheese  n. </w:t>
      </w:r>
      <w:r w:rsidRPr="00DA26B0">
        <w:rPr>
          <w:rFonts w:ascii="Times New Roman" w:hAnsi="Times New Roman" w:hint="eastAsia"/>
        </w:rPr>
        <w:t>奶酪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chef  n. </w:t>
      </w:r>
      <w:r w:rsidRPr="00DA26B0">
        <w:rPr>
          <w:rFonts w:ascii="Times New Roman" w:hAnsi="Times New Roman" w:hint="eastAsia"/>
        </w:rPr>
        <w:t>厨师长，主厨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cheque 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check) n. </w:t>
      </w:r>
      <w:r w:rsidRPr="00DA26B0">
        <w:rPr>
          <w:rFonts w:ascii="Times New Roman" w:hAnsi="Times New Roman" w:hint="eastAsia"/>
        </w:rPr>
        <w:t>支票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chess  n. </w:t>
      </w:r>
      <w:r w:rsidRPr="00DA26B0">
        <w:rPr>
          <w:rFonts w:ascii="Times New Roman" w:hAnsi="Times New Roman" w:hint="eastAsia"/>
        </w:rPr>
        <w:t>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chew  vt. </w:t>
      </w:r>
      <w:r w:rsidRPr="00DA26B0">
        <w:rPr>
          <w:rFonts w:ascii="Times New Roman" w:hAnsi="Times New Roman" w:hint="eastAsia"/>
        </w:rPr>
        <w:t>咀嚼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Day35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childhood  n. </w:t>
      </w:r>
      <w:r w:rsidRPr="00DA26B0">
        <w:rPr>
          <w:rFonts w:ascii="Times New Roman" w:hAnsi="Times New Roman" w:hint="eastAsia"/>
        </w:rPr>
        <w:t>幼年时代，童年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chopsticks  n. </w:t>
      </w:r>
      <w:r w:rsidRPr="00DA26B0">
        <w:rPr>
          <w:rFonts w:ascii="Times New Roman" w:hAnsi="Times New Roman" w:hint="eastAsia"/>
        </w:rPr>
        <w:t>筷子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cigar  n. </w:t>
      </w:r>
      <w:r w:rsidRPr="00DA26B0">
        <w:rPr>
          <w:rFonts w:ascii="Times New Roman" w:hAnsi="Times New Roman" w:hint="eastAsia"/>
        </w:rPr>
        <w:t>雪茄烟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cinema  n. </w:t>
      </w:r>
      <w:r w:rsidRPr="00DA26B0">
        <w:rPr>
          <w:rFonts w:ascii="Times New Roman" w:hAnsi="Times New Roman" w:hint="eastAsia"/>
        </w:rPr>
        <w:t>电影院；电影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circus  n. </w:t>
      </w:r>
      <w:r w:rsidRPr="00DA26B0">
        <w:rPr>
          <w:rFonts w:ascii="Times New Roman" w:hAnsi="Times New Roman" w:hint="eastAsia"/>
        </w:rPr>
        <w:t>马戏团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civilization  n. </w:t>
      </w:r>
      <w:r w:rsidRPr="00DA26B0">
        <w:rPr>
          <w:rFonts w:ascii="Times New Roman" w:hAnsi="Times New Roman" w:hint="eastAsia"/>
        </w:rPr>
        <w:t>文明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clap  vi. </w:t>
      </w:r>
      <w:r w:rsidRPr="00DA26B0">
        <w:rPr>
          <w:rFonts w:ascii="Times New Roman" w:hAnsi="Times New Roman" w:hint="eastAsia"/>
        </w:rPr>
        <w:t>拍手；鼓掌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classic  a. </w:t>
      </w:r>
      <w:r w:rsidRPr="00DA26B0">
        <w:rPr>
          <w:rFonts w:ascii="Times New Roman" w:hAnsi="Times New Roman" w:hint="eastAsia"/>
        </w:rPr>
        <w:t>一流的，典型的，有代表性的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classmate  n. </w:t>
      </w:r>
      <w:r w:rsidRPr="00DA26B0">
        <w:rPr>
          <w:rFonts w:ascii="Times New Roman" w:hAnsi="Times New Roman" w:hint="eastAsia"/>
        </w:rPr>
        <w:t>同班同学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claw  n. </w:t>
      </w:r>
      <w:r w:rsidRPr="00DA26B0">
        <w:rPr>
          <w:rFonts w:ascii="Times New Roman" w:hAnsi="Times New Roman" w:hint="eastAsia"/>
        </w:rPr>
        <w:t>爪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clerk  n. </w:t>
      </w:r>
      <w:r w:rsidRPr="00DA26B0">
        <w:rPr>
          <w:rFonts w:ascii="Times New Roman" w:hAnsi="Times New Roman" w:hint="eastAsia"/>
        </w:rPr>
        <w:t>书记员；办事员；职员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clever  a. </w:t>
      </w:r>
      <w:r w:rsidRPr="00DA26B0">
        <w:rPr>
          <w:rFonts w:ascii="Times New Roman" w:hAnsi="Times New Roman" w:hint="eastAsia"/>
        </w:rPr>
        <w:t>聪明的，伶俐的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clinic  n. </w:t>
      </w:r>
      <w:r w:rsidRPr="00DA26B0">
        <w:rPr>
          <w:rFonts w:ascii="Times New Roman" w:hAnsi="Times New Roman" w:hint="eastAsia"/>
        </w:rPr>
        <w:t>诊所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clone  n.</w:t>
      </w:r>
      <w:r w:rsidRPr="00DA26B0">
        <w:rPr>
          <w:rFonts w:ascii="Times New Roman" w:hAnsi="Times New Roman" w:hint="eastAsia"/>
        </w:rPr>
        <w:t>克隆（无性繁殖出来的有机体群）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coal  n. </w:t>
      </w:r>
      <w:r w:rsidRPr="00DA26B0">
        <w:rPr>
          <w:rFonts w:ascii="Times New Roman" w:hAnsi="Times New Roman" w:hint="eastAsia"/>
        </w:rPr>
        <w:t>煤；煤块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cocoa  n. </w:t>
      </w:r>
      <w:r w:rsidRPr="00DA26B0">
        <w:rPr>
          <w:rFonts w:ascii="Times New Roman" w:hAnsi="Times New Roman" w:hint="eastAsia"/>
        </w:rPr>
        <w:t>可可粉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coke  n. </w:t>
      </w:r>
      <w:r w:rsidRPr="00DA26B0">
        <w:rPr>
          <w:rFonts w:ascii="Times New Roman" w:hAnsi="Times New Roman" w:hint="eastAsia"/>
        </w:rPr>
        <w:t>可口可乐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collar  n. </w:t>
      </w:r>
      <w:r w:rsidRPr="00DA26B0">
        <w:rPr>
          <w:rFonts w:ascii="Times New Roman" w:hAnsi="Times New Roman" w:hint="eastAsia"/>
        </w:rPr>
        <w:t>衣领；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硬领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comb  n. </w:t>
      </w:r>
      <w:r w:rsidRPr="00DA26B0">
        <w:rPr>
          <w:rFonts w:ascii="Times New Roman" w:hAnsi="Times New Roman" w:hint="eastAsia"/>
        </w:rPr>
        <w:t>梳子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companion  n. </w:t>
      </w:r>
      <w:r w:rsidRPr="00DA26B0">
        <w:rPr>
          <w:rFonts w:ascii="Times New Roman" w:hAnsi="Times New Roman" w:hint="eastAsia"/>
        </w:rPr>
        <w:t>同伴；同事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component  n. </w:t>
      </w:r>
      <w:r w:rsidRPr="00DA26B0">
        <w:rPr>
          <w:rFonts w:ascii="Times New Roman" w:hAnsi="Times New Roman" w:hint="eastAsia"/>
        </w:rPr>
        <w:t>组成部分，部件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composition  n. </w:t>
      </w:r>
      <w:r w:rsidRPr="00DA26B0">
        <w:rPr>
          <w:rFonts w:ascii="Times New Roman" w:hAnsi="Times New Roman" w:hint="eastAsia"/>
        </w:rPr>
        <w:t>作文；作曲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comprehension  n. </w:t>
      </w:r>
      <w:r w:rsidRPr="00DA26B0">
        <w:rPr>
          <w:rFonts w:ascii="Times New Roman" w:hAnsi="Times New Roman" w:hint="eastAsia"/>
        </w:rPr>
        <w:t>理解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conductor  n. </w:t>
      </w:r>
      <w:r w:rsidRPr="00DA26B0">
        <w:rPr>
          <w:rFonts w:ascii="Times New Roman" w:hAnsi="Times New Roman" w:hint="eastAsia"/>
        </w:rPr>
        <w:t>管理人；指导者；（车上的）售票员，列车员；乐队指挥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confuse  v. </w:t>
      </w:r>
      <w:r w:rsidRPr="00DA26B0">
        <w:rPr>
          <w:rFonts w:ascii="Times New Roman" w:hAnsi="Times New Roman" w:hint="eastAsia"/>
        </w:rPr>
        <w:t>使迷惑，混淆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congratulate  vt. </w:t>
      </w:r>
      <w:r w:rsidRPr="00DA26B0">
        <w:rPr>
          <w:rFonts w:ascii="Times New Roman" w:hAnsi="Times New Roman" w:hint="eastAsia"/>
        </w:rPr>
        <w:t>祝贺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congratulation  n. </w:t>
      </w:r>
      <w:r w:rsidRPr="00DA26B0">
        <w:rPr>
          <w:rFonts w:ascii="Times New Roman" w:hAnsi="Times New Roman" w:hint="eastAsia"/>
        </w:rPr>
        <w:t>祝贺，庆贺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conscience  n. </w:t>
      </w:r>
      <w:r w:rsidRPr="00DA26B0">
        <w:rPr>
          <w:rFonts w:ascii="Times New Roman" w:hAnsi="Times New Roman" w:hint="eastAsia"/>
        </w:rPr>
        <w:t>良心，良知，内疚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consensus  n. </w:t>
      </w:r>
      <w:r w:rsidRPr="00DA26B0">
        <w:rPr>
          <w:rFonts w:ascii="Times New Roman" w:hAnsi="Times New Roman" w:hint="eastAsia"/>
        </w:rPr>
        <w:t>一致的意见，共识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conservation  n </w:t>
      </w:r>
      <w:r w:rsidRPr="00DA26B0">
        <w:rPr>
          <w:rFonts w:ascii="Times New Roman" w:hAnsi="Times New Roman" w:hint="eastAsia"/>
        </w:rPr>
        <w:t>保存；（自然资源的）保护，管理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conservative  a. </w:t>
      </w:r>
      <w:r w:rsidRPr="00DA26B0">
        <w:rPr>
          <w:rFonts w:ascii="Times New Roman" w:hAnsi="Times New Roman" w:hint="eastAsia"/>
        </w:rPr>
        <w:t>保守的，守旧的；保守主义的；谨慎的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保守的人，保守主义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considerate  a. </w:t>
      </w:r>
      <w:r w:rsidRPr="00DA26B0">
        <w:rPr>
          <w:rFonts w:ascii="Times New Roman" w:hAnsi="Times New Roman" w:hint="eastAsia"/>
        </w:rPr>
        <w:t>体贴的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；考虑周到的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consideration  n. </w:t>
      </w:r>
      <w:r w:rsidRPr="00DA26B0">
        <w:rPr>
          <w:rFonts w:ascii="Times New Roman" w:hAnsi="Times New Roman" w:hint="eastAsia"/>
        </w:rPr>
        <w:t>考虑；关心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consistent  a. </w:t>
      </w:r>
      <w:r w:rsidRPr="00DA26B0">
        <w:rPr>
          <w:rFonts w:ascii="Times New Roman" w:hAnsi="Times New Roman" w:hint="eastAsia"/>
        </w:rPr>
        <w:t>一致的，始终如一的，连续的；相符的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constitution  n. </w:t>
      </w:r>
      <w:r w:rsidRPr="00DA26B0">
        <w:rPr>
          <w:rFonts w:ascii="Times New Roman" w:hAnsi="Times New Roman" w:hint="eastAsia"/>
        </w:rPr>
        <w:t>宪法，章程；体格，体质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consult  v. </w:t>
      </w:r>
      <w:r w:rsidRPr="00DA26B0">
        <w:rPr>
          <w:rFonts w:ascii="Times New Roman" w:hAnsi="Times New Roman" w:hint="eastAsia"/>
        </w:rPr>
        <w:t>咨询，商量；查阅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consultant  n. </w:t>
      </w:r>
      <w:r w:rsidRPr="00DA26B0">
        <w:rPr>
          <w:rFonts w:ascii="Times New Roman" w:hAnsi="Times New Roman" w:hint="eastAsia"/>
        </w:rPr>
        <w:t>顾问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contemporary  a.</w:t>
      </w:r>
      <w:r w:rsidRPr="00DA26B0">
        <w:rPr>
          <w:rFonts w:ascii="Times New Roman" w:hAnsi="Times New Roman" w:hint="eastAsia"/>
        </w:rPr>
        <w:t>属同时期的，同一时代的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contrary  n. / a. </w:t>
      </w:r>
      <w:r w:rsidRPr="00DA26B0">
        <w:rPr>
          <w:rFonts w:ascii="Times New Roman" w:hAnsi="Times New Roman" w:hint="eastAsia"/>
        </w:rPr>
        <w:t>相反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相反的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convenience  n. </w:t>
      </w:r>
      <w:r w:rsidRPr="00DA26B0">
        <w:rPr>
          <w:rFonts w:ascii="Times New Roman" w:hAnsi="Times New Roman" w:hint="eastAsia"/>
        </w:rPr>
        <w:t>便利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；适宜；省事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Day36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cookie  n. </w:t>
      </w:r>
      <w:r w:rsidRPr="00DA26B0">
        <w:rPr>
          <w:rFonts w:ascii="Times New Roman" w:hAnsi="Times New Roman" w:hint="eastAsia"/>
        </w:rPr>
        <w:t>小甜饼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corn  n. </w:t>
      </w:r>
      <w:r w:rsidRPr="00DA26B0">
        <w:rPr>
          <w:rFonts w:ascii="Times New Roman" w:hAnsi="Times New Roman" w:hint="eastAsia"/>
        </w:rPr>
        <w:t>玉米，谷物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corporation  n. </w:t>
      </w:r>
      <w:r w:rsidRPr="00DA26B0">
        <w:rPr>
          <w:rFonts w:ascii="Times New Roman" w:hAnsi="Times New Roman" w:hint="eastAsia"/>
        </w:rPr>
        <w:t>（大）公司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cosy   a.</w:t>
      </w:r>
      <w:r w:rsidRPr="00DA26B0">
        <w:rPr>
          <w:rFonts w:ascii="Times New Roman" w:hAnsi="Times New Roman" w:hint="eastAsia"/>
        </w:rPr>
        <w:t>暖和舒适的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亲密无间的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cottage  n. (</w:t>
      </w:r>
      <w:r w:rsidRPr="00DA26B0">
        <w:rPr>
          <w:rFonts w:ascii="Times New Roman" w:hAnsi="Times New Roman" w:hint="eastAsia"/>
        </w:rPr>
        <w:t>郊外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小屋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村舍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别墅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cough  n.&amp; vi. </w:t>
      </w:r>
      <w:r w:rsidRPr="00DA26B0">
        <w:rPr>
          <w:rFonts w:ascii="Times New Roman" w:hAnsi="Times New Roman" w:hint="eastAsia"/>
        </w:rPr>
        <w:t>咳嗽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courage  n. </w:t>
      </w:r>
      <w:r w:rsidRPr="00DA26B0">
        <w:rPr>
          <w:rFonts w:ascii="Times New Roman" w:hAnsi="Times New Roman" w:hint="eastAsia"/>
        </w:rPr>
        <w:t>勇气；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胆略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courtyard  n. </w:t>
      </w:r>
      <w:r w:rsidRPr="00DA26B0">
        <w:rPr>
          <w:rFonts w:ascii="Times New Roman" w:hAnsi="Times New Roman" w:hint="eastAsia"/>
        </w:rPr>
        <w:t>庭院，院子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cousin  n. </w:t>
      </w:r>
      <w:r w:rsidRPr="00DA26B0">
        <w:rPr>
          <w:rFonts w:ascii="Times New Roman" w:hAnsi="Times New Roman" w:hint="eastAsia"/>
        </w:rPr>
        <w:t>堂（表）兄弟，堂（表）姐妹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crayon  n </w:t>
      </w:r>
      <w:r w:rsidRPr="00DA26B0">
        <w:rPr>
          <w:rFonts w:ascii="Times New Roman" w:hAnsi="Times New Roman" w:hint="eastAsia"/>
        </w:rPr>
        <w:t>蜡笔；蜡笔画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crop  n. </w:t>
      </w:r>
      <w:r w:rsidRPr="00DA26B0">
        <w:rPr>
          <w:rFonts w:ascii="Times New Roman" w:hAnsi="Times New Roman" w:hint="eastAsia"/>
        </w:rPr>
        <w:t>庄稼；收成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crossroads  n. </w:t>
      </w:r>
      <w:r w:rsidRPr="00DA26B0">
        <w:rPr>
          <w:rFonts w:ascii="Times New Roman" w:hAnsi="Times New Roman" w:hint="eastAsia"/>
        </w:rPr>
        <w:t>交叉路口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cupboard  n. </w:t>
      </w:r>
      <w:r w:rsidRPr="00DA26B0">
        <w:rPr>
          <w:rFonts w:ascii="Times New Roman" w:hAnsi="Times New Roman" w:hint="eastAsia"/>
        </w:rPr>
        <w:t>碗柜；橱柜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cycle  vi. </w:t>
      </w:r>
      <w:r w:rsidRPr="00DA26B0">
        <w:rPr>
          <w:rFonts w:ascii="Times New Roman" w:hAnsi="Times New Roman" w:hint="eastAsia"/>
        </w:rPr>
        <w:t>骑自行车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cyclist  n. </w:t>
      </w:r>
      <w:r w:rsidRPr="00DA26B0">
        <w:rPr>
          <w:rFonts w:ascii="Times New Roman" w:hAnsi="Times New Roman" w:hint="eastAsia"/>
        </w:rPr>
        <w:t>骑自行车的人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damp  a. &amp; n. </w:t>
      </w:r>
      <w:r w:rsidRPr="00DA26B0">
        <w:rPr>
          <w:rFonts w:ascii="Times New Roman" w:hAnsi="Times New Roman" w:hint="eastAsia"/>
        </w:rPr>
        <w:t>潮湿（的）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decorate  vt.</w:t>
      </w:r>
      <w:r w:rsidRPr="00DA26B0">
        <w:rPr>
          <w:rFonts w:ascii="Times New Roman" w:hAnsi="Times New Roman" w:hint="eastAsia"/>
        </w:rPr>
        <w:t>装饰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，修饰</w:t>
      </w:r>
      <w:r w:rsidRPr="00DA26B0">
        <w:rPr>
          <w:rFonts w:ascii="Times New Roman" w:hAnsi="Times New Roman"/>
        </w:rPr>
        <w:t>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decrease  v.</w:t>
      </w:r>
      <w:r w:rsidRPr="00DA26B0">
        <w:rPr>
          <w:rFonts w:ascii="Times New Roman" w:hAnsi="Times New Roman" w:hint="eastAsia"/>
        </w:rPr>
        <w:t>减少，减小，降低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deed  n. </w:t>
      </w:r>
      <w:r w:rsidRPr="00DA26B0">
        <w:rPr>
          <w:rFonts w:ascii="Times New Roman" w:hAnsi="Times New Roman" w:hint="eastAsia"/>
        </w:rPr>
        <w:t>行为；事迹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deer  n. </w:t>
      </w:r>
      <w:r w:rsidRPr="00DA26B0">
        <w:rPr>
          <w:rFonts w:ascii="Times New Roman" w:hAnsi="Times New Roman" w:hint="eastAsia"/>
        </w:rPr>
        <w:t>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degree  n. </w:t>
      </w:r>
      <w:r w:rsidRPr="00DA26B0">
        <w:rPr>
          <w:rFonts w:ascii="Times New Roman" w:hAnsi="Times New Roman" w:hint="eastAsia"/>
        </w:rPr>
        <w:t>程度；度数；学位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delicious  a. </w:t>
      </w:r>
      <w:r w:rsidRPr="00DA26B0">
        <w:rPr>
          <w:rFonts w:ascii="Times New Roman" w:hAnsi="Times New Roman" w:hint="eastAsia"/>
        </w:rPr>
        <w:t>美味的，可口的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delighted  a. </w:t>
      </w:r>
      <w:r w:rsidRPr="00DA26B0">
        <w:rPr>
          <w:rFonts w:ascii="Times New Roman" w:hAnsi="Times New Roman" w:hint="eastAsia"/>
        </w:rPr>
        <w:t>高兴的，快乐的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dentist  n. </w:t>
      </w:r>
      <w:r w:rsidRPr="00DA26B0">
        <w:rPr>
          <w:rFonts w:ascii="Times New Roman" w:hAnsi="Times New Roman" w:hint="eastAsia"/>
        </w:rPr>
        <w:t>牙科医生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dessert  n. </w:t>
      </w:r>
      <w:r w:rsidRPr="00DA26B0">
        <w:rPr>
          <w:rFonts w:ascii="Times New Roman" w:hAnsi="Times New Roman" w:hint="eastAsia"/>
        </w:rPr>
        <w:t>甜点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detective  n. </w:t>
      </w:r>
      <w:r w:rsidRPr="00DA26B0">
        <w:rPr>
          <w:rFonts w:ascii="Times New Roman" w:hAnsi="Times New Roman" w:hint="eastAsia"/>
        </w:rPr>
        <w:t>侦探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devote  vt. </w:t>
      </w:r>
      <w:r w:rsidRPr="00DA26B0">
        <w:rPr>
          <w:rFonts w:ascii="Times New Roman" w:hAnsi="Times New Roman" w:hint="eastAsia"/>
        </w:rPr>
        <w:t>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奉献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专用（于）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devotion  n. </w:t>
      </w:r>
      <w:r w:rsidRPr="00DA26B0">
        <w:rPr>
          <w:rFonts w:ascii="Times New Roman" w:hAnsi="Times New Roman" w:hint="eastAsia"/>
        </w:rPr>
        <w:t>奉献，奉献精神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dial  vt. </w:t>
      </w:r>
      <w:r w:rsidRPr="00DA26B0">
        <w:rPr>
          <w:rFonts w:ascii="Times New Roman" w:hAnsi="Times New Roman" w:hint="eastAsia"/>
        </w:rPr>
        <w:t>拨（电话号码）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diamond  n. </w:t>
      </w:r>
      <w:r w:rsidRPr="00DA26B0">
        <w:rPr>
          <w:rFonts w:ascii="Times New Roman" w:hAnsi="Times New Roman" w:hint="eastAsia"/>
        </w:rPr>
        <w:t>钻石，金刚石；纸牌中的方块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diary  n. </w:t>
      </w:r>
      <w:r w:rsidRPr="00DA26B0">
        <w:rPr>
          <w:rFonts w:ascii="Times New Roman" w:hAnsi="Times New Roman" w:hint="eastAsia"/>
        </w:rPr>
        <w:t>日记；日记簿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dictation  n. </w:t>
      </w:r>
      <w:r w:rsidRPr="00DA26B0">
        <w:rPr>
          <w:rFonts w:ascii="Times New Roman" w:hAnsi="Times New Roman" w:hint="eastAsia"/>
        </w:rPr>
        <w:t>听写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dictionary  n. </w:t>
      </w:r>
      <w:r w:rsidRPr="00DA26B0">
        <w:rPr>
          <w:rFonts w:ascii="Times New Roman" w:hAnsi="Times New Roman" w:hint="eastAsia"/>
        </w:rPr>
        <w:t>词典，字典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differ  v. </w:t>
      </w:r>
      <w:r w:rsidRPr="00DA26B0">
        <w:rPr>
          <w:rFonts w:ascii="Times New Roman" w:hAnsi="Times New Roman" w:hint="eastAsia"/>
        </w:rPr>
        <w:t>相异，有区别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dinosaur  n. </w:t>
      </w:r>
      <w:r w:rsidRPr="00DA26B0">
        <w:rPr>
          <w:rFonts w:ascii="Times New Roman" w:hAnsi="Times New Roman" w:hint="eastAsia"/>
        </w:rPr>
        <w:t>恐龙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dip  vt. </w:t>
      </w:r>
      <w:r w:rsidRPr="00DA26B0">
        <w:rPr>
          <w:rFonts w:ascii="Times New Roman" w:hAnsi="Times New Roman" w:hint="eastAsia"/>
        </w:rPr>
        <w:t>浸，蘸；把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放入又取出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disability  n.. </w:t>
      </w:r>
      <w:r w:rsidRPr="00DA26B0">
        <w:rPr>
          <w:rFonts w:ascii="Times New Roman" w:hAnsi="Times New Roman" w:hint="eastAsia"/>
        </w:rPr>
        <w:t>残疾；无能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disabled  a. </w:t>
      </w:r>
      <w:r w:rsidRPr="00DA26B0">
        <w:rPr>
          <w:rFonts w:ascii="Times New Roman" w:hAnsi="Times New Roman" w:hint="eastAsia"/>
        </w:rPr>
        <w:t>残废的，残疾的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disadvantage  n. </w:t>
      </w:r>
      <w:r w:rsidRPr="00DA26B0">
        <w:rPr>
          <w:rFonts w:ascii="Times New Roman" w:hAnsi="Times New Roman" w:hint="eastAsia"/>
        </w:rPr>
        <w:t>不利条件；弱点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disagree  vi. </w:t>
      </w:r>
      <w:r w:rsidRPr="00DA26B0">
        <w:rPr>
          <w:rFonts w:ascii="Times New Roman" w:hAnsi="Times New Roman" w:hint="eastAsia"/>
        </w:rPr>
        <w:t>意见不一致，持不同意见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Day37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disagreement  n. </w:t>
      </w:r>
      <w:r w:rsidRPr="00DA26B0">
        <w:rPr>
          <w:rFonts w:ascii="Times New Roman" w:hAnsi="Times New Roman" w:hint="eastAsia"/>
        </w:rPr>
        <w:t>意见不一致；相违；争论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4"/>
        </w:rPr>
      </w:pPr>
      <w:r w:rsidRPr="00DA26B0">
        <w:rPr>
          <w:rFonts w:ascii="Times New Roman" w:hAnsi="Times New Roman"/>
        </w:rPr>
        <w:t>disappointed adj.</w:t>
      </w:r>
      <w:r w:rsidRPr="00DA26B0">
        <w:rPr>
          <w:rFonts w:ascii="Times New Roman" w:hAnsi="Times New Roman"/>
          <w:spacing w:val="-4"/>
        </w:rPr>
        <w:t xml:space="preserve"> </w:t>
      </w:r>
      <w:r w:rsidRPr="00DA26B0">
        <w:rPr>
          <w:rFonts w:ascii="Times New Roman" w:hAnsi="Times New Roman" w:hint="eastAsia"/>
          <w:spacing w:val="-4"/>
        </w:rPr>
        <w:t>失望的；沮丧的；受挫折的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disaster  n. </w:t>
      </w:r>
      <w:r w:rsidRPr="00DA26B0">
        <w:rPr>
          <w:rFonts w:ascii="Times New Roman" w:hAnsi="Times New Roman" w:hint="eastAsia"/>
        </w:rPr>
        <w:t>灾难；祸患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discount  n. </w:t>
      </w:r>
      <w:r w:rsidRPr="00DA26B0">
        <w:rPr>
          <w:rFonts w:ascii="Times New Roman" w:hAnsi="Times New Roman" w:hint="eastAsia"/>
        </w:rPr>
        <w:t>折扣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disk =disc  n. </w:t>
      </w:r>
      <w:r w:rsidRPr="00DA26B0">
        <w:rPr>
          <w:rFonts w:ascii="Times New Roman" w:hAnsi="Times New Roman" w:hint="eastAsia"/>
        </w:rPr>
        <w:t>磁盘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dislike  vt. </w:t>
      </w:r>
      <w:r w:rsidRPr="00DA26B0">
        <w:rPr>
          <w:rFonts w:ascii="Times New Roman" w:hAnsi="Times New Roman" w:hint="eastAsia"/>
        </w:rPr>
        <w:t>不喜爱；厌恶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distinction  n.</w:t>
      </w:r>
      <w:r w:rsidRPr="00DA26B0">
        <w:rPr>
          <w:rFonts w:ascii="Times New Roman" w:hAnsi="Times New Roman" w:hint="eastAsia"/>
        </w:rPr>
        <w:t>差别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区别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优秀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卓越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distinguish  v. </w:t>
      </w:r>
      <w:r w:rsidRPr="00DA26B0">
        <w:rPr>
          <w:rFonts w:ascii="Times New Roman" w:hAnsi="Times New Roman" w:hint="eastAsia"/>
        </w:rPr>
        <w:t>区分，辨别，分清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district  n. </w:t>
      </w:r>
      <w:r w:rsidRPr="00DA26B0">
        <w:rPr>
          <w:rFonts w:ascii="Times New Roman" w:hAnsi="Times New Roman" w:hint="eastAsia"/>
        </w:rPr>
        <w:t>区；地区；区域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dive  vi. </w:t>
      </w:r>
      <w:r w:rsidRPr="00DA26B0">
        <w:rPr>
          <w:rFonts w:ascii="Times New Roman" w:hAnsi="Times New Roman" w:hint="eastAsia"/>
        </w:rPr>
        <w:t>跳水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divorce  v. </w:t>
      </w:r>
      <w:r w:rsidRPr="00DA26B0">
        <w:rPr>
          <w:rFonts w:ascii="Times New Roman" w:hAnsi="Times New Roman" w:hint="eastAsia"/>
        </w:rPr>
        <w:t>离婚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doll n. </w:t>
      </w:r>
      <w:r w:rsidRPr="00DA26B0">
        <w:rPr>
          <w:rFonts w:ascii="Times New Roman" w:hAnsi="Times New Roman" w:hint="eastAsia"/>
        </w:rPr>
        <w:t>玩偶，玩具娃娃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dormitory  n. </w:t>
      </w:r>
      <w:r w:rsidRPr="00DA26B0">
        <w:rPr>
          <w:rFonts w:ascii="Times New Roman" w:hAnsi="Times New Roman" w:hint="eastAsia"/>
        </w:rPr>
        <w:t>学生宿舍（缩写式</w:t>
      </w:r>
      <w:r w:rsidRPr="00DA26B0">
        <w:rPr>
          <w:rFonts w:ascii="Times New Roman" w:hAnsi="Times New Roman"/>
        </w:rPr>
        <w:t>dorm</w:t>
      </w:r>
      <w:r w:rsidRPr="00DA26B0">
        <w:rPr>
          <w:rFonts w:ascii="Times New Roman" w:hAnsi="Times New Roman" w:hint="eastAsia"/>
        </w:rPr>
        <w:t>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downstairs  ad. </w:t>
      </w:r>
      <w:r w:rsidRPr="00DA26B0">
        <w:rPr>
          <w:rFonts w:ascii="Times New Roman" w:hAnsi="Times New Roman" w:hint="eastAsia"/>
        </w:rPr>
        <w:t>在楼下；到楼下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downtown  ad. </w:t>
      </w:r>
      <w:r w:rsidRPr="00DA26B0">
        <w:rPr>
          <w:rFonts w:ascii="Times New Roman" w:hAnsi="Times New Roman" w:hint="eastAsia"/>
        </w:rPr>
        <w:t>往或在城市的商业区（或中心区、闹市区）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城市的商业区，中心区，闹市区</w:t>
      </w:r>
      <w:r w:rsidRPr="00DA26B0">
        <w:rPr>
          <w:rFonts w:ascii="Times New Roman" w:hAnsi="Times New Roman"/>
        </w:rPr>
        <w:t xml:space="preserve"> a.</w:t>
      </w:r>
      <w:r w:rsidRPr="00DA26B0">
        <w:rPr>
          <w:rFonts w:ascii="Times New Roman" w:hAnsi="Times New Roman" w:hint="eastAsia"/>
        </w:rPr>
        <w:t>城市的商业区的，中心区的，闹市区的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dozen  n. </w:t>
      </w:r>
      <w:r w:rsidRPr="00DA26B0">
        <w:rPr>
          <w:rFonts w:ascii="Times New Roman" w:hAnsi="Times New Roman" w:hint="eastAsia"/>
        </w:rPr>
        <w:t>十二个；几十，许多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Dr(</w:t>
      </w:r>
      <w:r w:rsidRPr="00DA26B0">
        <w:rPr>
          <w:rFonts w:ascii="Times New Roman" w:hAnsi="Times New Roman" w:hint="eastAsia"/>
        </w:rPr>
        <w:t>缩</w:t>
      </w:r>
      <w:r w:rsidRPr="00DA26B0">
        <w:rPr>
          <w:rFonts w:ascii="Times New Roman" w:hAnsi="Times New Roman"/>
        </w:rPr>
        <w:t xml:space="preserve">) = Doctor n. </w:t>
      </w:r>
      <w:r w:rsidRPr="00DA26B0">
        <w:rPr>
          <w:rFonts w:ascii="Times New Roman" w:hAnsi="Times New Roman" w:hint="eastAsia"/>
        </w:rPr>
        <w:t>医生，大夫；博士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drag  v. </w:t>
      </w:r>
      <w:r w:rsidRPr="00DA26B0">
        <w:rPr>
          <w:rFonts w:ascii="Times New Roman" w:hAnsi="Times New Roman" w:hint="eastAsia"/>
        </w:rPr>
        <w:t>拖；拽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drawer  n. </w:t>
      </w:r>
      <w:r w:rsidRPr="00DA26B0">
        <w:rPr>
          <w:rFonts w:ascii="Times New Roman" w:hAnsi="Times New Roman" w:hint="eastAsia"/>
        </w:rPr>
        <w:t>抽屉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drill  n. </w:t>
      </w:r>
      <w:r w:rsidRPr="00DA26B0">
        <w:rPr>
          <w:rFonts w:ascii="Times New Roman" w:hAnsi="Times New Roman" w:hint="eastAsia"/>
        </w:rPr>
        <w:t>钻头；（反复的）训练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钻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孔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，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上钻孔；重复训练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drum  n. </w:t>
      </w:r>
      <w:r w:rsidRPr="00DA26B0">
        <w:rPr>
          <w:rFonts w:ascii="Times New Roman" w:hAnsi="Times New Roman" w:hint="eastAsia"/>
        </w:rPr>
        <w:t>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drunk  a. </w:t>
      </w:r>
      <w:r w:rsidRPr="00DA26B0">
        <w:rPr>
          <w:rFonts w:ascii="Times New Roman" w:hAnsi="Times New Roman" w:hint="eastAsia"/>
        </w:rPr>
        <w:t>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duck  n. </w:t>
      </w:r>
      <w:r w:rsidRPr="00DA26B0">
        <w:rPr>
          <w:rFonts w:ascii="Times New Roman" w:hAnsi="Times New Roman" w:hint="eastAsia"/>
        </w:rPr>
        <w:t>鸭子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dumpling  n. </w:t>
      </w:r>
      <w:r w:rsidRPr="00DA26B0">
        <w:rPr>
          <w:rFonts w:ascii="Times New Roman" w:hAnsi="Times New Roman" w:hint="eastAsia"/>
        </w:rPr>
        <w:t>饺子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dusk  n. </w:t>
      </w:r>
      <w:r w:rsidRPr="00DA26B0">
        <w:rPr>
          <w:rFonts w:ascii="Times New Roman" w:hAnsi="Times New Roman" w:hint="eastAsia"/>
        </w:rPr>
        <w:t>黄昏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dust  n. </w:t>
      </w:r>
      <w:r w:rsidRPr="00DA26B0">
        <w:rPr>
          <w:rFonts w:ascii="Times New Roman" w:hAnsi="Times New Roman" w:hint="eastAsia"/>
        </w:rPr>
        <w:t>灰尘，尘土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dustbin  n. </w:t>
      </w:r>
      <w:r w:rsidRPr="00DA26B0">
        <w:rPr>
          <w:rFonts w:ascii="Times New Roman" w:hAnsi="Times New Roman" w:hint="eastAsia"/>
        </w:rPr>
        <w:t>垃圾箱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dusty  a. </w:t>
      </w:r>
      <w:r w:rsidRPr="00DA26B0">
        <w:rPr>
          <w:rFonts w:ascii="Times New Roman" w:hAnsi="Times New Roman" w:hint="eastAsia"/>
        </w:rPr>
        <w:t>尘土般的，尘土多的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DVD  </w:t>
      </w:r>
      <w:r w:rsidRPr="00DA26B0">
        <w:rPr>
          <w:rFonts w:ascii="Times New Roman" w:hAnsi="Times New Roman" w:hint="eastAsia"/>
        </w:rPr>
        <w:t>数码影碟</w:t>
      </w:r>
      <w:r w:rsidRPr="00DA26B0">
        <w:rPr>
          <w:rFonts w:ascii="Times New Roman" w:hAnsi="Times New Roman"/>
        </w:rPr>
        <w:t xml:space="preserve">(digital versatile disk)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eagle  n. </w:t>
      </w:r>
      <w:r w:rsidRPr="00DA26B0">
        <w:rPr>
          <w:rFonts w:ascii="Times New Roman" w:hAnsi="Times New Roman" w:hint="eastAsia"/>
        </w:rPr>
        <w:t>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ear  n.</w:t>
      </w:r>
      <w:r w:rsidRPr="00DA26B0">
        <w:rPr>
          <w:rFonts w:ascii="Times New Roman" w:hAnsi="Times New Roman" w:hint="eastAsia"/>
        </w:rPr>
        <w:t>耳朵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耳状物；听力，听觉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earthquake  n. </w:t>
      </w:r>
      <w:r w:rsidRPr="00DA26B0">
        <w:rPr>
          <w:rFonts w:ascii="Times New Roman" w:hAnsi="Times New Roman" w:hint="eastAsia"/>
        </w:rPr>
        <w:t>地震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Easter  n. </w:t>
      </w:r>
      <w:r w:rsidRPr="00DA26B0">
        <w:rPr>
          <w:rFonts w:ascii="Times New Roman" w:hAnsi="Times New Roman" w:hint="eastAsia"/>
        </w:rPr>
        <w:t>复活节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editor  n. </w:t>
      </w:r>
      <w:r w:rsidRPr="00DA26B0">
        <w:rPr>
          <w:rFonts w:ascii="Times New Roman" w:hAnsi="Times New Roman" w:hint="eastAsia"/>
        </w:rPr>
        <w:t>编辑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eggplant n. </w:t>
      </w:r>
      <w:r w:rsidRPr="00DA26B0">
        <w:rPr>
          <w:rFonts w:ascii="Times New Roman" w:hAnsi="Times New Roman" w:hint="eastAsia"/>
        </w:rPr>
        <w:t>茄子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elder  n. </w:t>
      </w:r>
      <w:r w:rsidRPr="00DA26B0">
        <w:rPr>
          <w:rFonts w:ascii="Times New Roman" w:hAnsi="Times New Roman" w:hint="eastAsia"/>
        </w:rPr>
        <w:t>长者；前辈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electric  a. </w:t>
      </w:r>
      <w:r w:rsidRPr="00DA26B0">
        <w:rPr>
          <w:rFonts w:ascii="Times New Roman" w:hAnsi="Times New Roman" w:hint="eastAsia"/>
        </w:rPr>
        <w:t>电的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Day38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electrical  a. </w:t>
      </w:r>
      <w:r w:rsidRPr="00DA26B0">
        <w:rPr>
          <w:rFonts w:ascii="Times New Roman" w:hAnsi="Times New Roman" w:hint="eastAsia"/>
        </w:rPr>
        <w:t>电的；电器的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electricity  n. </w:t>
      </w:r>
      <w:r w:rsidRPr="00DA26B0">
        <w:rPr>
          <w:rFonts w:ascii="Times New Roman" w:hAnsi="Times New Roman" w:hint="eastAsia"/>
        </w:rPr>
        <w:t>电；电流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elephant  n. </w:t>
      </w:r>
      <w:r w:rsidRPr="00DA26B0">
        <w:rPr>
          <w:rFonts w:ascii="Times New Roman" w:hAnsi="Times New Roman" w:hint="eastAsia"/>
        </w:rPr>
        <w:t>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embarrass  v.</w:t>
      </w:r>
      <w:r w:rsidRPr="00DA26B0">
        <w:rPr>
          <w:rFonts w:ascii="Times New Roman" w:hAnsi="Times New Roman" w:hint="eastAsia"/>
        </w:rPr>
        <w:t>使窘迫，尴尬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embassy  n. </w:t>
      </w:r>
      <w:r w:rsidRPr="00DA26B0">
        <w:rPr>
          <w:rFonts w:ascii="Times New Roman" w:hAnsi="Times New Roman" w:hint="eastAsia"/>
        </w:rPr>
        <w:t>大使馆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endless  a. </w:t>
      </w:r>
      <w:r w:rsidRPr="00DA26B0">
        <w:rPr>
          <w:rFonts w:ascii="Times New Roman" w:hAnsi="Times New Roman" w:hint="eastAsia"/>
        </w:rPr>
        <w:t>无止境的；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没完的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energetic  a. </w:t>
      </w:r>
      <w:r w:rsidRPr="00DA26B0">
        <w:rPr>
          <w:rFonts w:ascii="Times New Roman" w:hAnsi="Times New Roman" w:hint="eastAsia"/>
        </w:rPr>
        <w:t>精力旺盛的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engineer  n. </w:t>
      </w:r>
      <w:r w:rsidRPr="00DA26B0">
        <w:rPr>
          <w:rFonts w:ascii="Times New Roman" w:hAnsi="Times New Roman" w:hint="eastAsia"/>
        </w:rPr>
        <w:t>工程师；技师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enjoyable a. </w:t>
      </w:r>
      <w:r w:rsidRPr="00DA26B0">
        <w:rPr>
          <w:rFonts w:ascii="Times New Roman" w:hAnsi="Times New Roman" w:hint="eastAsia"/>
        </w:rPr>
        <w:t>愉快的；有趣的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enthusiastic  a.</w:t>
      </w:r>
      <w:r w:rsidRPr="00DA26B0">
        <w:rPr>
          <w:rFonts w:ascii="Times New Roman" w:hAnsi="Times New Roman" w:hint="eastAsia"/>
        </w:rPr>
        <w:t>热情的，热心的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envy  vt.&amp; n. </w:t>
      </w:r>
      <w:r w:rsidRPr="00DA26B0">
        <w:rPr>
          <w:rFonts w:ascii="Times New Roman" w:hAnsi="Times New Roman" w:hint="eastAsia"/>
        </w:rPr>
        <w:t>忌妒；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羡慕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essay  n. </w:t>
      </w:r>
      <w:r w:rsidRPr="00DA26B0">
        <w:rPr>
          <w:rFonts w:ascii="Times New Roman" w:hAnsi="Times New Roman" w:hint="eastAsia"/>
        </w:rPr>
        <w:t>散文；文章；随笔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Europe*  n. </w:t>
      </w:r>
      <w:r w:rsidRPr="00DA26B0">
        <w:rPr>
          <w:rFonts w:ascii="Times New Roman" w:hAnsi="Times New Roman" w:hint="eastAsia"/>
        </w:rPr>
        <w:t>欧洲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European  a. </w:t>
      </w:r>
      <w:r w:rsidRPr="00DA26B0">
        <w:rPr>
          <w:rFonts w:ascii="Times New Roman" w:hAnsi="Times New Roman" w:hint="eastAsia"/>
        </w:rPr>
        <w:t>欧洲的，欧洲人的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欧洲人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everyday  a. </w:t>
      </w:r>
      <w:r w:rsidRPr="00DA26B0">
        <w:rPr>
          <w:rFonts w:ascii="Times New Roman" w:hAnsi="Times New Roman" w:hint="eastAsia"/>
        </w:rPr>
        <w:t>每日的；日常的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everywhere  ad. </w:t>
      </w:r>
      <w:r w:rsidRPr="00DA26B0">
        <w:rPr>
          <w:rFonts w:ascii="Times New Roman" w:hAnsi="Times New Roman" w:hint="eastAsia"/>
        </w:rPr>
        <w:t>到处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evidence  n. </w:t>
      </w:r>
      <w:r w:rsidRPr="00DA26B0">
        <w:rPr>
          <w:rFonts w:ascii="Times New Roman" w:hAnsi="Times New Roman" w:hint="eastAsia"/>
        </w:rPr>
        <w:t>证据，证明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exact  a. </w:t>
      </w:r>
      <w:r w:rsidRPr="00DA26B0">
        <w:rPr>
          <w:rFonts w:ascii="Times New Roman" w:hAnsi="Times New Roman" w:hint="eastAsia"/>
        </w:rPr>
        <w:t>精确的；确切的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excite vt. </w:t>
      </w:r>
      <w:r w:rsidRPr="00DA26B0">
        <w:rPr>
          <w:rFonts w:ascii="Times New Roman" w:hAnsi="Times New Roman" w:hint="eastAsia"/>
        </w:rPr>
        <w:t>使兴奋，使激动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exit  n. </w:t>
      </w:r>
      <w:r w:rsidRPr="00DA26B0">
        <w:rPr>
          <w:rFonts w:ascii="Times New Roman" w:hAnsi="Times New Roman" w:hint="eastAsia"/>
        </w:rPr>
        <w:t>出口，太平门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expectation  n. </w:t>
      </w:r>
      <w:r w:rsidRPr="00DA26B0">
        <w:rPr>
          <w:rFonts w:ascii="Times New Roman" w:hAnsi="Times New Roman" w:hint="eastAsia"/>
        </w:rPr>
        <w:t>预料；期望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experiment  n. </w:t>
      </w:r>
      <w:r w:rsidRPr="00DA26B0">
        <w:rPr>
          <w:rFonts w:ascii="Times New Roman" w:hAnsi="Times New Roman" w:hint="eastAsia"/>
        </w:rPr>
        <w:t>实验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explode  v. </w:t>
      </w:r>
      <w:r w:rsidRPr="00DA26B0">
        <w:rPr>
          <w:rFonts w:ascii="Times New Roman" w:hAnsi="Times New Roman" w:hint="eastAsia"/>
        </w:rPr>
        <w:t>（使）爆炸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export n. / v.</w:t>
      </w:r>
      <w:r w:rsidRPr="00DA26B0">
        <w:rPr>
          <w:rFonts w:ascii="Times New Roman" w:hAnsi="Times New Roman" w:hint="eastAsia"/>
        </w:rPr>
        <w:t>出口，输出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extraordinary a. </w:t>
      </w:r>
      <w:r w:rsidRPr="00DA26B0">
        <w:rPr>
          <w:rFonts w:ascii="Times New Roman" w:hAnsi="Times New Roman" w:hint="eastAsia"/>
        </w:rPr>
        <w:t>离奇的；使人惊奇的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；非凡的；特别的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eyesight n. </w:t>
      </w:r>
      <w:r w:rsidRPr="00DA26B0">
        <w:rPr>
          <w:rFonts w:ascii="Times New Roman" w:hAnsi="Times New Roman" w:hint="eastAsia"/>
        </w:rPr>
        <w:t>视力；视觉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facial  a. </w:t>
      </w:r>
      <w:r w:rsidRPr="00DA26B0">
        <w:rPr>
          <w:rFonts w:ascii="Times New Roman" w:hAnsi="Times New Roman" w:hint="eastAsia"/>
        </w:rPr>
        <w:t>脸上的；面部用的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fantastic a. (</w:t>
      </w:r>
      <w:r w:rsidRPr="00DA26B0">
        <w:rPr>
          <w:rFonts w:ascii="Times New Roman" w:hAnsi="Times New Roman" w:hint="eastAsia"/>
        </w:rPr>
        <w:t>口语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极好的，美妙的，很棒的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fare  n.</w:t>
      </w:r>
      <w:r w:rsidRPr="00DA26B0">
        <w:rPr>
          <w:rFonts w:ascii="Times New Roman" w:hAnsi="Times New Roman" w:hint="eastAsia"/>
        </w:rPr>
        <w:t>（车或船的）费用，票（价）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farm  n. </w:t>
      </w:r>
      <w:r w:rsidRPr="00DA26B0">
        <w:rPr>
          <w:rFonts w:ascii="Times New Roman" w:hAnsi="Times New Roman" w:hint="eastAsia"/>
        </w:rPr>
        <w:t>农场；农庄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farmer  n. </w:t>
      </w:r>
      <w:r w:rsidRPr="00DA26B0">
        <w:rPr>
          <w:rFonts w:ascii="Times New Roman" w:hAnsi="Times New Roman" w:hint="eastAsia"/>
        </w:rPr>
        <w:t>农民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favourite 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 favorite) a. </w:t>
      </w:r>
      <w:r w:rsidRPr="00DA26B0">
        <w:rPr>
          <w:rFonts w:ascii="Times New Roman" w:hAnsi="Times New Roman" w:hint="eastAsia"/>
        </w:rPr>
        <w:t>喜爱的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特别喜爱的人（或物）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fax  n. </w:t>
      </w:r>
      <w:r w:rsidRPr="00DA26B0">
        <w:rPr>
          <w:rFonts w:ascii="Times New Roman" w:hAnsi="Times New Roman" w:hint="eastAsia"/>
        </w:rPr>
        <w:t>传真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给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发传真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feather  n. </w:t>
      </w:r>
      <w:r w:rsidRPr="00DA26B0">
        <w:rPr>
          <w:rFonts w:ascii="Times New Roman" w:hAnsi="Times New Roman" w:hint="eastAsia"/>
        </w:rPr>
        <w:t>羽毛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fellow n. </w:t>
      </w:r>
      <w:r w:rsidRPr="00DA26B0">
        <w:rPr>
          <w:rFonts w:ascii="Times New Roman" w:hAnsi="Times New Roman" w:hint="eastAsia"/>
        </w:rPr>
        <w:t>同伴；伙伴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fence n. </w:t>
      </w:r>
      <w:r w:rsidRPr="00DA26B0">
        <w:rPr>
          <w:rFonts w:ascii="Times New Roman" w:hAnsi="Times New Roman" w:hint="eastAsia"/>
        </w:rPr>
        <w:t>栅栏；围栏；篱笆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festival n.&amp;a. </w:t>
      </w:r>
      <w:r w:rsidRPr="00DA26B0">
        <w:rPr>
          <w:rFonts w:ascii="Times New Roman" w:hAnsi="Times New Roman" w:hint="eastAsia"/>
        </w:rPr>
        <w:t>节日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，喜庆的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Day39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4"/>
        </w:rPr>
      </w:pPr>
      <w:r w:rsidRPr="00DA26B0">
        <w:rPr>
          <w:rFonts w:ascii="Times New Roman" w:hAnsi="Times New Roman"/>
        </w:rPr>
        <w:t>fetch vt. (</w:t>
      </w:r>
      <w:r w:rsidRPr="00DA26B0">
        <w:rPr>
          <w:rFonts w:ascii="Times New Roman" w:hAnsi="Times New Roman" w:hint="eastAsia"/>
          <w:spacing w:val="-4"/>
        </w:rPr>
        <w:t>去</w:t>
      </w:r>
      <w:r w:rsidRPr="00DA26B0">
        <w:rPr>
          <w:rFonts w:ascii="Times New Roman" w:hAnsi="Times New Roman"/>
          <w:spacing w:val="-4"/>
        </w:rPr>
        <w:t>)</w:t>
      </w:r>
      <w:r w:rsidRPr="00DA26B0">
        <w:rPr>
          <w:rFonts w:ascii="Times New Roman" w:hAnsi="Times New Roman" w:hint="eastAsia"/>
          <w:spacing w:val="-4"/>
        </w:rPr>
        <w:t>取（物）来，（去）带（人）来</w:t>
      </w:r>
      <w:r w:rsidRPr="00DA26B0">
        <w:rPr>
          <w:rFonts w:ascii="Times New Roman" w:hAnsi="Times New Roman"/>
          <w:spacing w:val="-4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fever  n. </w:t>
      </w:r>
      <w:r w:rsidRPr="00DA26B0">
        <w:rPr>
          <w:rFonts w:ascii="Times New Roman" w:hAnsi="Times New Roman" w:hint="eastAsia"/>
        </w:rPr>
        <w:t>发烧；发热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fierce  a. </w:t>
      </w:r>
      <w:r w:rsidRPr="00DA26B0">
        <w:rPr>
          <w:rFonts w:ascii="Times New Roman" w:hAnsi="Times New Roman" w:hint="eastAsia"/>
        </w:rPr>
        <w:t>猛烈的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fist  n. </w:t>
      </w:r>
      <w:r w:rsidRPr="00DA26B0">
        <w:rPr>
          <w:rFonts w:ascii="Times New Roman" w:hAnsi="Times New Roman" w:hint="eastAsia"/>
        </w:rPr>
        <w:t>拳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头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flag  n. </w:t>
      </w:r>
      <w:r w:rsidRPr="00DA26B0">
        <w:rPr>
          <w:rFonts w:ascii="Times New Roman" w:hAnsi="Times New Roman" w:hint="eastAsia"/>
        </w:rPr>
        <w:t>旗；标志；旗舰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flame  n. </w:t>
      </w:r>
      <w:r w:rsidRPr="00DA26B0">
        <w:rPr>
          <w:rFonts w:ascii="Times New Roman" w:hAnsi="Times New Roman" w:hint="eastAsia"/>
        </w:rPr>
        <w:t>火焰，光辉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flash  n. </w:t>
      </w:r>
      <w:r w:rsidRPr="00DA26B0">
        <w:rPr>
          <w:rFonts w:ascii="Times New Roman" w:hAnsi="Times New Roman" w:hint="eastAsia"/>
        </w:rPr>
        <w:t>闪；闪光；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转瞬间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flashlight  n. </w:t>
      </w:r>
      <w:r w:rsidRPr="00DA26B0">
        <w:rPr>
          <w:rFonts w:ascii="Times New Roman" w:hAnsi="Times New Roman" w:hint="eastAsia"/>
        </w:rPr>
        <w:t>手电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flesh  n. </w:t>
      </w:r>
      <w:r w:rsidRPr="00DA26B0">
        <w:rPr>
          <w:rFonts w:ascii="Times New Roman" w:hAnsi="Times New Roman" w:hint="eastAsia"/>
        </w:rPr>
        <w:t>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flood  n. </w:t>
      </w:r>
      <w:r w:rsidRPr="00DA26B0">
        <w:rPr>
          <w:rFonts w:ascii="Times New Roman" w:hAnsi="Times New Roman" w:hint="eastAsia"/>
        </w:rPr>
        <w:t>洪水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淹没，使泛滥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flour  n. </w:t>
      </w:r>
      <w:r w:rsidRPr="00DA26B0">
        <w:rPr>
          <w:rFonts w:ascii="Times New Roman" w:hAnsi="Times New Roman" w:hint="eastAsia"/>
        </w:rPr>
        <w:t>面粉，粉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flu  n. </w:t>
      </w:r>
      <w:r w:rsidRPr="00DA26B0">
        <w:rPr>
          <w:rFonts w:ascii="Times New Roman" w:hAnsi="Times New Roman" w:hint="eastAsia"/>
        </w:rPr>
        <w:t>流行性感冒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fluent  a. </w:t>
      </w:r>
      <w:r w:rsidRPr="00DA26B0">
        <w:rPr>
          <w:rFonts w:ascii="Times New Roman" w:hAnsi="Times New Roman" w:hint="eastAsia"/>
        </w:rPr>
        <w:t>（外语）流利的，流畅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focus  v. / n.</w:t>
      </w:r>
      <w:r w:rsidRPr="00DA26B0">
        <w:rPr>
          <w:rFonts w:ascii="Times New Roman" w:hAnsi="Times New Roman" w:hint="eastAsia"/>
        </w:rPr>
        <w:t>集中（注意力，精力）于，焦点，中心点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fog  n. </w:t>
      </w:r>
      <w:r w:rsidRPr="00DA26B0">
        <w:rPr>
          <w:rFonts w:ascii="Times New Roman" w:hAnsi="Times New Roman" w:hint="eastAsia"/>
        </w:rPr>
        <w:t>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foggy  a. </w:t>
      </w:r>
      <w:r w:rsidRPr="00DA26B0">
        <w:rPr>
          <w:rFonts w:ascii="Times New Roman" w:hAnsi="Times New Roman" w:hint="eastAsia"/>
        </w:rPr>
        <w:t>多雾的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folk  a. </w:t>
      </w:r>
      <w:r w:rsidRPr="00DA26B0">
        <w:rPr>
          <w:rFonts w:ascii="Times New Roman" w:hAnsi="Times New Roman" w:hint="eastAsia"/>
        </w:rPr>
        <w:t>民间的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fond  a. </w:t>
      </w:r>
      <w:r w:rsidRPr="00DA26B0">
        <w:rPr>
          <w:rFonts w:ascii="Times New Roman" w:hAnsi="Times New Roman" w:hint="eastAsia"/>
        </w:rPr>
        <w:t>喜爱的，爱好的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fool  n. </w:t>
      </w:r>
      <w:r w:rsidRPr="00DA26B0">
        <w:rPr>
          <w:rFonts w:ascii="Times New Roman" w:hAnsi="Times New Roman" w:hint="eastAsia"/>
        </w:rPr>
        <w:t>傻子，蠢人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欺骗，愚弄；逗弄，开玩笑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foolish  a. </w:t>
      </w:r>
      <w:r w:rsidRPr="00DA26B0">
        <w:rPr>
          <w:rFonts w:ascii="Times New Roman" w:hAnsi="Times New Roman" w:hint="eastAsia"/>
        </w:rPr>
        <w:t>愚蠢的，傻的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forecast  n. &amp; vt. </w:t>
      </w:r>
      <w:r w:rsidRPr="00DA26B0">
        <w:rPr>
          <w:rFonts w:ascii="Times New Roman" w:hAnsi="Times New Roman" w:hint="eastAsia"/>
        </w:rPr>
        <w:t>预告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forehead  n. </w:t>
      </w:r>
      <w:r w:rsidRPr="00DA26B0">
        <w:rPr>
          <w:rFonts w:ascii="Times New Roman" w:hAnsi="Times New Roman" w:hint="eastAsia"/>
        </w:rPr>
        <w:t>前额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foreigner  n. </w:t>
      </w:r>
      <w:r w:rsidRPr="00DA26B0">
        <w:rPr>
          <w:rFonts w:ascii="Times New Roman" w:hAnsi="Times New Roman" w:hint="eastAsia"/>
        </w:rPr>
        <w:t>外国人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forever  ad. </w:t>
      </w:r>
      <w:r w:rsidRPr="00DA26B0">
        <w:rPr>
          <w:rFonts w:ascii="Times New Roman" w:hAnsi="Times New Roman" w:hint="eastAsia"/>
        </w:rPr>
        <w:t>永远；永恒的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forgive  (forgave, forgiven) vt. </w:t>
      </w:r>
      <w:r w:rsidRPr="00DA26B0">
        <w:rPr>
          <w:rFonts w:ascii="Times New Roman" w:hAnsi="Times New Roman" w:hint="eastAsia"/>
        </w:rPr>
        <w:t>原谅，宽恕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fork  n. </w:t>
      </w:r>
      <w:r w:rsidRPr="00DA26B0">
        <w:rPr>
          <w:rFonts w:ascii="Times New Roman" w:hAnsi="Times New Roman" w:hint="eastAsia"/>
        </w:rPr>
        <w:t>叉，餐叉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fortunate  a. </w:t>
      </w:r>
      <w:r w:rsidRPr="00DA26B0">
        <w:rPr>
          <w:rFonts w:ascii="Times New Roman" w:hAnsi="Times New Roman" w:hint="eastAsia"/>
        </w:rPr>
        <w:t>幸运的；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侥幸的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foster vt.</w:t>
      </w:r>
      <w:r w:rsidRPr="00DA26B0">
        <w:rPr>
          <w:rFonts w:ascii="Times New Roman" w:hAnsi="Times New Roman" w:hint="eastAsia"/>
        </w:rPr>
        <w:t>培养，鼓励；抱（希望）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found  vt. </w:t>
      </w:r>
      <w:r w:rsidRPr="00DA26B0">
        <w:rPr>
          <w:rFonts w:ascii="Times New Roman" w:hAnsi="Times New Roman" w:hint="eastAsia"/>
        </w:rPr>
        <w:t>成立，建立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fox  n. </w:t>
      </w:r>
      <w:r w:rsidRPr="00DA26B0">
        <w:rPr>
          <w:rFonts w:ascii="Times New Roman" w:hAnsi="Times New Roman" w:hint="eastAsia"/>
        </w:rPr>
        <w:t>狐狸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franc n.</w:t>
      </w:r>
      <w:r w:rsidRPr="00DA26B0">
        <w:rPr>
          <w:rFonts w:ascii="Times New Roman" w:hAnsi="Times New Roman" w:hint="eastAsia"/>
        </w:rPr>
        <w:t>法郎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freeway  n. </w:t>
      </w:r>
      <w:r w:rsidRPr="00DA26B0">
        <w:rPr>
          <w:rFonts w:ascii="Times New Roman" w:hAnsi="Times New Roman" w:hint="eastAsia"/>
        </w:rPr>
        <w:t>高速公路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freeze  (froze, frozen) vi. </w:t>
      </w:r>
      <w:r w:rsidRPr="00DA26B0">
        <w:rPr>
          <w:rFonts w:ascii="Times New Roman" w:hAnsi="Times New Roman" w:hint="eastAsia"/>
        </w:rPr>
        <w:t>结冰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frequent  a. </w:t>
      </w:r>
      <w:r w:rsidRPr="00DA26B0">
        <w:rPr>
          <w:rFonts w:ascii="Times New Roman" w:hAnsi="Times New Roman" w:hint="eastAsia"/>
        </w:rPr>
        <w:t>经常的；频繁的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fridge =refrigerator  n. </w:t>
      </w:r>
      <w:r w:rsidRPr="00DA26B0">
        <w:rPr>
          <w:rFonts w:ascii="Times New Roman" w:hAnsi="Times New Roman" w:hint="eastAsia"/>
        </w:rPr>
        <w:t>冰箱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friendship  n. </w:t>
      </w:r>
      <w:r w:rsidRPr="00DA26B0">
        <w:rPr>
          <w:rFonts w:ascii="Times New Roman" w:hAnsi="Times New Roman" w:hint="eastAsia"/>
        </w:rPr>
        <w:t>友谊，友情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frighten  vt. </w:t>
      </w:r>
      <w:r w:rsidRPr="00DA26B0">
        <w:rPr>
          <w:rFonts w:ascii="Times New Roman" w:hAnsi="Times New Roman" w:hint="eastAsia"/>
        </w:rPr>
        <w:t>使惊恐，吓唬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Day40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frog  n. </w:t>
      </w:r>
      <w:r w:rsidRPr="00DA26B0">
        <w:rPr>
          <w:rFonts w:ascii="Times New Roman" w:hAnsi="Times New Roman" w:hint="eastAsia"/>
        </w:rPr>
        <w:t>青蛙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frost  n. </w:t>
      </w:r>
      <w:r w:rsidRPr="00DA26B0">
        <w:rPr>
          <w:rFonts w:ascii="Times New Roman" w:hAnsi="Times New Roman" w:hint="eastAsia"/>
        </w:rPr>
        <w:t>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fry  vt. </w:t>
      </w:r>
      <w:r w:rsidRPr="00DA26B0">
        <w:rPr>
          <w:rFonts w:ascii="Times New Roman" w:hAnsi="Times New Roman" w:hint="eastAsia"/>
        </w:rPr>
        <w:t>用油煎；用油炸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fur  n. </w:t>
      </w:r>
      <w:r w:rsidRPr="00DA26B0">
        <w:rPr>
          <w:rFonts w:ascii="Times New Roman" w:hAnsi="Times New Roman" w:hint="eastAsia"/>
        </w:rPr>
        <w:t>毛皮；皮子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garage  n. </w:t>
      </w:r>
      <w:r w:rsidRPr="00DA26B0">
        <w:rPr>
          <w:rFonts w:ascii="Times New Roman" w:hAnsi="Times New Roman" w:hint="eastAsia"/>
        </w:rPr>
        <w:t>汽车间（库）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garbage  n. </w:t>
      </w:r>
      <w:r w:rsidRPr="00DA26B0">
        <w:rPr>
          <w:rFonts w:ascii="Times New Roman" w:hAnsi="Times New Roman" w:hint="eastAsia"/>
        </w:rPr>
        <w:t>垃圾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garlic  n. </w:t>
      </w:r>
      <w:r w:rsidRPr="00DA26B0">
        <w:rPr>
          <w:rFonts w:ascii="Times New Roman" w:hAnsi="Times New Roman" w:hint="eastAsia"/>
        </w:rPr>
        <w:t>大蒜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generous  a. </w:t>
      </w:r>
      <w:r w:rsidRPr="00DA26B0">
        <w:rPr>
          <w:rFonts w:ascii="Times New Roman" w:hAnsi="Times New Roman" w:hint="eastAsia"/>
        </w:rPr>
        <w:t>慷慨大方的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gentle  a. </w:t>
      </w:r>
      <w:r w:rsidRPr="00DA26B0">
        <w:rPr>
          <w:rFonts w:ascii="Times New Roman" w:hAnsi="Times New Roman" w:hint="eastAsia"/>
        </w:rPr>
        <w:t>温柔的，轻轻的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gentleman  n. </w:t>
      </w:r>
      <w:r w:rsidRPr="00DA26B0">
        <w:rPr>
          <w:rFonts w:ascii="Times New Roman" w:hAnsi="Times New Roman" w:hint="eastAsia"/>
        </w:rPr>
        <w:t>绅士，先生；有身份、有教养的人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geography  n. </w:t>
      </w:r>
      <w:r w:rsidRPr="00DA26B0">
        <w:rPr>
          <w:rFonts w:ascii="Times New Roman" w:hAnsi="Times New Roman" w:hint="eastAsia"/>
        </w:rPr>
        <w:t>地理学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gesture  n. </w:t>
      </w:r>
      <w:r w:rsidRPr="00DA26B0">
        <w:rPr>
          <w:rFonts w:ascii="Times New Roman" w:hAnsi="Times New Roman" w:hint="eastAsia"/>
        </w:rPr>
        <w:t>姿势，手势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gifted  a. </w:t>
      </w:r>
      <w:r w:rsidRPr="00DA26B0">
        <w:rPr>
          <w:rFonts w:ascii="Times New Roman" w:hAnsi="Times New Roman" w:hint="eastAsia"/>
        </w:rPr>
        <w:t>有天赋的；有才华的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giraffe  n. </w:t>
      </w:r>
      <w:r w:rsidRPr="00DA26B0">
        <w:rPr>
          <w:rFonts w:ascii="Times New Roman" w:hAnsi="Times New Roman" w:hint="eastAsia"/>
        </w:rPr>
        <w:t>长颈鹿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glory  n.</w:t>
      </w:r>
      <w:r w:rsidRPr="00DA26B0">
        <w:rPr>
          <w:rFonts w:ascii="Times New Roman" w:hAnsi="Times New Roman" w:hint="eastAsia"/>
        </w:rPr>
        <w:t>巨大的光荣</w:t>
      </w:r>
      <w:r w:rsidRPr="00DA26B0">
        <w:rPr>
          <w:rFonts w:ascii="Times New Roman" w:hAnsi="Times New Roman"/>
        </w:rPr>
        <w:t xml:space="preserve">; </w:t>
      </w:r>
      <w:r w:rsidRPr="00DA26B0">
        <w:rPr>
          <w:rFonts w:ascii="Times New Roman" w:hAnsi="Times New Roman" w:hint="eastAsia"/>
        </w:rPr>
        <w:t>荣誉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赞美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glove  n. </w:t>
      </w:r>
      <w:r w:rsidRPr="00DA26B0">
        <w:rPr>
          <w:rFonts w:ascii="Times New Roman" w:hAnsi="Times New Roman" w:hint="eastAsia"/>
        </w:rPr>
        <w:t>手套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glue  n. </w:t>
      </w:r>
      <w:r w:rsidRPr="00DA26B0">
        <w:rPr>
          <w:rFonts w:ascii="Times New Roman" w:hAnsi="Times New Roman" w:hint="eastAsia"/>
        </w:rPr>
        <w:t>胶水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god  n. </w:t>
      </w:r>
      <w:r w:rsidRPr="00DA26B0">
        <w:rPr>
          <w:rFonts w:ascii="Times New Roman" w:hAnsi="Times New Roman" w:hint="eastAsia"/>
        </w:rPr>
        <w:t>神，（大写）上帝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golden  a. </w:t>
      </w:r>
      <w:r w:rsidRPr="00DA26B0">
        <w:rPr>
          <w:rFonts w:ascii="Times New Roman" w:hAnsi="Times New Roman" w:hint="eastAsia"/>
        </w:rPr>
        <w:t>金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golf  n. </w:t>
      </w:r>
      <w:r w:rsidRPr="00DA26B0">
        <w:rPr>
          <w:rFonts w:ascii="Times New Roman" w:hAnsi="Times New Roman" w:hint="eastAsia"/>
        </w:rPr>
        <w:t>高尔夫球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goose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 geese)  n. </w:t>
      </w:r>
      <w:r w:rsidRPr="00DA26B0">
        <w:rPr>
          <w:rFonts w:ascii="Times New Roman" w:hAnsi="Times New Roman" w:hint="eastAsia"/>
        </w:rPr>
        <w:t>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grade  n. </w:t>
      </w:r>
      <w:r w:rsidRPr="00DA26B0">
        <w:rPr>
          <w:rFonts w:ascii="Times New Roman" w:hAnsi="Times New Roman" w:hint="eastAsia"/>
        </w:rPr>
        <w:t>等级；（中小学的）学年；成绩，分数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graduate  v. </w:t>
      </w:r>
      <w:r w:rsidRPr="00DA26B0">
        <w:rPr>
          <w:rFonts w:ascii="Times New Roman" w:hAnsi="Times New Roman" w:hint="eastAsia"/>
        </w:rPr>
        <w:t>毕业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graduation  n. </w:t>
      </w:r>
      <w:r w:rsidRPr="00DA26B0">
        <w:rPr>
          <w:rFonts w:ascii="Times New Roman" w:hAnsi="Times New Roman" w:hint="eastAsia"/>
        </w:rPr>
        <w:t>毕业，毕业典礼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grain  n. </w:t>
      </w:r>
      <w:r w:rsidRPr="00DA26B0">
        <w:rPr>
          <w:rFonts w:ascii="Times New Roman" w:hAnsi="Times New Roman" w:hint="eastAsia"/>
        </w:rPr>
        <w:t>谷物，谷类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gram  n. </w:t>
      </w:r>
      <w:r w:rsidRPr="00DA26B0">
        <w:rPr>
          <w:rFonts w:ascii="Times New Roman" w:hAnsi="Times New Roman" w:hint="eastAsia"/>
        </w:rPr>
        <w:t>克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重量单位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grammar  n. </w:t>
      </w:r>
      <w:r w:rsidRPr="00DA26B0">
        <w:rPr>
          <w:rFonts w:ascii="Times New Roman" w:hAnsi="Times New Roman" w:hint="eastAsia"/>
        </w:rPr>
        <w:t>语法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grandchild  n.(</w:t>
      </w:r>
      <w:r w:rsidRPr="00DA26B0">
        <w:rPr>
          <w:rFonts w:ascii="Times New Roman" w:hAnsi="Times New Roman" w:hint="eastAsia"/>
        </w:rPr>
        <w:t>外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孙或孙女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孙辈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granddaughter  n. </w:t>
      </w:r>
      <w:r w:rsidRPr="00DA26B0">
        <w:rPr>
          <w:rFonts w:ascii="Times New Roman" w:hAnsi="Times New Roman" w:hint="eastAsia"/>
        </w:rPr>
        <w:t>（外）孙女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grandparents  n.</w:t>
      </w:r>
      <w:r w:rsidRPr="00DA26B0">
        <w:rPr>
          <w:rFonts w:ascii="Times New Roman" w:hAnsi="Times New Roman" w:hint="eastAsia"/>
        </w:rPr>
        <w:t>祖父母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外祖父母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grandson  n. </w:t>
      </w:r>
      <w:r w:rsidRPr="00DA26B0">
        <w:rPr>
          <w:rFonts w:ascii="Times New Roman" w:hAnsi="Times New Roman" w:hint="eastAsia"/>
        </w:rPr>
        <w:t>（外）孙子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granny  n. </w:t>
      </w:r>
      <w:r w:rsidRPr="00DA26B0">
        <w:rPr>
          <w:rFonts w:ascii="Times New Roman" w:hAnsi="Times New Roman" w:hint="eastAsia"/>
        </w:rPr>
        <w:t>老奶奶；祖母；外婆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grape  n. </w:t>
      </w:r>
      <w:r w:rsidRPr="00DA26B0">
        <w:rPr>
          <w:rFonts w:ascii="Times New Roman" w:hAnsi="Times New Roman" w:hint="eastAsia"/>
        </w:rPr>
        <w:t>葡萄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grasp  v. </w:t>
      </w:r>
      <w:r w:rsidRPr="00DA26B0">
        <w:rPr>
          <w:rFonts w:ascii="Times New Roman" w:hAnsi="Times New Roman" w:hint="eastAsia"/>
        </w:rPr>
        <w:t>抓住；紧握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greedy  a. </w:t>
      </w:r>
      <w:r w:rsidRPr="00DA26B0">
        <w:rPr>
          <w:rFonts w:ascii="Times New Roman" w:hAnsi="Times New Roman" w:hint="eastAsia"/>
        </w:rPr>
        <w:t>贪婪的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greengrocer  n.</w:t>
      </w:r>
      <w:r w:rsidRPr="00DA26B0">
        <w:rPr>
          <w:rFonts w:ascii="Times New Roman" w:hAnsi="Times New Roman" w:hint="eastAsia"/>
        </w:rPr>
        <w:t>（英）蔬菜水果商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greeting  n. </w:t>
      </w:r>
      <w:r w:rsidRPr="00DA26B0">
        <w:rPr>
          <w:rFonts w:ascii="Times New Roman" w:hAnsi="Times New Roman" w:hint="eastAsia"/>
        </w:rPr>
        <w:t>祝贺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grey / gray  a. </w:t>
      </w:r>
      <w:r w:rsidRPr="00DA26B0">
        <w:rPr>
          <w:rFonts w:ascii="Times New Roman" w:hAnsi="Times New Roman" w:hint="eastAsia"/>
        </w:rPr>
        <w:t>灰色的；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灰白的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grocery n.</w:t>
      </w:r>
      <w:r w:rsidRPr="00DA26B0">
        <w:rPr>
          <w:rFonts w:ascii="Times New Roman" w:hAnsi="Times New Roman" w:hint="eastAsia"/>
        </w:rPr>
        <w:t>食品杂货店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guest  n. </w:t>
      </w:r>
      <w:r w:rsidRPr="00DA26B0">
        <w:rPr>
          <w:rFonts w:ascii="Times New Roman" w:hAnsi="Times New Roman" w:hint="eastAsia"/>
        </w:rPr>
        <w:t>客人，宾客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Day41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guidance  n. </w:t>
      </w:r>
      <w:r w:rsidRPr="00DA26B0">
        <w:rPr>
          <w:rFonts w:ascii="Times New Roman" w:hAnsi="Times New Roman" w:hint="eastAsia"/>
        </w:rPr>
        <w:t>引导，指导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  <w:spacing w:val="-6"/>
        </w:rPr>
      </w:pPr>
      <w:r w:rsidRPr="00DA26B0">
        <w:rPr>
          <w:rFonts w:ascii="Times New Roman" w:hAnsi="Times New Roman"/>
        </w:rPr>
        <w:t>gym =gymnasium</w:t>
      </w:r>
      <w:r w:rsidRPr="00DA26B0">
        <w:rPr>
          <w:rFonts w:ascii="Times New Roman" w:hAnsi="Times New Roman"/>
          <w:spacing w:val="-6"/>
        </w:rPr>
        <w:t xml:space="preserve">  n. </w:t>
      </w:r>
      <w:r w:rsidRPr="00DA26B0">
        <w:rPr>
          <w:rFonts w:ascii="Times New Roman" w:hAnsi="Times New Roman" w:hint="eastAsia"/>
          <w:spacing w:val="-6"/>
        </w:rPr>
        <w:t>体操；体育馆；健身房</w:t>
      </w:r>
      <w:r w:rsidRPr="00DA26B0">
        <w:rPr>
          <w:rFonts w:ascii="Times New Roman" w:hAnsi="Times New Roman"/>
          <w:spacing w:val="-6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gymnastics  n. </w:t>
      </w:r>
      <w:r w:rsidRPr="00DA26B0">
        <w:rPr>
          <w:rFonts w:ascii="Times New Roman" w:hAnsi="Times New Roman" w:hint="eastAsia"/>
        </w:rPr>
        <w:t>体操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habit  n. </w:t>
      </w:r>
      <w:r w:rsidRPr="00DA26B0">
        <w:rPr>
          <w:rFonts w:ascii="Times New Roman" w:hAnsi="Times New Roman" w:hint="eastAsia"/>
        </w:rPr>
        <w:t>习惯，习性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ham  n. </w:t>
      </w:r>
      <w:r w:rsidRPr="00DA26B0">
        <w:rPr>
          <w:rFonts w:ascii="Times New Roman" w:hAnsi="Times New Roman" w:hint="eastAsia"/>
        </w:rPr>
        <w:t>火腿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hamburger  n. </w:t>
      </w:r>
      <w:r w:rsidRPr="00DA26B0">
        <w:rPr>
          <w:rFonts w:ascii="Times New Roman" w:hAnsi="Times New Roman" w:hint="eastAsia"/>
        </w:rPr>
        <w:t>汉堡包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hammer  n. </w:t>
      </w:r>
      <w:r w:rsidRPr="00DA26B0">
        <w:rPr>
          <w:rFonts w:ascii="Times New Roman" w:hAnsi="Times New Roman" w:hint="eastAsia"/>
        </w:rPr>
        <w:t>锤子，锣锤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handbag  n. </w:t>
      </w:r>
      <w:r w:rsidRPr="00DA26B0">
        <w:rPr>
          <w:rFonts w:ascii="Times New Roman" w:hAnsi="Times New Roman" w:hint="eastAsia"/>
        </w:rPr>
        <w:t>女用皮包，手提包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handkerchief  n. </w:t>
      </w:r>
      <w:r w:rsidRPr="00DA26B0">
        <w:rPr>
          <w:rFonts w:ascii="Times New Roman" w:hAnsi="Times New Roman" w:hint="eastAsia"/>
        </w:rPr>
        <w:t>手帕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handsome  a. </w:t>
      </w:r>
      <w:r w:rsidRPr="00DA26B0">
        <w:rPr>
          <w:rFonts w:ascii="Times New Roman" w:hAnsi="Times New Roman" w:hint="eastAsia"/>
        </w:rPr>
        <w:t>英俊的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handwriting  n. </w:t>
      </w:r>
      <w:r w:rsidRPr="00DA26B0">
        <w:rPr>
          <w:rFonts w:ascii="Times New Roman" w:hAnsi="Times New Roman" w:hint="eastAsia"/>
        </w:rPr>
        <w:t>书法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happiness  n. </w:t>
      </w:r>
      <w:r w:rsidRPr="00DA26B0">
        <w:rPr>
          <w:rFonts w:ascii="Times New Roman" w:hAnsi="Times New Roman" w:hint="eastAsia"/>
        </w:rPr>
        <w:t>幸福，愉快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harbour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harbor)  n. </w:t>
      </w:r>
      <w:r w:rsidRPr="00DA26B0">
        <w:rPr>
          <w:rFonts w:ascii="Times New Roman" w:hAnsi="Times New Roman" w:hint="eastAsia"/>
        </w:rPr>
        <w:t>港口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hardworking  a. </w:t>
      </w:r>
      <w:r w:rsidRPr="00DA26B0">
        <w:rPr>
          <w:rFonts w:ascii="Times New Roman" w:hAnsi="Times New Roman" w:hint="eastAsia"/>
        </w:rPr>
        <w:t>努力工作的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harm  n.&amp;v. </w:t>
      </w:r>
      <w:r w:rsidRPr="00DA26B0">
        <w:rPr>
          <w:rFonts w:ascii="Times New Roman" w:hAnsi="Times New Roman" w:hint="eastAsia"/>
        </w:rPr>
        <w:t>伤害；损伤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harmful  a.</w:t>
      </w:r>
      <w:r w:rsidRPr="00DA26B0">
        <w:rPr>
          <w:rFonts w:ascii="Times New Roman" w:hAnsi="Times New Roman" w:hint="eastAsia"/>
        </w:rPr>
        <w:t>有害的；致伤的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harvest  n.&amp; vt. </w:t>
      </w:r>
      <w:r w:rsidRPr="00DA26B0">
        <w:rPr>
          <w:rFonts w:ascii="Times New Roman" w:hAnsi="Times New Roman" w:hint="eastAsia"/>
        </w:rPr>
        <w:t>收割，收获（物）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headache  n. </w:t>
      </w:r>
      <w:r w:rsidRPr="00DA26B0">
        <w:rPr>
          <w:rFonts w:ascii="Times New Roman" w:hAnsi="Times New Roman" w:hint="eastAsia"/>
        </w:rPr>
        <w:t>头疼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headmaster  n. </w:t>
      </w:r>
      <w:r w:rsidRPr="00DA26B0">
        <w:rPr>
          <w:rFonts w:ascii="Times New Roman" w:hAnsi="Times New Roman" w:hint="eastAsia"/>
        </w:rPr>
        <w:t>（英）中小学校长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headmistress    n. </w:t>
      </w:r>
      <w:r w:rsidRPr="00DA26B0">
        <w:rPr>
          <w:rFonts w:ascii="Times New Roman" w:hAnsi="Times New Roman" w:hint="eastAsia"/>
        </w:rPr>
        <w:t>女校长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heaven  n. </w:t>
      </w:r>
      <w:r w:rsidRPr="00DA26B0">
        <w:rPr>
          <w:rFonts w:ascii="Times New Roman" w:hAnsi="Times New Roman" w:hint="eastAsia"/>
        </w:rPr>
        <w:t>天，天空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heel  n. </w:t>
      </w:r>
      <w:r w:rsidRPr="00DA26B0">
        <w:rPr>
          <w:rFonts w:ascii="Times New Roman" w:hAnsi="Times New Roman" w:hint="eastAsia"/>
        </w:rPr>
        <w:t>脚后跟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helicopter  n. </w:t>
      </w:r>
      <w:r w:rsidRPr="00DA26B0">
        <w:rPr>
          <w:rFonts w:ascii="Times New Roman" w:hAnsi="Times New Roman" w:hint="eastAsia"/>
        </w:rPr>
        <w:t>直升飞机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helpful  a. </w:t>
      </w:r>
      <w:r w:rsidRPr="00DA26B0">
        <w:rPr>
          <w:rFonts w:ascii="Times New Roman" w:hAnsi="Times New Roman" w:hint="eastAsia"/>
        </w:rPr>
        <w:t>有帮助的，有益的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hen  n. </w:t>
      </w:r>
      <w:r w:rsidRPr="00DA26B0">
        <w:rPr>
          <w:rFonts w:ascii="Times New Roman" w:hAnsi="Times New Roman" w:hint="eastAsia"/>
        </w:rPr>
        <w:t>母鸡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hero  n. </w:t>
      </w:r>
      <w:r w:rsidRPr="00DA26B0">
        <w:rPr>
          <w:rFonts w:ascii="Times New Roman" w:hAnsi="Times New Roman" w:hint="eastAsia"/>
        </w:rPr>
        <w:t>英雄，勇士，男主角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highway  n.</w:t>
      </w:r>
      <w:r w:rsidRPr="00DA26B0">
        <w:rPr>
          <w:rFonts w:ascii="Times New Roman" w:hAnsi="Times New Roman" w:hint="eastAsia"/>
        </w:rPr>
        <w:t>公路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主要交通道路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hire  vt. </w:t>
      </w:r>
      <w:r w:rsidRPr="00DA26B0">
        <w:rPr>
          <w:rFonts w:ascii="Times New Roman" w:hAnsi="Times New Roman" w:hint="eastAsia"/>
        </w:rPr>
        <w:t>租用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hobby  n. </w:t>
      </w:r>
      <w:r w:rsidRPr="00DA26B0">
        <w:rPr>
          <w:rFonts w:ascii="Times New Roman" w:hAnsi="Times New Roman" w:hint="eastAsia"/>
        </w:rPr>
        <w:t>业余爱好，嗜好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homeland  n. </w:t>
      </w:r>
      <w:r w:rsidRPr="00DA26B0">
        <w:rPr>
          <w:rFonts w:ascii="Times New Roman" w:hAnsi="Times New Roman" w:hint="eastAsia"/>
        </w:rPr>
        <w:t>祖国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hometown  n. </w:t>
      </w:r>
      <w:r w:rsidRPr="00DA26B0">
        <w:rPr>
          <w:rFonts w:ascii="Times New Roman" w:hAnsi="Times New Roman" w:hint="eastAsia"/>
        </w:rPr>
        <w:t>故乡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homework  n. </w:t>
      </w:r>
      <w:r w:rsidRPr="00DA26B0">
        <w:rPr>
          <w:rFonts w:ascii="Times New Roman" w:hAnsi="Times New Roman" w:hint="eastAsia"/>
        </w:rPr>
        <w:t>家庭作业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honest  a. </w:t>
      </w:r>
      <w:r w:rsidRPr="00DA26B0">
        <w:rPr>
          <w:rFonts w:ascii="Times New Roman" w:hAnsi="Times New Roman" w:hint="eastAsia"/>
        </w:rPr>
        <w:t>诚实的，正直的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honey  n. </w:t>
      </w:r>
      <w:r w:rsidRPr="00DA26B0">
        <w:rPr>
          <w:rFonts w:ascii="Times New Roman" w:hAnsi="Times New Roman" w:hint="eastAsia"/>
        </w:rPr>
        <w:t>蜂蜜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honour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honor)  n. </w:t>
      </w:r>
      <w:r w:rsidRPr="00DA26B0">
        <w:rPr>
          <w:rFonts w:ascii="Times New Roman" w:hAnsi="Times New Roman" w:hint="eastAsia"/>
        </w:rPr>
        <w:t>荣誉，光荣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尊敬，给予荣誉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hopeful  a. </w:t>
      </w:r>
      <w:r w:rsidRPr="00DA26B0">
        <w:rPr>
          <w:rFonts w:ascii="Times New Roman" w:hAnsi="Times New Roman" w:hint="eastAsia"/>
        </w:rPr>
        <w:t>有希望的；有前途的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hopeless a.</w:t>
      </w:r>
      <w:r w:rsidRPr="00DA26B0">
        <w:rPr>
          <w:rFonts w:ascii="Times New Roman" w:hAnsi="Times New Roman" w:hint="eastAsia"/>
        </w:rPr>
        <w:t>没有希望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不可救药的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horrible  a. </w:t>
      </w:r>
      <w:r w:rsidRPr="00DA26B0">
        <w:rPr>
          <w:rFonts w:ascii="Times New Roman" w:hAnsi="Times New Roman" w:hint="eastAsia"/>
        </w:rPr>
        <w:t>令人恐惧；恐怖的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host  n. </w:t>
      </w:r>
      <w:r w:rsidRPr="00DA26B0">
        <w:rPr>
          <w:rFonts w:ascii="Times New Roman" w:hAnsi="Times New Roman" w:hint="eastAsia"/>
        </w:rPr>
        <w:t>主人；节目主持人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做主人招待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Day42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hostess  n. </w:t>
      </w:r>
      <w:r w:rsidRPr="00DA26B0">
        <w:rPr>
          <w:rFonts w:ascii="Times New Roman" w:hAnsi="Times New Roman" w:hint="eastAsia"/>
        </w:rPr>
        <w:t>女主人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hot dog  n. </w:t>
      </w:r>
      <w:r w:rsidRPr="00DA26B0">
        <w:rPr>
          <w:rFonts w:ascii="Times New Roman" w:hAnsi="Times New Roman" w:hint="eastAsia"/>
        </w:rPr>
        <w:t>热狗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红肠面包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housewife  n. </w:t>
      </w:r>
      <w:r w:rsidRPr="00DA26B0">
        <w:rPr>
          <w:rFonts w:ascii="Times New Roman" w:hAnsi="Times New Roman" w:hint="eastAsia"/>
        </w:rPr>
        <w:t>家庭主妇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housework  n. </w:t>
      </w:r>
      <w:r w:rsidRPr="00DA26B0">
        <w:rPr>
          <w:rFonts w:ascii="Times New Roman" w:hAnsi="Times New Roman" w:hint="eastAsia"/>
        </w:rPr>
        <w:t>家务劳动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hug  v. </w:t>
      </w:r>
      <w:r w:rsidRPr="00DA26B0">
        <w:rPr>
          <w:rFonts w:ascii="Times New Roman" w:hAnsi="Times New Roman" w:hint="eastAsia"/>
        </w:rPr>
        <w:t>拥抱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human being  </w:t>
      </w:r>
      <w:r w:rsidRPr="00DA26B0">
        <w:rPr>
          <w:rFonts w:ascii="Times New Roman" w:hAnsi="Times New Roman" w:hint="eastAsia"/>
        </w:rPr>
        <w:t>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humorous  a. </w:t>
      </w:r>
      <w:r w:rsidRPr="00DA26B0">
        <w:rPr>
          <w:rFonts w:ascii="Times New Roman" w:hAnsi="Times New Roman" w:hint="eastAsia"/>
        </w:rPr>
        <w:t>富于幽默的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humour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>humor)  n.</w:t>
      </w:r>
      <w:r w:rsidRPr="00DA26B0">
        <w:rPr>
          <w:rFonts w:ascii="Times New Roman" w:hAnsi="Times New Roman" w:hint="eastAsia"/>
        </w:rPr>
        <w:t>幽默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幽默感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hunger  n. </w:t>
      </w:r>
      <w:r w:rsidRPr="00DA26B0">
        <w:rPr>
          <w:rFonts w:ascii="Times New Roman" w:hAnsi="Times New Roman" w:hint="eastAsia"/>
        </w:rPr>
        <w:t>饥饿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hungry  a. </w:t>
      </w:r>
      <w:r w:rsidRPr="00DA26B0">
        <w:rPr>
          <w:rFonts w:ascii="Times New Roman" w:hAnsi="Times New Roman" w:hint="eastAsia"/>
        </w:rPr>
        <w:t>（饥）饿的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hunter  n. </w:t>
      </w:r>
      <w:r w:rsidRPr="00DA26B0">
        <w:rPr>
          <w:rFonts w:ascii="Times New Roman" w:hAnsi="Times New Roman" w:hint="eastAsia"/>
        </w:rPr>
        <w:t>猎人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hurry  vi. </w:t>
      </w:r>
      <w:r w:rsidRPr="00DA26B0">
        <w:rPr>
          <w:rFonts w:ascii="Times New Roman" w:hAnsi="Times New Roman" w:hint="eastAsia"/>
        </w:rPr>
        <w:t>赶快；急忙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hurt (hurt, hurt)  vt. </w:t>
      </w:r>
      <w:r w:rsidRPr="00DA26B0">
        <w:rPr>
          <w:rFonts w:ascii="Times New Roman" w:hAnsi="Times New Roman" w:hint="eastAsia"/>
        </w:rPr>
        <w:t>伤害，受伤；伤人感情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idiom  n. </w:t>
      </w:r>
      <w:r w:rsidRPr="00DA26B0">
        <w:rPr>
          <w:rFonts w:ascii="Times New Roman" w:hAnsi="Times New Roman" w:hint="eastAsia"/>
        </w:rPr>
        <w:t>习语，成语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ill  a. </w:t>
      </w:r>
      <w:r w:rsidRPr="00DA26B0">
        <w:rPr>
          <w:rFonts w:ascii="Times New Roman" w:hAnsi="Times New Roman" w:hint="eastAsia"/>
        </w:rPr>
        <w:t>有病的；不健康的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indeed  a. </w:t>
      </w:r>
      <w:r w:rsidRPr="00DA26B0">
        <w:rPr>
          <w:rFonts w:ascii="Times New Roman" w:hAnsi="Times New Roman" w:hint="eastAsia"/>
        </w:rPr>
        <w:t>确实；实在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independence  n. </w:t>
      </w:r>
      <w:r w:rsidRPr="00DA26B0">
        <w:rPr>
          <w:rFonts w:ascii="Times New Roman" w:hAnsi="Times New Roman" w:hint="eastAsia"/>
        </w:rPr>
        <w:t>独立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injure  vt. </w:t>
      </w:r>
      <w:r w:rsidRPr="00DA26B0">
        <w:rPr>
          <w:rFonts w:ascii="Times New Roman" w:hAnsi="Times New Roman" w:hint="eastAsia"/>
        </w:rPr>
        <w:t>损害，伤害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ink  n. </w:t>
      </w:r>
      <w:r w:rsidRPr="00DA26B0">
        <w:rPr>
          <w:rFonts w:ascii="Times New Roman" w:hAnsi="Times New Roman" w:hint="eastAsia"/>
        </w:rPr>
        <w:t>墨水，油墨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inn  n. </w:t>
      </w:r>
      <w:r w:rsidRPr="00DA26B0">
        <w:rPr>
          <w:rFonts w:ascii="Times New Roman" w:hAnsi="Times New Roman" w:hint="eastAsia"/>
        </w:rPr>
        <w:t>小旅店；小饭店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innocent  a.</w:t>
      </w:r>
      <w:r w:rsidRPr="00DA26B0">
        <w:rPr>
          <w:rFonts w:ascii="Times New Roman" w:hAnsi="Times New Roman" w:hint="eastAsia"/>
        </w:rPr>
        <w:t>无辜的，清白的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insect  n. </w:t>
      </w:r>
      <w:r w:rsidRPr="00DA26B0">
        <w:rPr>
          <w:rFonts w:ascii="Times New Roman" w:hAnsi="Times New Roman" w:hint="eastAsia"/>
        </w:rPr>
        <w:t>昆虫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insert  vt. </w:t>
      </w:r>
      <w:r w:rsidRPr="00DA26B0">
        <w:rPr>
          <w:rFonts w:ascii="Times New Roman" w:hAnsi="Times New Roman" w:hint="eastAsia"/>
        </w:rPr>
        <w:t>插入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inspect  vt. </w:t>
      </w:r>
      <w:r w:rsidRPr="00DA26B0">
        <w:rPr>
          <w:rFonts w:ascii="Times New Roman" w:hAnsi="Times New Roman" w:hint="eastAsia"/>
        </w:rPr>
        <w:t>检查；检验；审视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instant  a. </w:t>
      </w:r>
      <w:r w:rsidRPr="00DA26B0">
        <w:rPr>
          <w:rFonts w:ascii="Times New Roman" w:hAnsi="Times New Roman" w:hint="eastAsia"/>
        </w:rPr>
        <w:t>瞬间；刹那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institute  n. (</w:t>
      </w:r>
      <w:r w:rsidRPr="00DA26B0">
        <w:rPr>
          <w:rFonts w:ascii="Times New Roman" w:hAnsi="Times New Roman" w:hint="eastAsia"/>
        </w:rPr>
        <w:t>研究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所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院，学院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instruct  vt. </w:t>
      </w:r>
      <w:r w:rsidRPr="00DA26B0">
        <w:rPr>
          <w:rFonts w:ascii="Times New Roman" w:hAnsi="Times New Roman" w:hint="eastAsia"/>
        </w:rPr>
        <w:t>通知；指示；教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intelligence  n.</w:t>
      </w:r>
      <w:r w:rsidRPr="00DA26B0">
        <w:rPr>
          <w:rFonts w:ascii="Times New Roman" w:hAnsi="Times New Roman" w:hint="eastAsia"/>
        </w:rPr>
        <w:t>智力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才智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智慧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interpreter  n.</w:t>
      </w:r>
      <w:r w:rsidRPr="00DA26B0">
        <w:rPr>
          <w:rFonts w:ascii="Times New Roman" w:hAnsi="Times New Roman" w:hint="eastAsia"/>
        </w:rPr>
        <w:t>翻译者，口译者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interrupt  v. </w:t>
      </w:r>
      <w:r w:rsidRPr="00DA26B0">
        <w:rPr>
          <w:rFonts w:ascii="Times New Roman" w:hAnsi="Times New Roman" w:hint="eastAsia"/>
        </w:rPr>
        <w:t>打扰，打断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is v.(be</w:t>
      </w:r>
      <w:r w:rsidRPr="00DA26B0">
        <w:rPr>
          <w:rFonts w:ascii="Times New Roman" w:hAnsi="Times New Roman" w:hint="eastAsia"/>
        </w:rPr>
        <w:t>的第三人称单数）是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jam  n. </w:t>
      </w:r>
      <w:r w:rsidRPr="00DA26B0">
        <w:rPr>
          <w:rFonts w:ascii="Times New Roman" w:hAnsi="Times New Roman" w:hint="eastAsia"/>
        </w:rPr>
        <w:t>果酱；阻塞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jar  n. </w:t>
      </w:r>
      <w:r w:rsidRPr="00DA26B0">
        <w:rPr>
          <w:rFonts w:ascii="Times New Roman" w:hAnsi="Times New Roman" w:hint="eastAsia"/>
        </w:rPr>
        <w:t>罐子；坛子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jaw  n. </w:t>
      </w:r>
      <w:r w:rsidRPr="00DA26B0">
        <w:rPr>
          <w:rFonts w:ascii="Times New Roman" w:hAnsi="Times New Roman" w:hint="eastAsia"/>
        </w:rPr>
        <w:t>下巴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jazz  n. </w:t>
      </w:r>
      <w:r w:rsidRPr="00DA26B0">
        <w:rPr>
          <w:rFonts w:ascii="Times New Roman" w:hAnsi="Times New Roman" w:hint="eastAsia"/>
        </w:rPr>
        <w:t>爵士音乐，爵士舞曲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jeep  n. </w:t>
      </w:r>
      <w:r w:rsidRPr="00DA26B0">
        <w:rPr>
          <w:rFonts w:ascii="Times New Roman" w:hAnsi="Times New Roman" w:hint="eastAsia"/>
        </w:rPr>
        <w:t>吉普车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joke  n. </w:t>
      </w:r>
      <w:r w:rsidRPr="00DA26B0">
        <w:rPr>
          <w:rFonts w:ascii="Times New Roman" w:hAnsi="Times New Roman" w:hint="eastAsia"/>
        </w:rPr>
        <w:t>笑话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journalist  n. </w:t>
      </w:r>
      <w:r w:rsidRPr="00DA26B0">
        <w:rPr>
          <w:rFonts w:ascii="Times New Roman" w:hAnsi="Times New Roman" w:hint="eastAsia"/>
        </w:rPr>
        <w:t>记者，新闻工作者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journey  n. </w:t>
      </w:r>
      <w:r w:rsidRPr="00DA26B0">
        <w:rPr>
          <w:rFonts w:ascii="Times New Roman" w:hAnsi="Times New Roman" w:hint="eastAsia"/>
        </w:rPr>
        <w:t>旅行，路程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Day43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joy  n. </w:t>
      </w:r>
      <w:r w:rsidRPr="00DA26B0">
        <w:rPr>
          <w:rFonts w:ascii="Times New Roman" w:hAnsi="Times New Roman" w:hint="eastAsia"/>
        </w:rPr>
        <w:t>欢乐，高兴，乐趣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kangaroo  n. </w:t>
      </w:r>
      <w:r w:rsidRPr="00DA26B0">
        <w:rPr>
          <w:rFonts w:ascii="Times New Roman" w:hAnsi="Times New Roman" w:hint="eastAsia"/>
        </w:rPr>
        <w:t>大袋鼠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kettle  n. (</w:t>
      </w:r>
      <w:r w:rsidRPr="00DA26B0">
        <w:rPr>
          <w:rFonts w:ascii="Times New Roman" w:hAnsi="Times New Roman" w:hint="eastAsia"/>
        </w:rPr>
        <w:t>烧水用的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水壶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kilometre n. </w:t>
      </w:r>
      <w:r w:rsidRPr="00DA26B0">
        <w:rPr>
          <w:rFonts w:ascii="Times New Roman" w:hAnsi="Times New Roman" w:hint="eastAsia"/>
        </w:rPr>
        <w:t>千米（公里）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kindergarten  n. </w:t>
      </w:r>
      <w:r w:rsidRPr="00DA26B0">
        <w:rPr>
          <w:rFonts w:ascii="Times New Roman" w:hAnsi="Times New Roman" w:hint="eastAsia"/>
        </w:rPr>
        <w:t>幼儿园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kindness  n. </w:t>
      </w:r>
      <w:r w:rsidRPr="00DA26B0">
        <w:rPr>
          <w:rFonts w:ascii="Times New Roman" w:hAnsi="Times New Roman" w:hint="eastAsia"/>
        </w:rPr>
        <w:t>仁慈；善良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kingdom  n. </w:t>
      </w:r>
      <w:r w:rsidRPr="00DA26B0">
        <w:rPr>
          <w:rFonts w:ascii="Times New Roman" w:hAnsi="Times New Roman" w:hint="eastAsia"/>
        </w:rPr>
        <w:t>王国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kiss  n.&amp; vt. </w:t>
      </w:r>
      <w:r w:rsidRPr="00DA26B0">
        <w:rPr>
          <w:rFonts w:ascii="Times New Roman" w:hAnsi="Times New Roman" w:hint="eastAsia"/>
        </w:rPr>
        <w:t>吻，亲吻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kite  n. </w:t>
      </w:r>
      <w:r w:rsidRPr="00DA26B0">
        <w:rPr>
          <w:rFonts w:ascii="Times New Roman" w:hAnsi="Times New Roman" w:hint="eastAsia"/>
        </w:rPr>
        <w:t>风筝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lab  = laboratory n. </w:t>
      </w:r>
      <w:r w:rsidRPr="00DA26B0">
        <w:rPr>
          <w:rFonts w:ascii="Times New Roman" w:hAnsi="Times New Roman" w:hint="eastAsia"/>
        </w:rPr>
        <w:t>实验室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lake  n. </w:t>
      </w:r>
      <w:r w:rsidRPr="00DA26B0">
        <w:rPr>
          <w:rFonts w:ascii="Times New Roman" w:hAnsi="Times New Roman" w:hint="eastAsia"/>
        </w:rPr>
        <w:t>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lamb  n. </w:t>
      </w:r>
      <w:r w:rsidRPr="00DA26B0">
        <w:rPr>
          <w:rFonts w:ascii="Times New Roman" w:hAnsi="Times New Roman" w:hint="eastAsia"/>
        </w:rPr>
        <w:t>羔羊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lap  n. (</w:t>
      </w:r>
      <w:r w:rsidRPr="00DA26B0">
        <w:rPr>
          <w:rFonts w:ascii="Times New Roman" w:hAnsi="Times New Roman" w:hint="eastAsia"/>
        </w:rPr>
        <w:t>人坐时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膝部</w:t>
      </w:r>
      <w:r w:rsidRPr="00DA26B0">
        <w:rPr>
          <w:rFonts w:ascii="Times New Roman" w:hAnsi="Times New Roman"/>
        </w:rPr>
        <w:t>.(</w:t>
      </w:r>
      <w:r w:rsidRPr="00DA26B0">
        <w:rPr>
          <w:rFonts w:ascii="Times New Roman" w:hAnsi="Times New Roman" w:hint="eastAsia"/>
        </w:rPr>
        <w:t>跑道的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一圈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lazy  a. </w:t>
      </w:r>
      <w:r w:rsidRPr="00DA26B0">
        <w:rPr>
          <w:rFonts w:ascii="Times New Roman" w:hAnsi="Times New Roman" w:hint="eastAsia"/>
        </w:rPr>
        <w:t>懒惰的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leak  vi. </w:t>
      </w:r>
      <w:r w:rsidRPr="00DA26B0">
        <w:rPr>
          <w:rFonts w:ascii="Times New Roman" w:hAnsi="Times New Roman" w:hint="eastAsia"/>
        </w:rPr>
        <w:t>漏；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leather  n. </w:t>
      </w:r>
      <w:r w:rsidRPr="00DA26B0">
        <w:rPr>
          <w:rFonts w:ascii="Times New Roman" w:hAnsi="Times New Roman" w:hint="eastAsia"/>
        </w:rPr>
        <w:t>皮革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lecture  n. </w:t>
      </w:r>
      <w:r w:rsidRPr="00DA26B0">
        <w:rPr>
          <w:rFonts w:ascii="Times New Roman" w:hAnsi="Times New Roman" w:hint="eastAsia"/>
        </w:rPr>
        <w:t>讲课，演讲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lemon  n. </w:t>
      </w:r>
      <w:r w:rsidRPr="00DA26B0">
        <w:rPr>
          <w:rFonts w:ascii="Times New Roman" w:hAnsi="Times New Roman" w:hint="eastAsia"/>
        </w:rPr>
        <w:t>柠檬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柠檬色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味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lemonade  n. </w:t>
      </w:r>
      <w:r w:rsidRPr="00DA26B0">
        <w:rPr>
          <w:rFonts w:ascii="Times New Roman" w:hAnsi="Times New Roman" w:hint="eastAsia"/>
        </w:rPr>
        <w:t>柠檬水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lid  n. </w:t>
      </w:r>
      <w:r w:rsidRPr="00DA26B0">
        <w:rPr>
          <w:rFonts w:ascii="Times New Roman" w:hAnsi="Times New Roman" w:hint="eastAsia"/>
        </w:rPr>
        <w:t>盖子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lightning  n.</w:t>
      </w:r>
      <w:r w:rsidRPr="00DA26B0">
        <w:rPr>
          <w:rFonts w:ascii="Times New Roman" w:hAnsi="Times New Roman" w:hint="eastAsia"/>
        </w:rPr>
        <w:t>闪电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lion  n. </w:t>
      </w:r>
      <w:r w:rsidRPr="00DA26B0">
        <w:rPr>
          <w:rFonts w:ascii="Times New Roman" w:hAnsi="Times New Roman" w:hint="eastAsia"/>
        </w:rPr>
        <w:t>狮子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liquid  n. &amp; a. </w:t>
      </w:r>
      <w:r w:rsidRPr="00DA26B0">
        <w:rPr>
          <w:rFonts w:ascii="Times New Roman" w:hAnsi="Times New Roman" w:hint="eastAsia"/>
        </w:rPr>
        <w:t>液体；液体的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litre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liter)  n. </w:t>
      </w:r>
      <w:r w:rsidRPr="00DA26B0">
        <w:rPr>
          <w:rFonts w:ascii="Times New Roman" w:hAnsi="Times New Roman" w:hint="eastAsia"/>
        </w:rPr>
        <w:t>升；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公升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litter  v. </w:t>
      </w:r>
      <w:r w:rsidRPr="00DA26B0">
        <w:rPr>
          <w:rFonts w:ascii="Times New Roman" w:hAnsi="Times New Roman" w:hint="eastAsia"/>
        </w:rPr>
        <w:t>乱丢杂物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lively  a. </w:t>
      </w:r>
      <w:r w:rsidRPr="00DA26B0">
        <w:rPr>
          <w:rFonts w:ascii="Times New Roman" w:hAnsi="Times New Roman" w:hint="eastAsia"/>
        </w:rPr>
        <w:t>活泼的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充满生气的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local  a. </w:t>
      </w:r>
      <w:r w:rsidRPr="00DA26B0">
        <w:rPr>
          <w:rFonts w:ascii="Times New Roman" w:hAnsi="Times New Roman" w:hint="eastAsia"/>
        </w:rPr>
        <w:t>当地的；地方的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lock  n. </w:t>
      </w:r>
      <w:r w:rsidRPr="00DA26B0">
        <w:rPr>
          <w:rFonts w:ascii="Times New Roman" w:hAnsi="Times New Roman" w:hint="eastAsia"/>
        </w:rPr>
        <w:t>锁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锁，锁上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lonely  a. </w:t>
      </w:r>
      <w:r w:rsidRPr="00DA26B0">
        <w:rPr>
          <w:rFonts w:ascii="Times New Roman" w:hAnsi="Times New Roman" w:hint="eastAsia"/>
        </w:rPr>
        <w:t>孤独的，寂寞的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loose  a. </w:t>
      </w:r>
      <w:r w:rsidRPr="00DA26B0">
        <w:rPr>
          <w:rFonts w:ascii="Times New Roman" w:hAnsi="Times New Roman" w:hint="eastAsia"/>
        </w:rPr>
        <w:t>松散的；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宽松的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lorry  n.</w:t>
      </w:r>
      <w:r w:rsidRPr="00DA26B0">
        <w:rPr>
          <w:rFonts w:ascii="Times New Roman" w:hAnsi="Times New Roman" w:hint="eastAsia"/>
        </w:rPr>
        <w:t>（英）运货汽车，卡车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lovely  a. </w:t>
      </w:r>
      <w:r w:rsidRPr="00DA26B0">
        <w:rPr>
          <w:rFonts w:ascii="Times New Roman" w:hAnsi="Times New Roman" w:hint="eastAsia"/>
        </w:rPr>
        <w:t>美好的，可爱的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luggage  n. (</w:t>
      </w:r>
      <w:r w:rsidRPr="00DA26B0">
        <w:rPr>
          <w:rFonts w:ascii="Times New Roman" w:hAnsi="Times New Roman" w:hint="eastAsia"/>
        </w:rPr>
        <w:t>总称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行李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lung  n. </w:t>
      </w:r>
      <w:r w:rsidRPr="00DA26B0">
        <w:rPr>
          <w:rFonts w:ascii="Times New Roman" w:hAnsi="Times New Roman" w:hint="eastAsia"/>
        </w:rPr>
        <w:t>肺；肺脏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madam/ madame  n. </w:t>
      </w:r>
      <w:r w:rsidRPr="00DA26B0">
        <w:rPr>
          <w:rFonts w:ascii="Times New Roman" w:hAnsi="Times New Roman" w:hint="eastAsia"/>
        </w:rPr>
        <w:t>夫人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女士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magic  a. </w:t>
      </w:r>
      <w:r w:rsidRPr="00DA26B0">
        <w:rPr>
          <w:rFonts w:ascii="Times New Roman" w:hAnsi="Times New Roman" w:hint="eastAsia"/>
        </w:rPr>
        <w:t>有魔力的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mainland  n. </w:t>
      </w:r>
      <w:r w:rsidRPr="00DA26B0">
        <w:rPr>
          <w:rFonts w:ascii="Times New Roman" w:hAnsi="Times New Roman" w:hint="eastAsia"/>
        </w:rPr>
        <w:t>大陆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male  a. </w:t>
      </w:r>
      <w:r w:rsidRPr="00DA26B0">
        <w:rPr>
          <w:rFonts w:ascii="Times New Roman" w:hAnsi="Times New Roman" w:hint="eastAsia"/>
        </w:rPr>
        <w:t>男（性）的；雄的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Day44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manage  v. </w:t>
      </w:r>
      <w:r w:rsidRPr="00DA26B0">
        <w:rPr>
          <w:rFonts w:ascii="Times New Roman" w:hAnsi="Times New Roman" w:hint="eastAsia"/>
        </w:rPr>
        <w:t>管理；设法对付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mankind  n. </w:t>
      </w:r>
      <w:r w:rsidRPr="00DA26B0">
        <w:rPr>
          <w:rFonts w:ascii="Times New Roman" w:hAnsi="Times New Roman" w:hint="eastAsia"/>
        </w:rPr>
        <w:t>人类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（总称）人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march  n.</w:t>
      </w:r>
      <w:r w:rsidRPr="00DA26B0">
        <w:rPr>
          <w:rFonts w:ascii="Times New Roman" w:hAnsi="Times New Roman"/>
          <w:spacing w:val="-6"/>
        </w:rPr>
        <w:t xml:space="preserve"> </w:t>
      </w:r>
      <w:r w:rsidRPr="00DA26B0">
        <w:rPr>
          <w:rFonts w:ascii="Times New Roman" w:hAnsi="Times New Roman" w:hint="eastAsia"/>
          <w:spacing w:val="-6"/>
        </w:rPr>
        <w:t>游行，行进</w:t>
      </w:r>
      <w:r w:rsidRPr="00DA26B0">
        <w:rPr>
          <w:rFonts w:ascii="Times New Roman" w:hAnsi="Times New Roman"/>
          <w:spacing w:val="-6"/>
        </w:rPr>
        <w:t xml:space="preserve"> v.</w:t>
      </w:r>
      <w:r w:rsidRPr="00DA26B0">
        <w:rPr>
          <w:rFonts w:ascii="Times New Roman" w:hAnsi="Times New Roman" w:hint="eastAsia"/>
          <w:spacing w:val="-6"/>
        </w:rPr>
        <w:t>齐步走；行进；前进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master  vt. </w:t>
      </w:r>
      <w:r w:rsidRPr="00DA26B0">
        <w:rPr>
          <w:rFonts w:ascii="Times New Roman" w:hAnsi="Times New Roman" w:hint="eastAsia"/>
        </w:rPr>
        <w:t>精通，掌握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mat  n. </w:t>
      </w:r>
      <w:r w:rsidRPr="00DA26B0">
        <w:rPr>
          <w:rFonts w:ascii="Times New Roman" w:hAnsi="Times New Roman" w:hint="eastAsia"/>
        </w:rPr>
        <w:t>垫子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mathematics =math / maths  n.</w:t>
      </w:r>
      <w:r w:rsidRPr="00DA26B0">
        <w:rPr>
          <w:rFonts w:ascii="Times New Roman" w:hAnsi="Times New Roman" w:hint="eastAsia"/>
        </w:rPr>
        <w:t>（常作单数用）数学</w:t>
      </w:r>
      <w:r w:rsidRPr="00DA26B0">
        <w:rPr>
          <w:rFonts w:ascii="Times New Roman" w:hAnsi="Times New Roman"/>
        </w:rPr>
        <w:t>, (</w:t>
      </w:r>
      <w:r w:rsidRPr="00DA26B0">
        <w:rPr>
          <w:rFonts w:ascii="Times New Roman" w:hAnsi="Times New Roman" w:hint="eastAsia"/>
        </w:rPr>
        <w:t>英美口语</w:t>
      </w:r>
      <w:r w:rsidRPr="00DA26B0">
        <w:rPr>
          <w:rFonts w:ascii="Times New Roman" w:hAnsi="Times New Roman"/>
        </w:rPr>
        <w:t xml:space="preserve">) </w:t>
      </w:r>
      <w:r w:rsidRPr="00DA26B0">
        <w:rPr>
          <w:rFonts w:ascii="Times New Roman" w:hAnsi="Times New Roman" w:hint="eastAsia"/>
        </w:rPr>
        <w:t>数学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medal  n. </w:t>
      </w:r>
      <w:r w:rsidRPr="00DA26B0">
        <w:rPr>
          <w:rFonts w:ascii="Times New Roman" w:hAnsi="Times New Roman" w:hint="eastAsia"/>
        </w:rPr>
        <w:t>奖牌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mend  v. </w:t>
      </w:r>
      <w:r w:rsidRPr="00DA26B0">
        <w:rPr>
          <w:rFonts w:ascii="Times New Roman" w:hAnsi="Times New Roman" w:hint="eastAsia"/>
        </w:rPr>
        <w:t>修理，修补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menu  n. </w:t>
      </w:r>
      <w:r w:rsidRPr="00DA26B0">
        <w:rPr>
          <w:rFonts w:ascii="Times New Roman" w:hAnsi="Times New Roman" w:hint="eastAsia"/>
        </w:rPr>
        <w:t>菜单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mercy  n. </w:t>
      </w:r>
      <w:r w:rsidRPr="00DA26B0">
        <w:rPr>
          <w:rFonts w:ascii="Times New Roman" w:hAnsi="Times New Roman" w:hint="eastAsia"/>
        </w:rPr>
        <w:t>怜悯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merry  a. </w:t>
      </w:r>
      <w:r w:rsidRPr="00DA26B0">
        <w:rPr>
          <w:rFonts w:ascii="Times New Roman" w:hAnsi="Times New Roman" w:hint="eastAsia"/>
        </w:rPr>
        <w:t>高兴的，愉快的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metre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meter)  n. </w:t>
      </w:r>
      <w:r w:rsidRPr="00DA26B0">
        <w:rPr>
          <w:rFonts w:ascii="Times New Roman" w:hAnsi="Times New Roman" w:hint="eastAsia"/>
        </w:rPr>
        <w:t>米，公尺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midnight  n. </w:t>
      </w:r>
      <w:r w:rsidRPr="00DA26B0">
        <w:rPr>
          <w:rFonts w:ascii="Times New Roman" w:hAnsi="Times New Roman" w:hint="eastAsia"/>
        </w:rPr>
        <w:t>午夜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mild  a. </w:t>
      </w:r>
      <w:r w:rsidRPr="00DA26B0">
        <w:rPr>
          <w:rFonts w:ascii="Times New Roman" w:hAnsi="Times New Roman" w:hint="eastAsia"/>
        </w:rPr>
        <w:t>温和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暖和的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凉爽的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millimetre n.</w:t>
      </w:r>
      <w:r w:rsidRPr="00DA26B0">
        <w:rPr>
          <w:rFonts w:ascii="Times New Roman" w:hAnsi="Times New Roman" w:hint="eastAsia"/>
        </w:rPr>
        <w:t>毫米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millionaire  n. </w:t>
      </w:r>
      <w:r w:rsidRPr="00DA26B0">
        <w:rPr>
          <w:rFonts w:ascii="Times New Roman" w:hAnsi="Times New Roman" w:hint="eastAsia"/>
        </w:rPr>
        <w:t>百万富翁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minibus  n. </w:t>
      </w:r>
      <w:r w:rsidRPr="00DA26B0">
        <w:rPr>
          <w:rFonts w:ascii="Times New Roman" w:hAnsi="Times New Roman" w:hint="eastAsia"/>
        </w:rPr>
        <w:t>小型公共汽车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minus  prep. &amp; a.</w:t>
      </w:r>
      <w:r w:rsidRPr="00DA26B0">
        <w:rPr>
          <w:rFonts w:ascii="Times New Roman" w:hAnsi="Times New Roman" w:hint="eastAsia"/>
        </w:rPr>
        <w:t>负的，减去的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missile  n </w:t>
      </w:r>
      <w:r w:rsidRPr="00DA26B0">
        <w:rPr>
          <w:rFonts w:ascii="Times New Roman" w:hAnsi="Times New Roman" w:hint="eastAsia"/>
        </w:rPr>
        <w:t>导弹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misunderstand (-stood, -stood)  v. </w:t>
      </w:r>
      <w:r w:rsidRPr="00DA26B0">
        <w:rPr>
          <w:rFonts w:ascii="Times New Roman" w:hAnsi="Times New Roman" w:hint="eastAsia"/>
        </w:rPr>
        <w:t>误会；不理解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modem  n. </w:t>
      </w:r>
      <w:r w:rsidRPr="00DA26B0">
        <w:rPr>
          <w:rFonts w:ascii="Times New Roman" w:hAnsi="Times New Roman" w:hint="eastAsia"/>
        </w:rPr>
        <w:t>调制解调器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modern  a. </w:t>
      </w:r>
      <w:r w:rsidRPr="00DA26B0">
        <w:rPr>
          <w:rFonts w:ascii="Times New Roman" w:hAnsi="Times New Roman" w:hint="eastAsia"/>
        </w:rPr>
        <w:t>现代的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modest  a. </w:t>
      </w:r>
      <w:r w:rsidRPr="00DA26B0">
        <w:rPr>
          <w:rFonts w:ascii="Times New Roman" w:hAnsi="Times New Roman" w:hint="eastAsia"/>
        </w:rPr>
        <w:t>谦虚的；谦逊的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mommy = mummy  n. </w:t>
      </w:r>
      <w:r w:rsidRPr="00DA26B0">
        <w:rPr>
          <w:rFonts w:ascii="Times New Roman" w:hAnsi="Times New Roman" w:hint="eastAsia"/>
        </w:rPr>
        <w:t>妈妈（美）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monitor  n. </w:t>
      </w:r>
      <w:r w:rsidRPr="00DA26B0">
        <w:rPr>
          <w:rFonts w:ascii="Times New Roman" w:hAnsi="Times New Roman" w:hint="eastAsia"/>
        </w:rPr>
        <w:t>（班级内的）班长；纠察生；监视器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监控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monkey  n. </w:t>
      </w:r>
      <w:r w:rsidRPr="00DA26B0">
        <w:rPr>
          <w:rFonts w:ascii="Times New Roman" w:hAnsi="Times New Roman" w:hint="eastAsia"/>
        </w:rPr>
        <w:t>猴子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moral  a.</w:t>
      </w:r>
      <w:r w:rsidRPr="00DA26B0">
        <w:rPr>
          <w:rFonts w:ascii="Times New Roman" w:hAnsi="Times New Roman" w:hint="eastAsia"/>
        </w:rPr>
        <w:t>道德的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寓意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道德启示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Mosquito  n.</w:t>
      </w:r>
      <w:r w:rsidRPr="00DA26B0">
        <w:rPr>
          <w:rFonts w:ascii="Times New Roman" w:hAnsi="Times New Roman" w:hint="eastAsia"/>
        </w:rPr>
        <w:t>蚊子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motherland  n. </w:t>
      </w:r>
      <w:r w:rsidRPr="00DA26B0">
        <w:rPr>
          <w:rFonts w:ascii="Times New Roman" w:hAnsi="Times New Roman" w:hint="eastAsia"/>
        </w:rPr>
        <w:t>祖国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motorcycle  n. </w:t>
      </w:r>
      <w:r w:rsidRPr="00DA26B0">
        <w:rPr>
          <w:rFonts w:ascii="Times New Roman" w:hAnsi="Times New Roman" w:hint="eastAsia"/>
        </w:rPr>
        <w:t>摩托车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mouse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mice)  n. </w:t>
      </w:r>
      <w:r w:rsidRPr="00DA26B0">
        <w:rPr>
          <w:rFonts w:ascii="Times New Roman" w:hAnsi="Times New Roman" w:hint="eastAsia"/>
        </w:rPr>
        <w:t>鼠，耗子；（计算机）鼠标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moustache    n. </w:t>
      </w:r>
      <w:r w:rsidRPr="00DA26B0">
        <w:rPr>
          <w:rFonts w:ascii="Times New Roman" w:hAnsi="Times New Roman" w:hint="eastAsia"/>
        </w:rPr>
        <w:t>小胡子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mud  n. </w:t>
      </w:r>
      <w:r w:rsidRPr="00DA26B0">
        <w:rPr>
          <w:rFonts w:ascii="Times New Roman" w:hAnsi="Times New Roman" w:hint="eastAsia"/>
        </w:rPr>
        <w:t>泥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泥浆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muddy  a. </w:t>
      </w:r>
      <w:r w:rsidRPr="00DA26B0">
        <w:rPr>
          <w:rFonts w:ascii="Times New Roman" w:hAnsi="Times New Roman" w:hint="eastAsia"/>
        </w:rPr>
        <w:t>泥泞的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multiply  vt. </w:t>
      </w:r>
      <w:r w:rsidRPr="00DA26B0">
        <w:rPr>
          <w:rFonts w:ascii="Times New Roman" w:hAnsi="Times New Roman" w:hint="eastAsia"/>
        </w:rPr>
        <w:t>乘；使相乘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museum  n. </w:t>
      </w:r>
      <w:r w:rsidRPr="00DA26B0">
        <w:rPr>
          <w:rFonts w:ascii="Times New Roman" w:hAnsi="Times New Roman" w:hint="eastAsia"/>
        </w:rPr>
        <w:t>博物馆，博物院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Day45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mushroom  n. </w:t>
      </w:r>
      <w:r w:rsidRPr="00DA26B0">
        <w:rPr>
          <w:rFonts w:ascii="Times New Roman" w:hAnsi="Times New Roman" w:hint="eastAsia"/>
        </w:rPr>
        <w:t>蘑菇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mutton  n. </w:t>
      </w:r>
      <w:r w:rsidRPr="00DA26B0">
        <w:rPr>
          <w:rFonts w:ascii="Times New Roman" w:hAnsi="Times New Roman" w:hint="eastAsia"/>
        </w:rPr>
        <w:t>羊肉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nail  n. </w:t>
      </w:r>
      <w:r w:rsidRPr="00DA26B0">
        <w:rPr>
          <w:rFonts w:ascii="Times New Roman" w:hAnsi="Times New Roman" w:hint="eastAsia"/>
        </w:rPr>
        <w:t>钉，钉子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nationality  n. </w:t>
      </w:r>
      <w:r w:rsidRPr="00DA26B0">
        <w:rPr>
          <w:rFonts w:ascii="Times New Roman" w:hAnsi="Times New Roman" w:hint="eastAsia"/>
        </w:rPr>
        <w:t>国籍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native  a. </w:t>
      </w:r>
      <w:r w:rsidRPr="00DA26B0">
        <w:rPr>
          <w:rFonts w:ascii="Times New Roman" w:hAnsi="Times New Roman" w:hint="eastAsia"/>
        </w:rPr>
        <w:t>本土的，本国的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necklace  n. </w:t>
      </w:r>
      <w:r w:rsidRPr="00DA26B0">
        <w:rPr>
          <w:rFonts w:ascii="Times New Roman" w:hAnsi="Times New Roman" w:hint="eastAsia"/>
        </w:rPr>
        <w:t>项链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needle  n. </w:t>
      </w:r>
      <w:r w:rsidRPr="00DA26B0">
        <w:rPr>
          <w:rFonts w:ascii="Times New Roman" w:hAnsi="Times New Roman" w:hint="eastAsia"/>
        </w:rPr>
        <w:t>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nephew  n. </w:t>
      </w:r>
      <w:r w:rsidRPr="00DA26B0">
        <w:rPr>
          <w:rFonts w:ascii="Times New Roman" w:hAnsi="Times New Roman" w:hint="eastAsia"/>
        </w:rPr>
        <w:t>侄子，外甥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nest  n. </w:t>
      </w:r>
      <w:r w:rsidRPr="00DA26B0">
        <w:rPr>
          <w:rFonts w:ascii="Times New Roman" w:hAnsi="Times New Roman" w:hint="eastAsia"/>
        </w:rPr>
        <w:t>巢；窝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niece  n. </w:t>
      </w:r>
      <w:r w:rsidRPr="00DA26B0">
        <w:rPr>
          <w:rFonts w:ascii="Times New Roman" w:hAnsi="Times New Roman" w:hint="eastAsia"/>
        </w:rPr>
        <w:t>侄女，甥女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nod  vi. </w:t>
      </w:r>
      <w:r w:rsidRPr="00DA26B0">
        <w:rPr>
          <w:rFonts w:ascii="Times New Roman" w:hAnsi="Times New Roman" w:hint="eastAsia"/>
        </w:rPr>
        <w:t>点头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noise  n. </w:t>
      </w:r>
      <w:r w:rsidRPr="00DA26B0">
        <w:rPr>
          <w:rFonts w:ascii="Times New Roman" w:hAnsi="Times New Roman" w:hint="eastAsia"/>
        </w:rPr>
        <w:t>声音，噪声，喧闹声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noisy  a. </w:t>
      </w:r>
      <w:r w:rsidRPr="00DA26B0">
        <w:rPr>
          <w:rFonts w:ascii="Times New Roman" w:hAnsi="Times New Roman" w:hint="eastAsia"/>
        </w:rPr>
        <w:t>喧闹的，嘈杂的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noodle  n. </w:t>
      </w:r>
      <w:r w:rsidRPr="00DA26B0">
        <w:rPr>
          <w:rFonts w:ascii="Times New Roman" w:hAnsi="Times New Roman" w:hint="eastAsia"/>
        </w:rPr>
        <w:t>面条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noon  n. </w:t>
      </w:r>
      <w:r w:rsidRPr="00DA26B0">
        <w:rPr>
          <w:rFonts w:ascii="Times New Roman" w:hAnsi="Times New Roman" w:hint="eastAsia"/>
        </w:rPr>
        <w:t>中午，正午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notebook  n. </w:t>
      </w:r>
      <w:r w:rsidRPr="00DA26B0">
        <w:rPr>
          <w:rFonts w:ascii="Times New Roman" w:hAnsi="Times New Roman" w:hint="eastAsia"/>
        </w:rPr>
        <w:t>笔记簿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novel  n. </w:t>
      </w:r>
      <w:r w:rsidRPr="00DA26B0">
        <w:rPr>
          <w:rFonts w:ascii="Times New Roman" w:hAnsi="Times New Roman" w:hint="eastAsia"/>
        </w:rPr>
        <w:t>（长篇）小说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nursery  n. </w:t>
      </w:r>
      <w:r w:rsidRPr="00DA26B0">
        <w:rPr>
          <w:rFonts w:ascii="Times New Roman" w:hAnsi="Times New Roman" w:hint="eastAsia"/>
        </w:rPr>
        <w:t>托儿所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nut  n.</w:t>
      </w:r>
      <w:r w:rsidRPr="00DA26B0">
        <w:rPr>
          <w:rFonts w:ascii="Times New Roman" w:hAnsi="Times New Roman" w:hint="eastAsia"/>
        </w:rPr>
        <w:t>坚果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果仁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胡桃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栗子等</w:t>
      </w:r>
      <w:r w:rsidRPr="00DA26B0">
        <w:rPr>
          <w:rFonts w:ascii="Times New Roman" w:hAnsi="Times New Roman"/>
        </w:rPr>
        <w:t>)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obey  v. </w:t>
      </w:r>
      <w:r w:rsidRPr="00DA26B0">
        <w:rPr>
          <w:rFonts w:ascii="Times New Roman" w:hAnsi="Times New Roman" w:hint="eastAsia"/>
        </w:rPr>
        <w:t>服从，顺从，听从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observe v. </w:t>
      </w:r>
      <w:r w:rsidRPr="00DA26B0">
        <w:rPr>
          <w:rFonts w:ascii="Times New Roman" w:hAnsi="Times New Roman" w:hint="eastAsia"/>
        </w:rPr>
        <w:t>观察，监视，观测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ocean n. </w:t>
      </w:r>
      <w:r w:rsidRPr="00DA26B0">
        <w:rPr>
          <w:rFonts w:ascii="Times New Roman" w:hAnsi="Times New Roman" w:hint="eastAsia"/>
        </w:rPr>
        <w:t>海洋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Oceania* n. </w:t>
      </w:r>
      <w:r w:rsidRPr="00DA26B0">
        <w:rPr>
          <w:rFonts w:ascii="Times New Roman" w:hAnsi="Times New Roman" w:hint="eastAsia"/>
        </w:rPr>
        <w:t>大洋洲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oh  int. </w:t>
      </w:r>
      <w:r w:rsidRPr="00DA26B0">
        <w:rPr>
          <w:rFonts w:ascii="Times New Roman" w:hAnsi="Times New Roman" w:hint="eastAsia"/>
        </w:rPr>
        <w:t>哦！啊！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Olympic(s)  a. &amp; n. </w:t>
      </w:r>
      <w:r w:rsidRPr="00DA26B0">
        <w:rPr>
          <w:rFonts w:ascii="Times New Roman" w:hAnsi="Times New Roman" w:hint="eastAsia"/>
        </w:rPr>
        <w:t>奥林匹克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oneself pron. </w:t>
      </w:r>
      <w:r w:rsidRPr="00DA26B0">
        <w:rPr>
          <w:rFonts w:ascii="Times New Roman" w:hAnsi="Times New Roman" w:hint="eastAsia"/>
        </w:rPr>
        <w:t>自己；自身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onion n. </w:t>
      </w:r>
      <w:r w:rsidRPr="00DA26B0">
        <w:rPr>
          <w:rFonts w:ascii="Times New Roman" w:hAnsi="Times New Roman" w:hint="eastAsia"/>
        </w:rPr>
        <w:t>洋葱；洋葱头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operator  n. </w:t>
      </w:r>
      <w:r w:rsidRPr="00DA26B0">
        <w:rPr>
          <w:rFonts w:ascii="Times New Roman" w:hAnsi="Times New Roman" w:hint="eastAsia"/>
        </w:rPr>
        <w:t>接线员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oral  a. </w:t>
      </w:r>
      <w:r w:rsidRPr="00DA26B0">
        <w:rPr>
          <w:rFonts w:ascii="Times New Roman" w:hAnsi="Times New Roman" w:hint="eastAsia"/>
        </w:rPr>
        <w:t>口述的，口头上的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outdoors ad. </w:t>
      </w:r>
      <w:r w:rsidRPr="00DA26B0">
        <w:rPr>
          <w:rFonts w:ascii="Times New Roman" w:hAnsi="Times New Roman" w:hint="eastAsia"/>
        </w:rPr>
        <w:t>在户外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在野外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outer a. </w:t>
      </w:r>
      <w:r w:rsidRPr="00DA26B0">
        <w:rPr>
          <w:rFonts w:ascii="Times New Roman" w:hAnsi="Times New Roman" w:hint="eastAsia"/>
        </w:rPr>
        <w:t>外部的，外面的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outgoing a. </w:t>
      </w:r>
      <w:r w:rsidRPr="00DA26B0">
        <w:rPr>
          <w:rFonts w:ascii="Times New Roman" w:hAnsi="Times New Roman" w:hint="eastAsia"/>
        </w:rPr>
        <w:t>爱交际的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外向的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outing n. </w:t>
      </w:r>
      <w:r w:rsidRPr="00DA26B0">
        <w:rPr>
          <w:rFonts w:ascii="Times New Roman" w:hAnsi="Times New Roman" w:hint="eastAsia"/>
        </w:rPr>
        <w:t>郊游，远足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outline  n. </w:t>
      </w:r>
      <w:r w:rsidRPr="00DA26B0">
        <w:rPr>
          <w:rFonts w:ascii="Times New Roman" w:hAnsi="Times New Roman" w:hint="eastAsia"/>
        </w:rPr>
        <w:t>概述，略述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overcoat  n. </w:t>
      </w:r>
      <w:r w:rsidRPr="00DA26B0">
        <w:rPr>
          <w:rFonts w:ascii="Times New Roman" w:hAnsi="Times New Roman" w:hint="eastAsia"/>
        </w:rPr>
        <w:t>大衣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overcome  v. </w:t>
      </w:r>
      <w:r w:rsidRPr="00DA26B0">
        <w:rPr>
          <w:rFonts w:ascii="Times New Roman" w:hAnsi="Times New Roman" w:hint="eastAsia"/>
        </w:rPr>
        <w:t>克服，解决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ox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oxen)  n. </w:t>
      </w:r>
      <w:r w:rsidRPr="00DA26B0">
        <w:rPr>
          <w:rFonts w:ascii="Times New Roman" w:hAnsi="Times New Roman" w:hint="eastAsia"/>
        </w:rPr>
        <w:t>牛；公牛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Day46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oxygen  n. </w:t>
      </w:r>
      <w:r w:rsidRPr="00DA26B0">
        <w:rPr>
          <w:rFonts w:ascii="Times New Roman" w:hAnsi="Times New Roman" w:hint="eastAsia"/>
        </w:rPr>
        <w:t>氧；氧气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pace  n. </w:t>
      </w:r>
      <w:r w:rsidRPr="00DA26B0">
        <w:rPr>
          <w:rFonts w:ascii="Times New Roman" w:hAnsi="Times New Roman" w:hint="eastAsia"/>
        </w:rPr>
        <w:t>步子；节奏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Pacific a. </w:t>
      </w:r>
      <w:r w:rsidRPr="00DA26B0">
        <w:rPr>
          <w:rFonts w:ascii="Times New Roman" w:hAnsi="Times New Roman" w:hint="eastAsia"/>
        </w:rPr>
        <w:t>太平洋的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pack  n. </w:t>
      </w:r>
      <w:r w:rsidRPr="00DA26B0">
        <w:rPr>
          <w:rFonts w:ascii="Times New Roman" w:hAnsi="Times New Roman" w:hint="eastAsia"/>
        </w:rPr>
        <w:t>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捆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（猎犬、野兽的）一群</w:t>
      </w:r>
      <w:r w:rsidRPr="00DA26B0">
        <w:rPr>
          <w:rFonts w:ascii="Times New Roman" w:hAnsi="Times New Roman"/>
        </w:rPr>
        <w:t xml:space="preserve"> v.(</w:t>
      </w:r>
      <w:r w:rsidRPr="00DA26B0">
        <w:rPr>
          <w:rFonts w:ascii="Times New Roman" w:hAnsi="Times New Roman" w:hint="eastAsia"/>
        </w:rPr>
        <w:t>为运输或储存而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打包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painful  a. </w:t>
      </w:r>
      <w:r w:rsidRPr="00DA26B0">
        <w:rPr>
          <w:rFonts w:ascii="Times New Roman" w:hAnsi="Times New Roman" w:hint="eastAsia"/>
        </w:rPr>
        <w:t>使痛的，使痛苦的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painter  n. </w:t>
      </w:r>
      <w:r w:rsidRPr="00DA26B0">
        <w:rPr>
          <w:rFonts w:ascii="Times New Roman" w:hAnsi="Times New Roman" w:hint="eastAsia"/>
        </w:rPr>
        <w:t>绘画者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（油）画家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palace  n. </w:t>
      </w:r>
      <w:r w:rsidRPr="00DA26B0">
        <w:rPr>
          <w:rFonts w:ascii="Times New Roman" w:hAnsi="Times New Roman" w:hint="eastAsia"/>
        </w:rPr>
        <w:t>宫，宫殿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panda  n. </w:t>
      </w:r>
      <w:r w:rsidRPr="00DA26B0">
        <w:rPr>
          <w:rFonts w:ascii="Times New Roman" w:hAnsi="Times New Roman" w:hint="eastAsia"/>
        </w:rPr>
        <w:t>熊猫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parcel  n. </w:t>
      </w:r>
      <w:r w:rsidRPr="00DA26B0">
        <w:rPr>
          <w:rFonts w:ascii="Times New Roman" w:hAnsi="Times New Roman" w:hint="eastAsia"/>
        </w:rPr>
        <w:t>包裹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pardon  n. </w:t>
      </w:r>
      <w:r w:rsidRPr="00DA26B0">
        <w:rPr>
          <w:rFonts w:ascii="Times New Roman" w:hAnsi="Times New Roman" w:hint="eastAsia"/>
        </w:rPr>
        <w:t>原谅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宽恕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对不起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parking  n. </w:t>
      </w:r>
      <w:r w:rsidRPr="00DA26B0">
        <w:rPr>
          <w:rFonts w:ascii="Times New Roman" w:hAnsi="Times New Roman" w:hint="eastAsia"/>
        </w:rPr>
        <w:t>停车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parrot  n. </w:t>
      </w:r>
      <w:r w:rsidRPr="00DA26B0">
        <w:rPr>
          <w:rFonts w:ascii="Times New Roman" w:hAnsi="Times New Roman" w:hint="eastAsia"/>
        </w:rPr>
        <w:t>鹦鹉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part-time  a.&amp; ad. </w:t>
      </w:r>
      <w:r w:rsidRPr="00DA26B0">
        <w:rPr>
          <w:rFonts w:ascii="Times New Roman" w:hAnsi="Times New Roman" w:hint="eastAsia"/>
        </w:rPr>
        <w:t>兼职的；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部分时间的（地）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passenger  n. </w:t>
      </w:r>
      <w:r w:rsidRPr="00DA26B0">
        <w:rPr>
          <w:rFonts w:ascii="Times New Roman" w:hAnsi="Times New Roman" w:hint="eastAsia"/>
        </w:rPr>
        <w:t>乘客，旅客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patience n. </w:t>
      </w:r>
      <w:r w:rsidRPr="00DA26B0">
        <w:rPr>
          <w:rFonts w:ascii="Times New Roman" w:hAnsi="Times New Roman" w:hint="eastAsia"/>
        </w:rPr>
        <w:t>容忍；耐心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P.C.(</w:t>
      </w:r>
      <w:r w:rsidRPr="00DA26B0">
        <w:rPr>
          <w:rFonts w:ascii="Times New Roman" w:hAnsi="Times New Roman" w:hint="eastAsia"/>
        </w:rPr>
        <w:t>缩</w:t>
      </w:r>
      <w:r w:rsidRPr="00DA26B0">
        <w:rPr>
          <w:rFonts w:ascii="Times New Roman" w:hAnsi="Times New Roman"/>
        </w:rPr>
        <w:t xml:space="preserve">) =personal computer </w:t>
      </w:r>
      <w:r w:rsidRPr="00DA26B0">
        <w:rPr>
          <w:rFonts w:ascii="Times New Roman" w:hAnsi="Times New Roman" w:hint="eastAsia"/>
        </w:rPr>
        <w:t>个人电脑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P.E.(</w:t>
      </w:r>
      <w:r w:rsidRPr="00DA26B0">
        <w:rPr>
          <w:rFonts w:ascii="Times New Roman" w:hAnsi="Times New Roman" w:hint="eastAsia"/>
        </w:rPr>
        <w:t>缩</w:t>
      </w:r>
      <w:r w:rsidRPr="00DA26B0">
        <w:rPr>
          <w:rFonts w:ascii="Times New Roman" w:hAnsi="Times New Roman"/>
        </w:rPr>
        <w:t xml:space="preserve">) =physical education </w:t>
      </w:r>
      <w:r w:rsidRPr="00DA26B0">
        <w:rPr>
          <w:rFonts w:ascii="Times New Roman" w:hAnsi="Times New Roman" w:hint="eastAsia"/>
        </w:rPr>
        <w:t>体育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pea n. </w:t>
      </w:r>
      <w:r w:rsidRPr="00DA26B0">
        <w:rPr>
          <w:rFonts w:ascii="Times New Roman" w:hAnsi="Times New Roman" w:hint="eastAsia"/>
        </w:rPr>
        <w:t>豌豆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peach  n. </w:t>
      </w:r>
      <w:r w:rsidRPr="00DA26B0">
        <w:rPr>
          <w:rFonts w:ascii="Times New Roman" w:hAnsi="Times New Roman" w:hint="eastAsia"/>
        </w:rPr>
        <w:t>桃子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pear n. </w:t>
      </w:r>
      <w:r w:rsidRPr="00DA26B0">
        <w:rPr>
          <w:rFonts w:ascii="Times New Roman" w:hAnsi="Times New Roman" w:hint="eastAsia"/>
        </w:rPr>
        <w:t>梨子，梨树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penny  (</w:t>
      </w:r>
      <w:r w:rsidRPr="00DA26B0">
        <w:rPr>
          <w:rFonts w:ascii="Times New Roman" w:hAnsi="Times New Roman" w:hint="eastAsia"/>
        </w:rPr>
        <w:t>英复</w:t>
      </w:r>
      <w:r w:rsidRPr="00DA26B0">
        <w:rPr>
          <w:rFonts w:ascii="Times New Roman" w:hAnsi="Times New Roman"/>
        </w:rPr>
        <w:t xml:space="preserve">pence) n. </w:t>
      </w:r>
      <w:r w:rsidRPr="00DA26B0">
        <w:rPr>
          <w:rFonts w:ascii="Times New Roman" w:hAnsi="Times New Roman" w:hint="eastAsia"/>
        </w:rPr>
        <w:t>（英）便士；美分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pepper  n. </w:t>
      </w:r>
      <w:r w:rsidRPr="00DA26B0">
        <w:rPr>
          <w:rFonts w:ascii="Times New Roman" w:hAnsi="Times New Roman" w:hint="eastAsia"/>
        </w:rPr>
        <w:t>胡椒粉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personally  ad. </w:t>
      </w:r>
      <w:r w:rsidRPr="00DA26B0">
        <w:rPr>
          <w:rFonts w:ascii="Times New Roman" w:hAnsi="Times New Roman" w:hint="eastAsia"/>
        </w:rPr>
        <w:t>就自己而言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pet  n. </w:t>
      </w:r>
      <w:r w:rsidRPr="00DA26B0">
        <w:rPr>
          <w:rFonts w:ascii="Times New Roman" w:hAnsi="Times New Roman" w:hint="eastAsia"/>
        </w:rPr>
        <w:t>宠物，爱畜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petrol  n. </w:t>
      </w:r>
      <w:r w:rsidRPr="00DA26B0">
        <w:rPr>
          <w:rFonts w:ascii="Times New Roman" w:hAnsi="Times New Roman" w:hint="eastAsia"/>
        </w:rPr>
        <w:t>石油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physician  n.(</w:t>
      </w:r>
      <w:r w:rsidRPr="00DA26B0">
        <w:rPr>
          <w:rFonts w:ascii="Times New Roman" w:hAnsi="Times New Roman" w:hint="eastAsia"/>
        </w:rPr>
        <w:t>有行医执照的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医生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physicist  n. </w:t>
      </w:r>
      <w:r w:rsidRPr="00DA26B0">
        <w:rPr>
          <w:rFonts w:ascii="Times New Roman" w:hAnsi="Times New Roman" w:hint="eastAsia"/>
        </w:rPr>
        <w:t>物理学家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physics  n. </w:t>
      </w:r>
      <w:r w:rsidRPr="00DA26B0">
        <w:rPr>
          <w:rFonts w:ascii="Times New Roman" w:hAnsi="Times New Roman" w:hint="eastAsia"/>
        </w:rPr>
        <w:t>物理（学）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picnic  n.&amp; v. </w:t>
      </w:r>
      <w:r w:rsidRPr="00DA26B0">
        <w:rPr>
          <w:rFonts w:ascii="Times New Roman" w:hAnsi="Times New Roman" w:hint="eastAsia"/>
        </w:rPr>
        <w:t>野餐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pie  n. </w:t>
      </w:r>
      <w:r w:rsidRPr="00DA26B0">
        <w:rPr>
          <w:rFonts w:ascii="Times New Roman" w:hAnsi="Times New Roman" w:hint="eastAsia"/>
        </w:rPr>
        <w:t>甜馅饼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pig  n. </w:t>
      </w:r>
      <w:r w:rsidRPr="00DA26B0">
        <w:rPr>
          <w:rFonts w:ascii="Times New Roman" w:hAnsi="Times New Roman" w:hint="eastAsia"/>
        </w:rPr>
        <w:t>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pillow  n. </w:t>
      </w:r>
      <w:r w:rsidRPr="00DA26B0">
        <w:rPr>
          <w:rFonts w:ascii="Times New Roman" w:hAnsi="Times New Roman" w:hint="eastAsia"/>
        </w:rPr>
        <w:t>枕头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pilot  n. </w:t>
      </w:r>
      <w:r w:rsidRPr="00DA26B0">
        <w:rPr>
          <w:rFonts w:ascii="Times New Roman" w:hAnsi="Times New Roman" w:hint="eastAsia"/>
        </w:rPr>
        <w:t>飞行员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pine  n. </w:t>
      </w:r>
      <w:r w:rsidRPr="00DA26B0">
        <w:rPr>
          <w:rFonts w:ascii="Times New Roman" w:hAnsi="Times New Roman" w:hint="eastAsia"/>
        </w:rPr>
        <w:t>松树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pineapple  n. </w:t>
      </w:r>
      <w:r w:rsidRPr="00DA26B0">
        <w:rPr>
          <w:rFonts w:ascii="Times New Roman" w:hAnsi="Times New Roman" w:hint="eastAsia"/>
        </w:rPr>
        <w:t>菠萝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ping-pong n. </w:t>
      </w:r>
      <w:r w:rsidRPr="00DA26B0">
        <w:rPr>
          <w:rFonts w:ascii="Times New Roman" w:hAnsi="Times New Roman" w:hint="eastAsia"/>
        </w:rPr>
        <w:t>乒乓球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pink a. </w:t>
      </w:r>
      <w:r w:rsidRPr="00DA26B0">
        <w:rPr>
          <w:rFonts w:ascii="Times New Roman" w:hAnsi="Times New Roman" w:hint="eastAsia"/>
        </w:rPr>
        <w:t>粉红色的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pioneer  n. </w:t>
      </w:r>
      <w:r w:rsidRPr="00DA26B0">
        <w:rPr>
          <w:rFonts w:ascii="Times New Roman" w:hAnsi="Times New Roman" w:hint="eastAsia"/>
        </w:rPr>
        <w:t>先锋，开拓者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Day47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pipe n. </w:t>
      </w:r>
      <w:r w:rsidRPr="00DA26B0">
        <w:rPr>
          <w:rFonts w:ascii="Times New Roman" w:hAnsi="Times New Roman" w:hint="eastAsia"/>
        </w:rPr>
        <w:t>管子，输送管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pity  n. </w:t>
      </w:r>
      <w:r w:rsidRPr="00DA26B0">
        <w:rPr>
          <w:rFonts w:ascii="Times New Roman" w:hAnsi="Times New Roman" w:hint="eastAsia"/>
        </w:rPr>
        <w:t>怜悯，同情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plain  a. </w:t>
      </w:r>
      <w:r w:rsidRPr="00DA26B0">
        <w:rPr>
          <w:rFonts w:ascii="Times New Roman" w:hAnsi="Times New Roman" w:hint="eastAsia"/>
        </w:rPr>
        <w:t>家常的；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普通的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planet  n. </w:t>
      </w:r>
      <w:r w:rsidRPr="00DA26B0">
        <w:rPr>
          <w:rFonts w:ascii="Times New Roman" w:hAnsi="Times New Roman" w:hint="eastAsia"/>
        </w:rPr>
        <w:t>行星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platform  n. </w:t>
      </w:r>
      <w:r w:rsidRPr="00DA26B0">
        <w:rPr>
          <w:rFonts w:ascii="Times New Roman" w:hAnsi="Times New Roman" w:hint="eastAsia"/>
        </w:rPr>
        <w:t>讲台</w:t>
      </w:r>
      <w:r w:rsidRPr="00DA26B0">
        <w:rPr>
          <w:rFonts w:ascii="Times New Roman" w:hAnsi="Times New Roman"/>
        </w:rPr>
        <w:t>,(</w:t>
      </w:r>
      <w:r w:rsidRPr="00DA26B0">
        <w:rPr>
          <w:rFonts w:ascii="Times New Roman" w:hAnsi="Times New Roman" w:hint="eastAsia"/>
        </w:rPr>
        <w:t>车站的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月台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playground n. </w:t>
      </w:r>
      <w:r w:rsidRPr="00DA26B0">
        <w:rPr>
          <w:rFonts w:ascii="Times New Roman" w:hAnsi="Times New Roman" w:hint="eastAsia"/>
        </w:rPr>
        <w:t>操场，运动场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pleasant  a. </w:t>
      </w:r>
      <w:r w:rsidRPr="00DA26B0">
        <w:rPr>
          <w:rFonts w:ascii="Times New Roman" w:hAnsi="Times New Roman" w:hint="eastAsia"/>
        </w:rPr>
        <w:t>令人愉快的，舒适的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plus  prep.</w:t>
      </w:r>
      <w:r w:rsidRPr="00DA26B0">
        <w:rPr>
          <w:rFonts w:ascii="Times New Roman" w:hAnsi="Times New Roman" w:hint="eastAsia"/>
        </w:rPr>
        <w:t>加，加上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正号，加号；优势，有利条件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p.m./pm, P.M. /PM  n. </w:t>
      </w:r>
      <w:r w:rsidRPr="00DA26B0">
        <w:rPr>
          <w:rFonts w:ascii="Times New Roman" w:hAnsi="Times New Roman" w:hint="eastAsia"/>
        </w:rPr>
        <w:t>下午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午后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poem  n. </w:t>
      </w:r>
      <w:r w:rsidRPr="00DA26B0">
        <w:rPr>
          <w:rFonts w:ascii="Times New Roman" w:hAnsi="Times New Roman" w:hint="eastAsia"/>
        </w:rPr>
        <w:t>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poet  n. </w:t>
      </w:r>
      <w:r w:rsidRPr="00DA26B0">
        <w:rPr>
          <w:rFonts w:ascii="Times New Roman" w:hAnsi="Times New Roman" w:hint="eastAsia"/>
        </w:rPr>
        <w:t>诗人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polite  a. </w:t>
      </w:r>
      <w:r w:rsidRPr="00DA26B0">
        <w:rPr>
          <w:rFonts w:ascii="Times New Roman" w:hAnsi="Times New Roman" w:hint="eastAsia"/>
        </w:rPr>
        <w:t>有礼貌的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有教养的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pond  n. </w:t>
      </w:r>
      <w:r w:rsidRPr="00DA26B0">
        <w:rPr>
          <w:rFonts w:ascii="Times New Roman" w:hAnsi="Times New Roman" w:hint="eastAsia"/>
        </w:rPr>
        <w:t>池塘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pop = popular  a. (</w:t>
      </w:r>
      <w:r w:rsidRPr="00DA26B0">
        <w:rPr>
          <w:rFonts w:ascii="Times New Roman" w:hAnsi="Times New Roman" w:hint="eastAsia"/>
        </w:rPr>
        <w:t>口语</w:t>
      </w:r>
      <w:r w:rsidRPr="00DA26B0">
        <w:rPr>
          <w:rFonts w:ascii="Times New Roman" w:hAnsi="Times New Roman"/>
        </w:rPr>
        <w:t xml:space="preserve">) </w:t>
      </w:r>
      <w:r w:rsidRPr="00DA26B0">
        <w:rPr>
          <w:rFonts w:ascii="Times New Roman" w:hAnsi="Times New Roman" w:hint="eastAsia"/>
        </w:rPr>
        <w:t>（音乐、艺术等）大众的，通俗的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popcorn  n. </w:t>
      </w:r>
      <w:r w:rsidRPr="00DA26B0">
        <w:rPr>
          <w:rFonts w:ascii="Times New Roman" w:hAnsi="Times New Roman" w:hint="eastAsia"/>
        </w:rPr>
        <w:t>爆米花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pork  n. </w:t>
      </w:r>
      <w:r w:rsidRPr="00DA26B0">
        <w:rPr>
          <w:rFonts w:ascii="Times New Roman" w:hAnsi="Times New Roman" w:hint="eastAsia"/>
        </w:rPr>
        <w:t>猪肉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post  n. </w:t>
      </w:r>
      <w:r w:rsidRPr="00DA26B0">
        <w:rPr>
          <w:rFonts w:ascii="Times New Roman" w:hAnsi="Times New Roman" w:hint="eastAsia"/>
        </w:rPr>
        <w:t>邮政，邮寄，邮件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投寄；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邮寄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postage  n. </w:t>
      </w:r>
      <w:r w:rsidRPr="00DA26B0">
        <w:rPr>
          <w:rFonts w:ascii="Times New Roman" w:hAnsi="Times New Roman" w:hint="eastAsia"/>
        </w:rPr>
        <w:t>邮费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postcard  n. </w:t>
      </w:r>
      <w:r w:rsidRPr="00DA26B0">
        <w:rPr>
          <w:rFonts w:ascii="Times New Roman" w:hAnsi="Times New Roman" w:hint="eastAsia"/>
        </w:rPr>
        <w:t>明信片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postcode  n. </w:t>
      </w:r>
      <w:r w:rsidRPr="00DA26B0">
        <w:rPr>
          <w:rFonts w:ascii="Times New Roman" w:hAnsi="Times New Roman" w:hint="eastAsia"/>
        </w:rPr>
        <w:t>（英）邮政编码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postman  n. </w:t>
      </w:r>
      <w:r w:rsidRPr="00DA26B0">
        <w:rPr>
          <w:rFonts w:ascii="Times New Roman" w:hAnsi="Times New Roman" w:hint="eastAsia"/>
        </w:rPr>
        <w:t>邮递员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potato  n. </w:t>
      </w:r>
      <w:r w:rsidRPr="00DA26B0">
        <w:rPr>
          <w:rFonts w:ascii="Times New Roman" w:hAnsi="Times New Roman" w:hint="eastAsia"/>
        </w:rPr>
        <w:t>土豆，马铃薯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powder  n. </w:t>
      </w:r>
      <w:r w:rsidRPr="00DA26B0">
        <w:rPr>
          <w:rFonts w:ascii="Times New Roman" w:hAnsi="Times New Roman" w:hint="eastAsia"/>
        </w:rPr>
        <w:t>粉，粉末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praise  n.&amp; vt.</w:t>
      </w:r>
      <w:r w:rsidRPr="00DA26B0">
        <w:rPr>
          <w:rFonts w:ascii="Times New Roman" w:hAnsi="Times New Roman" w:hint="eastAsia"/>
        </w:rPr>
        <w:t>赞扬，表扬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pretend  vi. </w:t>
      </w:r>
      <w:r w:rsidRPr="00DA26B0">
        <w:rPr>
          <w:rFonts w:ascii="Times New Roman" w:hAnsi="Times New Roman" w:hint="eastAsia"/>
        </w:rPr>
        <w:t>假装，装作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preview  vt. </w:t>
      </w:r>
      <w:r w:rsidRPr="00DA26B0">
        <w:rPr>
          <w:rFonts w:ascii="Times New Roman" w:hAnsi="Times New Roman" w:hint="eastAsia"/>
        </w:rPr>
        <w:t>预习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试演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预展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pride  n. </w:t>
      </w:r>
      <w:r w:rsidRPr="00DA26B0">
        <w:rPr>
          <w:rFonts w:ascii="Times New Roman" w:hAnsi="Times New Roman" w:hint="eastAsia"/>
        </w:rPr>
        <w:t>自豪，骄傲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pronounce  vt. </w:t>
      </w:r>
      <w:r w:rsidRPr="00DA26B0">
        <w:rPr>
          <w:rFonts w:ascii="Times New Roman" w:hAnsi="Times New Roman" w:hint="eastAsia"/>
        </w:rPr>
        <w:t>发音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pronunciation  n. </w:t>
      </w:r>
      <w:r w:rsidRPr="00DA26B0">
        <w:rPr>
          <w:rFonts w:ascii="Times New Roman" w:hAnsi="Times New Roman" w:hint="eastAsia"/>
        </w:rPr>
        <w:t>发音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proud  a. </w:t>
      </w:r>
      <w:r w:rsidRPr="00DA26B0">
        <w:rPr>
          <w:rFonts w:ascii="Times New Roman" w:hAnsi="Times New Roman" w:hint="eastAsia"/>
        </w:rPr>
        <w:t>自豪的；骄傲的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province  n. </w:t>
      </w:r>
      <w:r w:rsidRPr="00DA26B0">
        <w:rPr>
          <w:rFonts w:ascii="Times New Roman" w:hAnsi="Times New Roman" w:hint="eastAsia"/>
        </w:rPr>
        <w:t>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pub  n. </w:t>
      </w:r>
      <w:r w:rsidRPr="00DA26B0">
        <w:rPr>
          <w:rFonts w:ascii="Times New Roman" w:hAnsi="Times New Roman" w:hint="eastAsia"/>
        </w:rPr>
        <w:t>酒店，酒吧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pump  v. </w:t>
      </w:r>
      <w:r w:rsidRPr="00DA26B0">
        <w:rPr>
          <w:rFonts w:ascii="Times New Roman" w:hAnsi="Times New Roman" w:hint="eastAsia"/>
        </w:rPr>
        <w:t>用泵抽出或压入（气体、液体）；（心脏）跳动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punish  v. </w:t>
      </w:r>
      <w:r w:rsidRPr="00DA26B0">
        <w:rPr>
          <w:rFonts w:ascii="Times New Roman" w:hAnsi="Times New Roman" w:hint="eastAsia"/>
        </w:rPr>
        <w:t>惩罚，处罚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punishment  n. </w:t>
      </w:r>
      <w:r w:rsidRPr="00DA26B0">
        <w:rPr>
          <w:rFonts w:ascii="Times New Roman" w:hAnsi="Times New Roman" w:hint="eastAsia"/>
        </w:rPr>
        <w:t>惩罚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pupil  n. </w:t>
      </w:r>
      <w:r w:rsidRPr="00DA26B0">
        <w:rPr>
          <w:rFonts w:ascii="Times New Roman" w:hAnsi="Times New Roman" w:hint="eastAsia"/>
        </w:rPr>
        <w:t>（小）学生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purple  n. / a. </w:t>
      </w:r>
      <w:r w:rsidRPr="00DA26B0">
        <w:rPr>
          <w:rFonts w:ascii="Times New Roman" w:hAnsi="Times New Roman" w:hint="eastAsia"/>
        </w:rPr>
        <w:t>紫色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（的）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purse  n. </w:t>
      </w:r>
      <w:r w:rsidRPr="00DA26B0">
        <w:rPr>
          <w:rFonts w:ascii="Times New Roman" w:hAnsi="Times New Roman" w:hint="eastAsia"/>
        </w:rPr>
        <w:t>钱包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Day48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puzzle  n. </w:t>
      </w:r>
      <w:r w:rsidRPr="00DA26B0">
        <w:rPr>
          <w:rFonts w:ascii="Times New Roman" w:hAnsi="Times New Roman" w:hint="eastAsia"/>
        </w:rPr>
        <w:t>难题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（字、画）谜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quantity  n. </w:t>
      </w:r>
      <w:r w:rsidRPr="00DA26B0">
        <w:rPr>
          <w:rFonts w:ascii="Times New Roman" w:hAnsi="Times New Roman" w:hint="eastAsia"/>
        </w:rPr>
        <w:t>量，数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quarrel  vi. </w:t>
      </w:r>
      <w:r w:rsidRPr="00DA26B0">
        <w:rPr>
          <w:rFonts w:ascii="Times New Roman" w:hAnsi="Times New Roman" w:hint="eastAsia"/>
        </w:rPr>
        <w:t>争吵，吵架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quiz  n. </w:t>
      </w:r>
      <w:r w:rsidRPr="00DA26B0">
        <w:rPr>
          <w:rFonts w:ascii="Times New Roman" w:hAnsi="Times New Roman" w:hint="eastAsia"/>
        </w:rPr>
        <w:t>测验，小型考试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rabbit  n. </w:t>
      </w:r>
      <w:r w:rsidRPr="00DA26B0">
        <w:rPr>
          <w:rFonts w:ascii="Times New Roman" w:hAnsi="Times New Roman" w:hint="eastAsia"/>
        </w:rPr>
        <w:t>兔，家兔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raincoat  n. </w:t>
      </w:r>
      <w:r w:rsidRPr="00DA26B0">
        <w:rPr>
          <w:rFonts w:ascii="Times New Roman" w:hAnsi="Times New Roman" w:hint="eastAsia"/>
        </w:rPr>
        <w:t>雨衣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rainy  a. </w:t>
      </w:r>
      <w:r w:rsidRPr="00DA26B0">
        <w:rPr>
          <w:rFonts w:ascii="Times New Roman" w:hAnsi="Times New Roman" w:hint="eastAsia"/>
        </w:rPr>
        <w:t>下雨的；多雨的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rapid  a. </w:t>
      </w:r>
      <w:r w:rsidRPr="00DA26B0">
        <w:rPr>
          <w:rFonts w:ascii="Times New Roman" w:hAnsi="Times New Roman" w:hint="eastAsia"/>
        </w:rPr>
        <w:t>快的，迅速的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rat  n. </w:t>
      </w:r>
      <w:r w:rsidRPr="00DA26B0">
        <w:rPr>
          <w:rFonts w:ascii="Times New Roman" w:hAnsi="Times New Roman" w:hint="eastAsia"/>
        </w:rPr>
        <w:t>老鼠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react  v. </w:t>
      </w:r>
      <w:r w:rsidRPr="00DA26B0">
        <w:rPr>
          <w:rFonts w:ascii="Times New Roman" w:hAnsi="Times New Roman" w:hint="eastAsia"/>
        </w:rPr>
        <w:t>回应，过敏，起物理，化学反应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receipt  n. </w:t>
      </w:r>
      <w:r w:rsidRPr="00DA26B0">
        <w:rPr>
          <w:rFonts w:ascii="Times New Roman" w:hAnsi="Times New Roman" w:hint="eastAsia"/>
        </w:rPr>
        <w:t>收据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；收到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receiver  n. </w:t>
      </w:r>
      <w:r w:rsidRPr="00DA26B0">
        <w:rPr>
          <w:rFonts w:ascii="Times New Roman" w:hAnsi="Times New Roman" w:hint="eastAsia"/>
        </w:rPr>
        <w:t>电话听筒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recover  vi. </w:t>
      </w:r>
      <w:r w:rsidRPr="00DA26B0">
        <w:rPr>
          <w:rFonts w:ascii="Times New Roman" w:hAnsi="Times New Roman" w:hint="eastAsia"/>
        </w:rPr>
        <w:t>痊愈；恢复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recycle  vt. </w:t>
      </w:r>
      <w:r w:rsidRPr="00DA26B0">
        <w:rPr>
          <w:rFonts w:ascii="Times New Roman" w:hAnsi="Times New Roman" w:hint="eastAsia"/>
        </w:rPr>
        <w:t>回收；再循环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refrigerator  n. </w:t>
      </w:r>
      <w:r w:rsidRPr="00DA26B0">
        <w:rPr>
          <w:rFonts w:ascii="Times New Roman" w:hAnsi="Times New Roman" w:hint="eastAsia"/>
        </w:rPr>
        <w:t>冰箱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reliable  a. </w:t>
      </w:r>
      <w:r w:rsidRPr="00DA26B0">
        <w:rPr>
          <w:rFonts w:ascii="Times New Roman" w:hAnsi="Times New Roman" w:hint="eastAsia"/>
        </w:rPr>
        <w:t>可信赖的，可依靠的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remote  a. </w:t>
      </w:r>
      <w:r w:rsidRPr="00DA26B0">
        <w:rPr>
          <w:rFonts w:ascii="Times New Roman" w:hAnsi="Times New Roman" w:hint="eastAsia"/>
        </w:rPr>
        <w:t>偏远的，偏僻的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repair  n.&amp; vt. </w:t>
      </w:r>
      <w:r w:rsidRPr="00DA26B0">
        <w:rPr>
          <w:rFonts w:ascii="Times New Roman" w:hAnsi="Times New Roman" w:hint="eastAsia"/>
        </w:rPr>
        <w:t>修理；修补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reporter  n. </w:t>
      </w:r>
      <w:r w:rsidRPr="00DA26B0">
        <w:rPr>
          <w:rFonts w:ascii="Times New Roman" w:hAnsi="Times New Roman" w:hint="eastAsia"/>
        </w:rPr>
        <w:t>记者，新闻通讯员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republic  n. </w:t>
      </w:r>
      <w:r w:rsidRPr="00DA26B0">
        <w:rPr>
          <w:rFonts w:ascii="Times New Roman" w:hAnsi="Times New Roman" w:hint="eastAsia"/>
        </w:rPr>
        <w:t>共和国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retell  vt. </w:t>
      </w:r>
      <w:r w:rsidRPr="00DA26B0">
        <w:rPr>
          <w:rFonts w:ascii="Times New Roman" w:hAnsi="Times New Roman" w:hint="eastAsia"/>
        </w:rPr>
        <w:t>重讲，重复，复述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revision  n. </w:t>
      </w:r>
      <w:r w:rsidRPr="00DA26B0">
        <w:rPr>
          <w:rFonts w:ascii="Times New Roman" w:hAnsi="Times New Roman" w:hint="eastAsia"/>
        </w:rPr>
        <w:t>复习，温习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revise vt. </w:t>
      </w:r>
      <w:r w:rsidRPr="00DA26B0">
        <w:rPr>
          <w:rFonts w:ascii="Times New Roman" w:hAnsi="Times New Roman" w:hint="eastAsia"/>
        </w:rPr>
        <w:t>修正；复习；校订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修订；校订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reward  n. </w:t>
      </w:r>
      <w:r w:rsidRPr="00DA26B0">
        <w:rPr>
          <w:rFonts w:ascii="Times New Roman" w:hAnsi="Times New Roman" w:hint="eastAsia"/>
        </w:rPr>
        <w:t>奖赏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rice  n. </w:t>
      </w:r>
      <w:r w:rsidRPr="00DA26B0">
        <w:rPr>
          <w:rFonts w:ascii="Times New Roman" w:hAnsi="Times New Roman" w:hint="eastAsia"/>
        </w:rPr>
        <w:t>稻米；米饭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riddle  n. </w:t>
      </w:r>
      <w:r w:rsidRPr="00DA26B0">
        <w:rPr>
          <w:rFonts w:ascii="Times New Roman" w:hAnsi="Times New Roman" w:hint="eastAsia"/>
        </w:rPr>
        <w:t>谜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语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roast  v. </w:t>
      </w:r>
      <w:r w:rsidRPr="00DA26B0">
        <w:rPr>
          <w:rFonts w:ascii="Times New Roman" w:hAnsi="Times New Roman" w:hint="eastAsia"/>
        </w:rPr>
        <w:t>烤（肉）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robot  n. </w:t>
      </w:r>
      <w:r w:rsidRPr="00DA26B0">
        <w:rPr>
          <w:rFonts w:ascii="Times New Roman" w:hAnsi="Times New Roman" w:hint="eastAsia"/>
        </w:rPr>
        <w:t>机器人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rocket n. </w:t>
      </w:r>
      <w:r w:rsidRPr="00DA26B0">
        <w:rPr>
          <w:rFonts w:ascii="Times New Roman" w:hAnsi="Times New Roman" w:hint="eastAsia"/>
        </w:rPr>
        <w:t>火箭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rose  n. </w:t>
      </w:r>
      <w:r w:rsidRPr="00DA26B0">
        <w:rPr>
          <w:rFonts w:ascii="Times New Roman" w:hAnsi="Times New Roman" w:hint="eastAsia"/>
        </w:rPr>
        <w:t>玫瑰花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rubber  n. </w:t>
      </w:r>
      <w:r w:rsidRPr="00DA26B0">
        <w:rPr>
          <w:rFonts w:ascii="Times New Roman" w:hAnsi="Times New Roman" w:hint="eastAsia"/>
        </w:rPr>
        <w:t>橡胶；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合成橡胶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rubbish  n. </w:t>
      </w:r>
      <w:r w:rsidRPr="00DA26B0">
        <w:rPr>
          <w:rFonts w:ascii="Times New Roman" w:hAnsi="Times New Roman" w:hint="eastAsia"/>
        </w:rPr>
        <w:t>垃圾；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废物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rude  a. </w:t>
      </w:r>
      <w:r w:rsidRPr="00DA26B0">
        <w:rPr>
          <w:rFonts w:ascii="Times New Roman" w:hAnsi="Times New Roman" w:hint="eastAsia"/>
        </w:rPr>
        <w:t>无理的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粗鲁的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ruler  n. </w:t>
      </w:r>
      <w:r w:rsidRPr="00DA26B0">
        <w:rPr>
          <w:rFonts w:ascii="Times New Roman" w:hAnsi="Times New Roman" w:hint="eastAsia"/>
        </w:rPr>
        <w:t>统治者；直尺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sailor  n. </w:t>
      </w:r>
      <w:r w:rsidRPr="00DA26B0">
        <w:rPr>
          <w:rFonts w:ascii="Times New Roman" w:hAnsi="Times New Roman" w:hint="eastAsia"/>
        </w:rPr>
        <w:t>水手，海员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salad  n. </w:t>
      </w:r>
      <w:r w:rsidRPr="00DA26B0">
        <w:rPr>
          <w:rFonts w:ascii="Times New Roman" w:hAnsi="Times New Roman" w:hint="eastAsia"/>
        </w:rPr>
        <w:t>色拉（西餐中的一种菜）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salary  n. </w:t>
      </w:r>
      <w:r w:rsidRPr="00DA26B0">
        <w:rPr>
          <w:rFonts w:ascii="Times New Roman" w:hAnsi="Times New Roman" w:hint="eastAsia"/>
        </w:rPr>
        <w:t>薪金，薪水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salt  n. </w:t>
      </w:r>
      <w:r w:rsidRPr="00DA26B0">
        <w:rPr>
          <w:rFonts w:ascii="Times New Roman" w:hAnsi="Times New Roman" w:hint="eastAsia"/>
        </w:rPr>
        <w:t>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salty  a. </w:t>
      </w:r>
      <w:r w:rsidRPr="00DA26B0">
        <w:rPr>
          <w:rFonts w:ascii="Times New Roman" w:hAnsi="Times New Roman" w:hint="eastAsia"/>
        </w:rPr>
        <w:t>盐的，咸的，含盐的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sandwich  n.</w:t>
      </w:r>
      <w:r w:rsidRPr="00DA26B0">
        <w:rPr>
          <w:rFonts w:ascii="Times New Roman" w:hAnsi="Times New Roman" w:hint="eastAsia"/>
        </w:rPr>
        <w:t>三明治（夹心面包片）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Day49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satellite  n. </w:t>
      </w:r>
      <w:r w:rsidRPr="00DA26B0">
        <w:rPr>
          <w:rFonts w:ascii="Times New Roman" w:hAnsi="Times New Roman" w:hint="eastAsia"/>
        </w:rPr>
        <w:t>卫星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satisfaction  n. </w:t>
      </w:r>
      <w:r w:rsidRPr="00DA26B0">
        <w:rPr>
          <w:rFonts w:ascii="Times New Roman" w:hAnsi="Times New Roman" w:hint="eastAsia"/>
        </w:rPr>
        <w:t>满意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sausage  n. </w:t>
      </w:r>
      <w:r w:rsidRPr="00DA26B0">
        <w:rPr>
          <w:rFonts w:ascii="Times New Roman" w:hAnsi="Times New Roman" w:hint="eastAsia"/>
        </w:rPr>
        <w:t>香肠，腊肠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saying  n. </w:t>
      </w:r>
      <w:r w:rsidRPr="00DA26B0">
        <w:rPr>
          <w:rFonts w:ascii="Times New Roman" w:hAnsi="Times New Roman" w:hint="eastAsia"/>
        </w:rPr>
        <w:t>说，俗话，谚语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scan  v. </w:t>
      </w:r>
      <w:r w:rsidRPr="00DA26B0">
        <w:rPr>
          <w:rFonts w:ascii="Times New Roman" w:hAnsi="Times New Roman" w:hint="eastAsia"/>
        </w:rPr>
        <w:t>略读，浏览，扫描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scarf  n. </w:t>
      </w:r>
      <w:r w:rsidRPr="00DA26B0">
        <w:rPr>
          <w:rFonts w:ascii="Times New Roman" w:hAnsi="Times New Roman" w:hint="eastAsia"/>
        </w:rPr>
        <w:t>领巾，围巾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scenery  n. </w:t>
      </w:r>
      <w:r w:rsidRPr="00DA26B0">
        <w:rPr>
          <w:rFonts w:ascii="Times New Roman" w:hAnsi="Times New Roman" w:hint="eastAsia"/>
        </w:rPr>
        <w:t>风景，景色，风光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schedule  n. </w:t>
      </w:r>
      <w:r w:rsidRPr="00DA26B0">
        <w:rPr>
          <w:rFonts w:ascii="Times New Roman" w:hAnsi="Times New Roman" w:hint="eastAsia"/>
        </w:rPr>
        <w:t>工作计划，日程安排</w:t>
      </w:r>
      <w:r w:rsidRPr="00DA26B0">
        <w:rPr>
          <w:rFonts w:ascii="Times New Roman" w:hAnsi="Times New Roman"/>
        </w:rPr>
        <w:t xml:space="preserve">v. </w:t>
      </w:r>
      <w:r w:rsidRPr="00DA26B0">
        <w:rPr>
          <w:rFonts w:ascii="Times New Roman" w:hAnsi="Times New Roman" w:hint="eastAsia"/>
        </w:rPr>
        <w:t>安排时间，预定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scholar  n. </w:t>
      </w:r>
      <w:r w:rsidRPr="00DA26B0">
        <w:rPr>
          <w:rFonts w:ascii="Times New Roman" w:hAnsi="Times New Roman" w:hint="eastAsia"/>
        </w:rPr>
        <w:t>学者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scholarship  n. </w:t>
      </w:r>
      <w:r w:rsidRPr="00DA26B0">
        <w:rPr>
          <w:rFonts w:ascii="Times New Roman" w:hAnsi="Times New Roman" w:hint="eastAsia"/>
        </w:rPr>
        <w:t>奖学金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schoolbag  n. </w:t>
      </w:r>
      <w:r w:rsidRPr="00DA26B0">
        <w:rPr>
          <w:rFonts w:ascii="Times New Roman" w:hAnsi="Times New Roman" w:hint="eastAsia"/>
        </w:rPr>
        <w:t>书包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schoolboy n.</w:t>
      </w:r>
      <w:r w:rsidRPr="00DA26B0">
        <w:rPr>
          <w:rFonts w:ascii="Times New Roman" w:hAnsi="Times New Roman" w:hint="eastAsia"/>
        </w:rPr>
        <w:t>（中、小学）男生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schoolmate  n. </w:t>
      </w:r>
      <w:r w:rsidRPr="00DA26B0">
        <w:rPr>
          <w:rFonts w:ascii="Times New Roman" w:hAnsi="Times New Roman" w:hint="eastAsia"/>
        </w:rPr>
        <w:t>同校同学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scissors  n. </w:t>
      </w:r>
      <w:r w:rsidRPr="00DA26B0">
        <w:rPr>
          <w:rFonts w:ascii="Times New Roman" w:hAnsi="Times New Roman" w:hint="eastAsia"/>
        </w:rPr>
        <w:t>剪刀，剪子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scream  n. </w:t>
      </w:r>
      <w:r w:rsidRPr="00DA26B0">
        <w:rPr>
          <w:rFonts w:ascii="Times New Roman" w:hAnsi="Times New Roman" w:hint="eastAsia"/>
        </w:rPr>
        <w:t>尖叫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screen  n. </w:t>
      </w:r>
      <w:r w:rsidRPr="00DA26B0">
        <w:rPr>
          <w:rFonts w:ascii="Times New Roman" w:hAnsi="Times New Roman" w:hint="eastAsia"/>
        </w:rPr>
        <w:t>幕，荧光屏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seaside  n. </w:t>
      </w:r>
      <w:r w:rsidRPr="00DA26B0">
        <w:rPr>
          <w:rFonts w:ascii="Times New Roman" w:hAnsi="Times New Roman" w:hint="eastAsia"/>
        </w:rPr>
        <w:t>海滨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secure  a.</w:t>
      </w:r>
      <w:r w:rsidRPr="00DA26B0">
        <w:rPr>
          <w:rFonts w:ascii="Times New Roman" w:hAnsi="Times New Roman" w:hint="eastAsia"/>
        </w:rPr>
        <w:t>安心的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有把握的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牢靠的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seldom  ad. </w:t>
      </w:r>
      <w:r w:rsidRPr="00DA26B0">
        <w:rPr>
          <w:rFonts w:ascii="Times New Roman" w:hAnsi="Times New Roman" w:hint="eastAsia"/>
        </w:rPr>
        <w:t>很少，不常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select  vt. </w:t>
      </w:r>
      <w:r w:rsidRPr="00DA26B0">
        <w:rPr>
          <w:rFonts w:ascii="Times New Roman" w:hAnsi="Times New Roman" w:hint="eastAsia"/>
        </w:rPr>
        <w:t>选择，挑选，选拔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selfish  a. </w:t>
      </w:r>
      <w:r w:rsidRPr="00DA26B0">
        <w:rPr>
          <w:rFonts w:ascii="Times New Roman" w:hAnsi="Times New Roman" w:hint="eastAsia"/>
        </w:rPr>
        <w:t>自私的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sensitive  a.</w:t>
      </w:r>
      <w:r w:rsidRPr="00DA26B0">
        <w:rPr>
          <w:rFonts w:ascii="Times New Roman" w:hAnsi="Times New Roman" w:hint="eastAsia"/>
        </w:rPr>
        <w:t>体贴的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善解人意的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servant  n. </w:t>
      </w:r>
      <w:r w:rsidRPr="00DA26B0">
        <w:rPr>
          <w:rFonts w:ascii="Times New Roman" w:hAnsi="Times New Roman" w:hint="eastAsia"/>
        </w:rPr>
        <w:t>仆人，佣人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settle  vi. </w:t>
      </w:r>
      <w:r w:rsidRPr="00DA26B0">
        <w:rPr>
          <w:rFonts w:ascii="Times New Roman" w:hAnsi="Times New Roman" w:hint="eastAsia"/>
        </w:rPr>
        <w:t>安家，定居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sew (sewed, sewn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sewed)  vi. </w:t>
      </w:r>
      <w:r w:rsidRPr="00DA26B0">
        <w:rPr>
          <w:rFonts w:ascii="Times New Roman" w:hAnsi="Times New Roman" w:hint="eastAsia"/>
        </w:rPr>
        <w:t>缝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缝制；缝补；缝纫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shade  n. </w:t>
      </w:r>
      <w:r w:rsidRPr="00DA26B0">
        <w:rPr>
          <w:rFonts w:ascii="Times New Roman" w:hAnsi="Times New Roman" w:hint="eastAsia"/>
        </w:rPr>
        <w:t>阴凉处，树荫处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shallow  a. </w:t>
      </w:r>
      <w:r w:rsidRPr="00DA26B0">
        <w:rPr>
          <w:rFonts w:ascii="Times New Roman" w:hAnsi="Times New Roman" w:hint="eastAsia"/>
        </w:rPr>
        <w:t>浅的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不深的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肤浅的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shame  n. </w:t>
      </w:r>
      <w:r w:rsidRPr="00DA26B0">
        <w:rPr>
          <w:rFonts w:ascii="Times New Roman" w:hAnsi="Times New Roman" w:hint="eastAsia"/>
        </w:rPr>
        <w:t>遗憾的事；羞愧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shark  n. </w:t>
      </w:r>
      <w:r w:rsidRPr="00DA26B0">
        <w:rPr>
          <w:rFonts w:ascii="Times New Roman" w:hAnsi="Times New Roman" w:hint="eastAsia"/>
        </w:rPr>
        <w:t>鲨鱼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shave (shaved, shaved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 shaven) v. </w:t>
      </w:r>
      <w:r w:rsidRPr="00DA26B0">
        <w:rPr>
          <w:rFonts w:ascii="Times New Roman" w:hAnsi="Times New Roman" w:hint="eastAsia"/>
        </w:rPr>
        <w:t>刮（脸，胡子）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sheep </w:t>
      </w:r>
      <w:r w:rsidRPr="00DA26B0">
        <w:rPr>
          <w:rFonts w:ascii="Times New Roman" w:hAnsi="Times New Roman"/>
          <w:spacing w:val="-2"/>
        </w:rPr>
        <w:t>(</w:t>
      </w:r>
      <w:r w:rsidRPr="00DA26B0">
        <w:rPr>
          <w:rFonts w:ascii="Times New Roman" w:hAnsi="Times New Roman" w:hint="eastAsia"/>
          <w:spacing w:val="-2"/>
        </w:rPr>
        <w:t>复</w:t>
      </w:r>
      <w:r w:rsidRPr="00DA26B0">
        <w:rPr>
          <w:rFonts w:ascii="Times New Roman" w:hAnsi="Times New Roman"/>
          <w:spacing w:val="-2"/>
        </w:rPr>
        <w:t xml:space="preserve">sheep) n. </w:t>
      </w:r>
      <w:r w:rsidRPr="00DA26B0">
        <w:rPr>
          <w:rFonts w:ascii="Times New Roman" w:hAnsi="Times New Roman" w:hint="eastAsia"/>
          <w:spacing w:val="-2"/>
        </w:rPr>
        <w:t>（绵）羊；羊皮；驯服者</w:t>
      </w:r>
      <w:r w:rsidRPr="00DA26B0">
        <w:rPr>
          <w:rFonts w:ascii="Times New Roman" w:hAnsi="Times New Roman"/>
          <w:spacing w:val="-2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shine  n. </w:t>
      </w:r>
      <w:r w:rsidRPr="00DA26B0">
        <w:rPr>
          <w:rFonts w:ascii="Times New Roman" w:hAnsi="Times New Roman" w:hint="eastAsia"/>
        </w:rPr>
        <w:t>光泽；光彩；阳光；晴天；光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亮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shine (shone, shone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 xml:space="preserve">-d, -d)  v. </w:t>
      </w:r>
      <w:r w:rsidRPr="00DA26B0">
        <w:rPr>
          <w:rFonts w:ascii="Times New Roman" w:hAnsi="Times New Roman" w:hint="eastAsia"/>
        </w:rPr>
        <w:t>发光；照耀；杰出；擦亮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shock  vt. </w:t>
      </w:r>
      <w:r w:rsidRPr="00DA26B0">
        <w:rPr>
          <w:rFonts w:ascii="Times New Roman" w:hAnsi="Times New Roman" w:hint="eastAsia"/>
        </w:rPr>
        <w:t>使震惊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shopkeeper  n. </w:t>
      </w:r>
      <w:r w:rsidRPr="00DA26B0">
        <w:rPr>
          <w:rFonts w:ascii="Times New Roman" w:hAnsi="Times New Roman" w:hint="eastAsia"/>
        </w:rPr>
        <w:t>店主，零售商人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shore n. </w:t>
      </w:r>
      <w:r w:rsidRPr="00DA26B0">
        <w:rPr>
          <w:rFonts w:ascii="Times New Roman" w:hAnsi="Times New Roman" w:hint="eastAsia"/>
        </w:rPr>
        <w:t>滨，岸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shortcoming  n. </w:t>
      </w:r>
      <w:r w:rsidRPr="00DA26B0">
        <w:rPr>
          <w:rFonts w:ascii="Times New Roman" w:hAnsi="Times New Roman" w:hint="eastAsia"/>
        </w:rPr>
        <w:t>缺点，短处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shorts n. </w:t>
      </w:r>
      <w:r w:rsidRPr="00DA26B0">
        <w:rPr>
          <w:rFonts w:ascii="Times New Roman" w:hAnsi="Times New Roman" w:hint="eastAsia"/>
        </w:rPr>
        <w:t>短裤；运动短裤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shower  n. </w:t>
      </w:r>
      <w:r w:rsidRPr="00DA26B0">
        <w:rPr>
          <w:rFonts w:ascii="Times New Roman" w:hAnsi="Times New Roman" w:hint="eastAsia"/>
        </w:rPr>
        <w:t>阵雨；淋浴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shy  a. </w:t>
      </w:r>
      <w:r w:rsidRPr="00DA26B0">
        <w:rPr>
          <w:rFonts w:ascii="Times New Roman" w:hAnsi="Times New Roman" w:hint="eastAsia"/>
        </w:rPr>
        <w:t>害羞的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Day50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sickness  n. </w:t>
      </w:r>
      <w:r w:rsidRPr="00DA26B0">
        <w:rPr>
          <w:rFonts w:ascii="Times New Roman" w:hAnsi="Times New Roman" w:hint="eastAsia"/>
        </w:rPr>
        <w:t>疾病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sideroad (AmE sidewalk) n.</w:t>
      </w:r>
      <w:r w:rsidRPr="00DA26B0">
        <w:rPr>
          <w:rFonts w:ascii="Times New Roman" w:hAnsi="Times New Roman" w:hint="eastAsia"/>
        </w:rPr>
        <w:t>人行道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sigh vi.&amp; n. </w:t>
      </w:r>
      <w:r w:rsidRPr="00DA26B0">
        <w:rPr>
          <w:rFonts w:ascii="Times New Roman" w:hAnsi="Times New Roman" w:hint="eastAsia"/>
        </w:rPr>
        <w:t>叹息；叹气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sightseeing n. </w:t>
      </w:r>
      <w:r w:rsidRPr="00DA26B0">
        <w:rPr>
          <w:rFonts w:ascii="Times New Roman" w:hAnsi="Times New Roman" w:hint="eastAsia"/>
        </w:rPr>
        <w:t>游览，观光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silk n. </w:t>
      </w:r>
      <w:r w:rsidRPr="00DA26B0">
        <w:rPr>
          <w:rFonts w:ascii="Times New Roman" w:hAnsi="Times New Roman" w:hint="eastAsia"/>
        </w:rPr>
        <w:t>（蚕）丝，丝织品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silly  a. </w:t>
      </w:r>
      <w:r w:rsidRPr="00DA26B0">
        <w:rPr>
          <w:rFonts w:ascii="Times New Roman" w:hAnsi="Times New Roman" w:hint="eastAsia"/>
        </w:rPr>
        <w:t>傻的，愚蠢的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silver  n. </w:t>
      </w:r>
      <w:r w:rsidRPr="00DA26B0">
        <w:rPr>
          <w:rFonts w:ascii="Times New Roman" w:hAnsi="Times New Roman" w:hint="eastAsia"/>
        </w:rPr>
        <w:t>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sir n. </w:t>
      </w:r>
      <w:r w:rsidRPr="00DA26B0">
        <w:rPr>
          <w:rFonts w:ascii="Times New Roman" w:hAnsi="Times New Roman" w:hint="eastAsia"/>
        </w:rPr>
        <w:t>先生；阁下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skate vi. </w:t>
      </w:r>
      <w:r w:rsidRPr="00DA26B0">
        <w:rPr>
          <w:rFonts w:ascii="Times New Roman" w:hAnsi="Times New Roman" w:hint="eastAsia"/>
        </w:rPr>
        <w:t>溜冰，滑冰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ski n.&amp; vi. </w:t>
      </w:r>
      <w:r w:rsidRPr="00DA26B0">
        <w:rPr>
          <w:rFonts w:ascii="Times New Roman" w:hAnsi="Times New Roman" w:hint="eastAsia"/>
        </w:rPr>
        <w:t>滑雪板；滑雪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slave n. </w:t>
      </w:r>
      <w:r w:rsidRPr="00DA26B0">
        <w:rPr>
          <w:rFonts w:ascii="Times New Roman" w:hAnsi="Times New Roman" w:hint="eastAsia"/>
        </w:rPr>
        <w:t>奴隶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sleeve  n. </w:t>
      </w:r>
      <w:r w:rsidRPr="00DA26B0">
        <w:rPr>
          <w:rFonts w:ascii="Times New Roman" w:hAnsi="Times New Roman" w:hint="eastAsia"/>
        </w:rPr>
        <w:t>袖子，袖套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slide n.</w:t>
      </w:r>
      <w:r w:rsidRPr="00DA26B0">
        <w:rPr>
          <w:rFonts w:ascii="Times New Roman" w:hAnsi="Times New Roman" w:hint="eastAsia"/>
        </w:rPr>
        <w:t>幻灯片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滑道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滑行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滑动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soccer n.</w:t>
      </w:r>
      <w:r w:rsidRPr="00DA26B0">
        <w:rPr>
          <w:rFonts w:ascii="Times New Roman" w:hAnsi="Times New Roman" w:hint="eastAsia"/>
        </w:rPr>
        <w:t>英式足球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sock n. </w:t>
      </w:r>
      <w:r w:rsidRPr="00DA26B0">
        <w:rPr>
          <w:rFonts w:ascii="Times New Roman" w:hAnsi="Times New Roman" w:hint="eastAsia"/>
        </w:rPr>
        <w:t>短袜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sofa n. </w:t>
      </w:r>
      <w:r w:rsidRPr="00DA26B0">
        <w:rPr>
          <w:rFonts w:ascii="Times New Roman" w:hAnsi="Times New Roman" w:hint="eastAsia"/>
        </w:rPr>
        <w:t>（长）沙发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solar a. </w:t>
      </w:r>
      <w:r w:rsidRPr="00DA26B0">
        <w:rPr>
          <w:rFonts w:ascii="Times New Roman" w:hAnsi="Times New Roman" w:hint="eastAsia"/>
        </w:rPr>
        <w:t>太阳的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soldier  n. </w:t>
      </w:r>
      <w:r w:rsidRPr="00DA26B0">
        <w:rPr>
          <w:rFonts w:ascii="Times New Roman" w:hAnsi="Times New Roman" w:hint="eastAsia"/>
        </w:rPr>
        <w:t>士兵，战士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solid  a. </w:t>
      </w:r>
      <w:r w:rsidRPr="00DA26B0">
        <w:rPr>
          <w:rFonts w:ascii="Times New Roman" w:hAnsi="Times New Roman" w:hint="eastAsia"/>
        </w:rPr>
        <w:t>结实的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固体的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固体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soup  n. </w:t>
      </w:r>
      <w:r w:rsidRPr="00DA26B0">
        <w:rPr>
          <w:rFonts w:ascii="Times New Roman" w:hAnsi="Times New Roman" w:hint="eastAsia"/>
        </w:rPr>
        <w:t>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sour a. </w:t>
      </w:r>
      <w:r w:rsidRPr="00DA26B0">
        <w:rPr>
          <w:rFonts w:ascii="Times New Roman" w:hAnsi="Times New Roman" w:hint="eastAsia"/>
        </w:rPr>
        <w:t>酸的，馊的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southeast [?sa?θ'??s n. </w:t>
      </w:r>
      <w:r w:rsidRPr="00DA26B0">
        <w:rPr>
          <w:rFonts w:ascii="Times New Roman" w:hAnsi="Times New Roman" w:hint="eastAsia"/>
        </w:rPr>
        <w:t>东南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southwest  n. </w:t>
      </w:r>
      <w:r w:rsidRPr="00DA26B0">
        <w:rPr>
          <w:rFonts w:ascii="Times New Roman" w:hAnsi="Times New Roman" w:hint="eastAsia"/>
        </w:rPr>
        <w:t>西南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spaceship n. </w:t>
      </w:r>
      <w:r w:rsidRPr="00DA26B0">
        <w:rPr>
          <w:rFonts w:ascii="Times New Roman" w:hAnsi="Times New Roman" w:hint="eastAsia"/>
        </w:rPr>
        <w:t>宇宙飞船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spare a. </w:t>
      </w:r>
      <w:r w:rsidRPr="00DA26B0">
        <w:rPr>
          <w:rFonts w:ascii="Times New Roman" w:hAnsi="Times New Roman" w:hint="eastAsia"/>
        </w:rPr>
        <w:t>空闲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多余的，剩余的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sparrow n. </w:t>
      </w:r>
      <w:r w:rsidRPr="00DA26B0">
        <w:rPr>
          <w:rFonts w:ascii="Times New Roman" w:hAnsi="Times New Roman" w:hint="eastAsia"/>
        </w:rPr>
        <w:t>麻雀，雀型鸟类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spell vt. </w:t>
      </w:r>
      <w:r w:rsidRPr="00DA26B0">
        <w:rPr>
          <w:rFonts w:ascii="Times New Roman" w:hAnsi="Times New Roman" w:hint="eastAsia"/>
        </w:rPr>
        <w:t>拼写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spelling  n. </w:t>
      </w:r>
      <w:r w:rsidRPr="00DA26B0">
        <w:rPr>
          <w:rFonts w:ascii="Times New Roman" w:hAnsi="Times New Roman" w:hint="eastAsia"/>
        </w:rPr>
        <w:t>拼写，拼读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spirit n. </w:t>
      </w:r>
      <w:r w:rsidRPr="00DA26B0">
        <w:rPr>
          <w:rFonts w:ascii="Times New Roman" w:hAnsi="Times New Roman" w:hint="eastAsia"/>
        </w:rPr>
        <w:t>精神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splendid a. </w:t>
      </w:r>
      <w:r w:rsidRPr="00DA26B0">
        <w:rPr>
          <w:rFonts w:ascii="Times New Roman" w:hAnsi="Times New Roman" w:hint="eastAsia"/>
        </w:rPr>
        <w:t>灿烂的，辉煌的；（口语）极好的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spoken  a. </w:t>
      </w:r>
      <w:r w:rsidRPr="00DA26B0">
        <w:rPr>
          <w:rFonts w:ascii="Times New Roman" w:hAnsi="Times New Roman" w:hint="eastAsia"/>
        </w:rPr>
        <w:t>口语的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spokesman/ woman (pl. spokemen/ women)  n. </w:t>
      </w:r>
      <w:r w:rsidRPr="00DA26B0">
        <w:rPr>
          <w:rFonts w:ascii="Times New Roman" w:hAnsi="Times New Roman" w:hint="eastAsia"/>
        </w:rPr>
        <w:t>发言人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spoon  n. </w:t>
      </w:r>
      <w:r w:rsidRPr="00DA26B0">
        <w:rPr>
          <w:rFonts w:ascii="Times New Roman" w:hAnsi="Times New Roman" w:hint="eastAsia"/>
        </w:rPr>
        <w:t>匙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调羹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spy  n. </w:t>
      </w:r>
      <w:r w:rsidRPr="00DA26B0">
        <w:rPr>
          <w:rFonts w:ascii="Times New Roman" w:hAnsi="Times New Roman" w:hint="eastAsia"/>
        </w:rPr>
        <w:t>密探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间谍</w:t>
      </w:r>
      <w:r w:rsidRPr="00DA26B0">
        <w:rPr>
          <w:rFonts w:ascii="Times New Roman" w:hAnsi="Times New Roman"/>
        </w:rPr>
        <w:t xml:space="preserve"> v.</w:t>
      </w:r>
      <w:r w:rsidRPr="00DA26B0">
        <w:rPr>
          <w:rFonts w:ascii="Times New Roman" w:hAnsi="Times New Roman" w:hint="eastAsia"/>
        </w:rPr>
        <w:t>侦探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刺探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squirrel  n. </w:t>
      </w:r>
      <w:r w:rsidRPr="00DA26B0">
        <w:rPr>
          <w:rFonts w:ascii="Times New Roman" w:hAnsi="Times New Roman" w:hint="eastAsia"/>
        </w:rPr>
        <w:t>松鼠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stadium  n. </w:t>
      </w:r>
      <w:r w:rsidRPr="00DA26B0">
        <w:rPr>
          <w:rFonts w:ascii="Times New Roman" w:hAnsi="Times New Roman" w:hint="eastAsia"/>
        </w:rPr>
        <w:t>（露天）体育场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stare  vi. </w:t>
      </w:r>
      <w:r w:rsidRPr="00DA26B0">
        <w:rPr>
          <w:rFonts w:ascii="Times New Roman" w:hAnsi="Times New Roman" w:hint="eastAsia"/>
        </w:rPr>
        <w:t>盯，凝视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steak  n. </w:t>
      </w:r>
      <w:r w:rsidRPr="00DA26B0">
        <w:rPr>
          <w:rFonts w:ascii="Times New Roman" w:hAnsi="Times New Roman" w:hint="eastAsia"/>
        </w:rPr>
        <w:t>牛排，肉排，鱼排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steam  n. </w:t>
      </w:r>
      <w:r w:rsidRPr="00DA26B0">
        <w:rPr>
          <w:rFonts w:ascii="Times New Roman" w:hAnsi="Times New Roman" w:hint="eastAsia"/>
        </w:rPr>
        <w:t>汽，水蒸气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Day51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steel  n. </w:t>
      </w:r>
      <w:r w:rsidRPr="00DA26B0">
        <w:rPr>
          <w:rFonts w:ascii="Times New Roman" w:hAnsi="Times New Roman" w:hint="eastAsia"/>
        </w:rPr>
        <w:t>钢，钢铁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steep  a. </w:t>
      </w:r>
      <w:r w:rsidRPr="00DA26B0">
        <w:rPr>
          <w:rFonts w:ascii="Times New Roman" w:hAnsi="Times New Roman" w:hint="eastAsia"/>
        </w:rPr>
        <w:t>险峻的；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陡峭的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stove n. </w:t>
      </w:r>
      <w:r w:rsidRPr="00DA26B0">
        <w:rPr>
          <w:rFonts w:ascii="Times New Roman" w:hAnsi="Times New Roman" w:hint="eastAsia"/>
        </w:rPr>
        <w:t>（供烹饪用的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）火炉，煤炉，电炉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straw  n. </w:t>
      </w:r>
      <w:r w:rsidRPr="00DA26B0">
        <w:rPr>
          <w:rFonts w:ascii="Times New Roman" w:hAnsi="Times New Roman" w:hint="eastAsia"/>
        </w:rPr>
        <w:t>稻草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strawberry  n. </w:t>
      </w:r>
      <w:r w:rsidRPr="00DA26B0">
        <w:rPr>
          <w:rFonts w:ascii="Times New Roman" w:hAnsi="Times New Roman" w:hint="eastAsia"/>
        </w:rPr>
        <w:t>草莓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stream  n. </w:t>
      </w:r>
      <w:r w:rsidRPr="00DA26B0">
        <w:rPr>
          <w:rFonts w:ascii="Times New Roman" w:hAnsi="Times New Roman" w:hint="eastAsia"/>
        </w:rPr>
        <w:t>小河；溪流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strict  a. </w:t>
      </w:r>
      <w:r w:rsidRPr="00DA26B0">
        <w:rPr>
          <w:rFonts w:ascii="Times New Roman" w:hAnsi="Times New Roman" w:hint="eastAsia"/>
        </w:rPr>
        <w:t>严格的，严密的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struggle  vi. </w:t>
      </w:r>
      <w:r w:rsidRPr="00DA26B0">
        <w:rPr>
          <w:rFonts w:ascii="Times New Roman" w:hAnsi="Times New Roman" w:hint="eastAsia"/>
        </w:rPr>
        <w:t>斗争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suitcase  n.(</w:t>
      </w:r>
      <w:r w:rsidRPr="00DA26B0">
        <w:rPr>
          <w:rFonts w:ascii="Times New Roman" w:hAnsi="Times New Roman" w:hint="eastAsia"/>
        </w:rPr>
        <w:t>旅行用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小提箱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衣箱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sunlight  n. </w:t>
      </w:r>
      <w:r w:rsidRPr="00DA26B0">
        <w:rPr>
          <w:rFonts w:ascii="Times New Roman" w:hAnsi="Times New Roman" w:hint="eastAsia"/>
        </w:rPr>
        <w:t>日光，阳光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sunny  a. </w:t>
      </w:r>
      <w:r w:rsidRPr="00DA26B0">
        <w:rPr>
          <w:rFonts w:ascii="Times New Roman" w:hAnsi="Times New Roman" w:hint="eastAsia"/>
        </w:rPr>
        <w:t>晴朗的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阳光充足的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sunshine  n. </w:t>
      </w:r>
      <w:r w:rsidRPr="00DA26B0">
        <w:rPr>
          <w:rFonts w:ascii="Times New Roman" w:hAnsi="Times New Roman" w:hint="eastAsia"/>
        </w:rPr>
        <w:t>阳光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super  a. </w:t>
      </w:r>
      <w:r w:rsidRPr="00DA26B0">
        <w:rPr>
          <w:rFonts w:ascii="Times New Roman" w:hAnsi="Times New Roman" w:hint="eastAsia"/>
        </w:rPr>
        <w:t>顶好的，超级的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supermarket  n. </w:t>
      </w:r>
      <w:r w:rsidRPr="00DA26B0">
        <w:rPr>
          <w:rFonts w:ascii="Times New Roman" w:hAnsi="Times New Roman" w:hint="eastAsia"/>
        </w:rPr>
        <w:t>超级市场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supper  n. </w:t>
      </w:r>
      <w:r w:rsidRPr="00DA26B0">
        <w:rPr>
          <w:rFonts w:ascii="Times New Roman" w:hAnsi="Times New Roman" w:hint="eastAsia"/>
        </w:rPr>
        <w:t>晚餐，晚饭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swallow  vt. </w:t>
      </w:r>
      <w:r w:rsidRPr="00DA26B0">
        <w:rPr>
          <w:rFonts w:ascii="Times New Roman" w:hAnsi="Times New Roman" w:hint="eastAsia"/>
        </w:rPr>
        <w:t>吞下；咽下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sweat  n. </w:t>
      </w:r>
      <w:r w:rsidRPr="00DA26B0">
        <w:rPr>
          <w:rFonts w:ascii="Times New Roman" w:hAnsi="Times New Roman" w:hint="eastAsia"/>
        </w:rPr>
        <w:t>汗，汗水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sweater n. </w:t>
      </w:r>
      <w:r w:rsidRPr="00DA26B0">
        <w:rPr>
          <w:rFonts w:ascii="Times New Roman" w:hAnsi="Times New Roman" w:hint="eastAsia"/>
        </w:rPr>
        <w:t>厚运动衫，毛衣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sweep(swept,swept)   v. </w:t>
      </w:r>
      <w:r w:rsidRPr="00DA26B0">
        <w:rPr>
          <w:rFonts w:ascii="Times New Roman" w:hAnsi="Times New Roman" w:hint="eastAsia"/>
        </w:rPr>
        <w:t>扫除，扫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swell (swelled, swollen)   v. </w:t>
      </w:r>
      <w:r w:rsidRPr="00DA26B0">
        <w:rPr>
          <w:rFonts w:ascii="Times New Roman" w:hAnsi="Times New Roman" w:hint="eastAsia"/>
        </w:rPr>
        <w:t>肿胀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tale  n. </w:t>
      </w:r>
      <w:r w:rsidRPr="00DA26B0">
        <w:rPr>
          <w:rFonts w:ascii="Times New Roman" w:hAnsi="Times New Roman" w:hint="eastAsia"/>
        </w:rPr>
        <w:t>故事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传说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tap  n. (</w:t>
      </w:r>
      <w:r w:rsidRPr="00DA26B0">
        <w:rPr>
          <w:rFonts w:ascii="Times New Roman" w:hAnsi="Times New Roman" w:hint="eastAsia"/>
        </w:rPr>
        <w:t>自来水煤气等的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龙头</w:t>
      </w:r>
      <w:r w:rsidRPr="00DA26B0">
        <w:rPr>
          <w:rFonts w:ascii="Times New Roman" w:hAnsi="Times New Roman"/>
        </w:rPr>
        <w:t xml:space="preserve"> ;</w:t>
      </w:r>
      <w:r w:rsidRPr="00DA26B0">
        <w:rPr>
          <w:rFonts w:ascii="Times New Roman" w:hAnsi="Times New Roman" w:hint="eastAsia"/>
        </w:rPr>
        <w:t>轻拍，轻敲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tasty  a. </w:t>
      </w:r>
      <w:r w:rsidRPr="00DA26B0">
        <w:rPr>
          <w:rFonts w:ascii="Times New Roman" w:hAnsi="Times New Roman" w:hint="eastAsia"/>
        </w:rPr>
        <w:t>味道好的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tea  n. </w:t>
      </w:r>
      <w:r w:rsidRPr="00DA26B0">
        <w:rPr>
          <w:rFonts w:ascii="Times New Roman" w:hAnsi="Times New Roman" w:hint="eastAsia"/>
        </w:rPr>
        <w:t>茶；茶叶</w:t>
      </w:r>
      <w:r w:rsidRPr="00DA26B0">
        <w:rPr>
          <w:rFonts w:ascii="Times New Roman" w:hAnsi="Times New Roman"/>
        </w:rPr>
        <w:t xml:space="preserve"> 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teenager  n.</w:t>
      </w:r>
      <w:r w:rsidRPr="00DA26B0">
        <w:rPr>
          <w:rFonts w:ascii="Times New Roman" w:hAnsi="Times New Roman" w:hint="eastAsia"/>
        </w:rPr>
        <w:t>（</w:t>
      </w:r>
      <w:r w:rsidRPr="00DA26B0">
        <w:rPr>
          <w:rFonts w:ascii="Times New Roman" w:hAnsi="Times New Roman"/>
        </w:rPr>
        <w:t>13</w:t>
      </w:r>
      <w:r w:rsidRPr="00DA26B0">
        <w:rPr>
          <w:rFonts w:ascii="Times New Roman" w:hAnsi="Times New Roman" w:hint="eastAsia"/>
        </w:rPr>
        <w:t>～</w:t>
      </w:r>
      <w:r w:rsidRPr="00DA26B0">
        <w:rPr>
          <w:rFonts w:ascii="Times New Roman" w:hAnsi="Times New Roman"/>
        </w:rPr>
        <w:t>19</w:t>
      </w:r>
      <w:r w:rsidRPr="00DA26B0">
        <w:rPr>
          <w:rFonts w:ascii="Times New Roman" w:hAnsi="Times New Roman" w:hint="eastAsia"/>
        </w:rPr>
        <w:t>岁的）青少年，十几岁的少年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Day52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tennis  n. </w:t>
      </w:r>
      <w:r w:rsidRPr="00DA26B0">
        <w:rPr>
          <w:rFonts w:ascii="Times New Roman" w:hAnsi="Times New Roman" w:hint="eastAsia"/>
        </w:rPr>
        <w:t>网球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tent  n. </w:t>
      </w:r>
      <w:r w:rsidRPr="00DA26B0">
        <w:rPr>
          <w:rFonts w:ascii="Times New Roman" w:hAnsi="Times New Roman" w:hint="eastAsia"/>
        </w:rPr>
        <w:t>帐篷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theatre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theater)    n. </w:t>
      </w:r>
      <w:r w:rsidRPr="00DA26B0">
        <w:rPr>
          <w:rFonts w:ascii="Times New Roman" w:hAnsi="Times New Roman" w:hint="eastAsia"/>
        </w:rPr>
        <w:t>剧场，戏院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thief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thieves)   n. </w:t>
      </w:r>
      <w:r w:rsidRPr="00DA26B0">
        <w:rPr>
          <w:rFonts w:ascii="Times New Roman" w:hAnsi="Times New Roman" w:hint="eastAsia"/>
        </w:rPr>
        <w:t>窃贼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小偷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thread  n. </w:t>
      </w:r>
      <w:r w:rsidRPr="00DA26B0">
        <w:rPr>
          <w:rFonts w:ascii="Times New Roman" w:hAnsi="Times New Roman" w:hint="eastAsia"/>
        </w:rPr>
        <w:t>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thunder  n.&amp; v. </w:t>
      </w:r>
      <w:r w:rsidRPr="00DA26B0">
        <w:rPr>
          <w:rFonts w:ascii="Times New Roman" w:hAnsi="Times New Roman" w:hint="eastAsia"/>
        </w:rPr>
        <w:t>雷声，打雷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thus  ad. </w:t>
      </w:r>
      <w:r w:rsidRPr="00DA26B0">
        <w:rPr>
          <w:rFonts w:ascii="Times New Roman" w:hAnsi="Times New Roman" w:hint="eastAsia"/>
        </w:rPr>
        <w:t>这样；因而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tick  vt. </w:t>
      </w:r>
      <w:r w:rsidRPr="00DA26B0">
        <w:rPr>
          <w:rFonts w:ascii="Times New Roman" w:hAnsi="Times New Roman" w:hint="eastAsia"/>
        </w:rPr>
        <w:t>作记号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tidy  a. </w:t>
      </w:r>
      <w:r w:rsidRPr="00DA26B0">
        <w:rPr>
          <w:rFonts w:ascii="Times New Roman" w:hAnsi="Times New Roman" w:hint="eastAsia"/>
          <w:spacing w:val="-4"/>
        </w:rPr>
        <w:t>整洁的，干净的</w:t>
      </w:r>
      <w:r w:rsidRPr="00DA26B0">
        <w:rPr>
          <w:rFonts w:ascii="Times New Roman" w:hAnsi="Times New Roman"/>
          <w:spacing w:val="-4"/>
        </w:rPr>
        <w:t xml:space="preserve"> vt. </w:t>
      </w:r>
      <w:r w:rsidRPr="00DA26B0">
        <w:rPr>
          <w:rFonts w:ascii="Times New Roman" w:hAnsi="Times New Roman" w:hint="eastAsia"/>
          <w:spacing w:val="-4"/>
        </w:rPr>
        <w:t>弄整洁，弄干净</w:t>
      </w:r>
      <w:r w:rsidRPr="00DA26B0">
        <w:rPr>
          <w:rFonts w:ascii="Times New Roman" w:hAnsi="Times New Roman"/>
          <w:spacing w:val="-4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tiger  n. </w:t>
      </w:r>
      <w:r w:rsidRPr="00DA26B0">
        <w:rPr>
          <w:rFonts w:ascii="Times New Roman" w:hAnsi="Times New Roman" w:hint="eastAsia"/>
        </w:rPr>
        <w:t>老虎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timetable  n. </w:t>
      </w:r>
      <w:r w:rsidRPr="00DA26B0">
        <w:rPr>
          <w:rFonts w:ascii="Times New Roman" w:hAnsi="Times New Roman" w:hint="eastAsia"/>
        </w:rPr>
        <w:t>（火车、公共汽车等）时间表；（学校）课表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toast  v./ n. </w:t>
      </w:r>
      <w:r w:rsidRPr="00DA26B0">
        <w:rPr>
          <w:rFonts w:ascii="Times New Roman" w:hAnsi="Times New Roman" w:hint="eastAsia"/>
        </w:rPr>
        <w:t>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tobacco  n. </w:t>
      </w:r>
      <w:r w:rsidRPr="00DA26B0">
        <w:rPr>
          <w:rFonts w:ascii="Times New Roman" w:hAnsi="Times New Roman" w:hint="eastAsia"/>
        </w:rPr>
        <w:t>烟草，烟叶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toilet  n. </w:t>
      </w:r>
      <w:r w:rsidRPr="00DA26B0">
        <w:rPr>
          <w:rFonts w:ascii="Times New Roman" w:hAnsi="Times New Roman" w:hint="eastAsia"/>
        </w:rPr>
        <w:t>厕所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tomato  n. </w:t>
      </w:r>
      <w:r w:rsidRPr="00DA26B0">
        <w:rPr>
          <w:rFonts w:ascii="Times New Roman" w:hAnsi="Times New Roman" w:hint="eastAsia"/>
        </w:rPr>
        <w:t>西红柿，番茄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tomb  n. </w:t>
      </w:r>
      <w:r w:rsidRPr="00DA26B0">
        <w:rPr>
          <w:rFonts w:ascii="Times New Roman" w:hAnsi="Times New Roman" w:hint="eastAsia"/>
        </w:rPr>
        <w:t>坟墓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ton  n. </w:t>
      </w:r>
      <w:r w:rsidRPr="00DA26B0">
        <w:rPr>
          <w:rFonts w:ascii="Times New Roman" w:hAnsi="Times New Roman" w:hint="eastAsia"/>
        </w:rPr>
        <w:t>（重量单位）吨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tooth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 teeth)  n. </w:t>
      </w:r>
      <w:r w:rsidRPr="00DA26B0">
        <w:rPr>
          <w:rFonts w:ascii="Times New Roman" w:hAnsi="Times New Roman" w:hint="eastAsia"/>
        </w:rPr>
        <w:t>牙齿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toothache  n. </w:t>
      </w:r>
      <w:r w:rsidRPr="00DA26B0">
        <w:rPr>
          <w:rFonts w:ascii="Times New Roman" w:hAnsi="Times New Roman" w:hint="eastAsia"/>
        </w:rPr>
        <w:t>牙痛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toothbrush  n. </w:t>
      </w:r>
      <w:r w:rsidRPr="00DA26B0">
        <w:rPr>
          <w:rFonts w:ascii="Times New Roman" w:hAnsi="Times New Roman" w:hint="eastAsia"/>
        </w:rPr>
        <w:t>牙刷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toothpaste  n. </w:t>
      </w:r>
      <w:r w:rsidRPr="00DA26B0">
        <w:rPr>
          <w:rFonts w:ascii="Times New Roman" w:hAnsi="Times New Roman" w:hint="eastAsia"/>
        </w:rPr>
        <w:t>牙膏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towel  n. </w:t>
      </w:r>
      <w:r w:rsidRPr="00DA26B0">
        <w:rPr>
          <w:rFonts w:ascii="Times New Roman" w:hAnsi="Times New Roman" w:hint="eastAsia"/>
        </w:rPr>
        <w:t>毛巾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translate  vt. </w:t>
      </w:r>
      <w:r w:rsidRPr="00DA26B0">
        <w:rPr>
          <w:rFonts w:ascii="Times New Roman" w:hAnsi="Times New Roman" w:hint="eastAsia"/>
        </w:rPr>
        <w:t>翻译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translation  n. </w:t>
      </w:r>
      <w:r w:rsidRPr="00DA26B0">
        <w:rPr>
          <w:rFonts w:ascii="Times New Roman" w:hAnsi="Times New Roman" w:hint="eastAsia"/>
        </w:rPr>
        <w:t>翻译；译文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translator  n. </w:t>
      </w:r>
      <w:r w:rsidRPr="00DA26B0">
        <w:rPr>
          <w:rFonts w:ascii="Times New Roman" w:hAnsi="Times New Roman" w:hint="eastAsia"/>
        </w:rPr>
        <w:t>翻译家，译者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transport  n.&amp; vt.</w:t>
      </w:r>
      <w:r w:rsidRPr="00DA26B0">
        <w:rPr>
          <w:rFonts w:ascii="Times New Roman" w:hAnsi="Times New Roman" w:hint="eastAsia"/>
        </w:rPr>
        <w:t>运输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treasure  n. </w:t>
      </w:r>
      <w:r w:rsidRPr="00DA26B0">
        <w:rPr>
          <w:rFonts w:ascii="Times New Roman" w:hAnsi="Times New Roman" w:hint="eastAsia"/>
        </w:rPr>
        <w:t>金银财宝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财富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triangle  n.&amp; adj.</w:t>
      </w:r>
      <w:r w:rsidRPr="00DA26B0">
        <w:rPr>
          <w:rFonts w:ascii="Times New Roman" w:hAnsi="Times New Roman" w:hint="eastAsia"/>
        </w:rPr>
        <w:t>三角形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三角形的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trick  n. </w:t>
      </w:r>
      <w:r w:rsidRPr="00DA26B0">
        <w:rPr>
          <w:rFonts w:ascii="Times New Roman" w:hAnsi="Times New Roman" w:hint="eastAsia"/>
        </w:rPr>
        <w:t>诡计，把戏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trolley-bus  n. </w:t>
      </w:r>
      <w:r w:rsidRPr="00DA26B0">
        <w:rPr>
          <w:rFonts w:ascii="Times New Roman" w:hAnsi="Times New Roman" w:hint="eastAsia"/>
        </w:rPr>
        <w:t>无轨电车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troop  n. </w:t>
      </w:r>
      <w:r w:rsidRPr="00DA26B0">
        <w:rPr>
          <w:rFonts w:ascii="Times New Roman" w:hAnsi="Times New Roman" w:hint="eastAsia"/>
        </w:rPr>
        <w:t>部队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trousers  n. </w:t>
      </w:r>
      <w:r w:rsidRPr="00DA26B0">
        <w:rPr>
          <w:rFonts w:ascii="Times New Roman" w:hAnsi="Times New Roman" w:hint="eastAsia"/>
        </w:rPr>
        <w:t>裤子，长裤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tutor  n. </w:t>
      </w:r>
      <w:r w:rsidRPr="00DA26B0">
        <w:rPr>
          <w:rFonts w:ascii="Times New Roman" w:hAnsi="Times New Roman" w:hint="eastAsia"/>
        </w:rPr>
        <w:t>家庭教师，私人教师，导师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twin  n. </w:t>
      </w:r>
      <w:r w:rsidRPr="00DA26B0">
        <w:rPr>
          <w:rFonts w:ascii="Times New Roman" w:hAnsi="Times New Roman" w:hint="eastAsia"/>
        </w:rPr>
        <w:t>双胞胎之一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typist  n. </w:t>
      </w:r>
      <w:r w:rsidRPr="00DA26B0">
        <w:rPr>
          <w:rFonts w:ascii="Times New Roman" w:hAnsi="Times New Roman" w:hint="eastAsia"/>
        </w:rPr>
        <w:t>打字员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tyre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tire)  n. </w:t>
      </w:r>
      <w:r w:rsidRPr="00DA26B0">
        <w:rPr>
          <w:rFonts w:ascii="Times New Roman" w:hAnsi="Times New Roman" w:hint="eastAsia"/>
        </w:rPr>
        <w:t>轮胎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ugly   a. </w:t>
      </w:r>
      <w:r w:rsidRPr="00DA26B0">
        <w:rPr>
          <w:rFonts w:ascii="Times New Roman" w:hAnsi="Times New Roman" w:hint="eastAsia"/>
        </w:rPr>
        <w:t>丑陋的；难看的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Day53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umbrella  n. </w:t>
      </w:r>
      <w:r w:rsidRPr="00DA26B0">
        <w:rPr>
          <w:rFonts w:ascii="Times New Roman" w:hAnsi="Times New Roman" w:hint="eastAsia"/>
        </w:rPr>
        <w:t>雨伞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uncle  n. </w:t>
      </w:r>
      <w:r w:rsidRPr="00DA26B0">
        <w:rPr>
          <w:rFonts w:ascii="Times New Roman" w:hAnsi="Times New Roman" w:hint="eastAsia"/>
        </w:rPr>
        <w:t>叔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伯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姑夫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姨父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underground  a.</w:t>
      </w:r>
      <w:r w:rsidRPr="00DA26B0">
        <w:rPr>
          <w:rFonts w:ascii="Times New Roman" w:hAnsi="Times New Roman" w:hint="eastAsia"/>
        </w:rPr>
        <w:t>地下的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地铁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universe  n. </w:t>
      </w:r>
      <w:r w:rsidRPr="00DA26B0">
        <w:rPr>
          <w:rFonts w:ascii="Times New Roman" w:hAnsi="Times New Roman" w:hint="eastAsia"/>
        </w:rPr>
        <w:t>宇宙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upstairs  ad. </w:t>
      </w:r>
      <w:r w:rsidRPr="00DA26B0">
        <w:rPr>
          <w:rFonts w:ascii="Times New Roman" w:hAnsi="Times New Roman" w:hint="eastAsia"/>
        </w:rPr>
        <w:t>在楼上，到楼上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vase  n. </w:t>
      </w:r>
      <w:r w:rsidRPr="00DA26B0">
        <w:rPr>
          <w:rFonts w:ascii="Times New Roman" w:hAnsi="Times New Roman" w:hint="eastAsia"/>
        </w:rPr>
        <w:t>（花）瓶；瓶饰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vast  a. </w:t>
      </w:r>
      <w:r w:rsidRPr="00DA26B0">
        <w:rPr>
          <w:rFonts w:ascii="Times New Roman" w:hAnsi="Times New Roman" w:hint="eastAsia"/>
        </w:rPr>
        <w:t>巨大的，广阔的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VCD = versatile compact disk n. </w:t>
      </w:r>
      <w:r w:rsidRPr="00DA26B0">
        <w:rPr>
          <w:rFonts w:ascii="Times New Roman" w:hAnsi="Times New Roman" w:hint="eastAsia"/>
        </w:rPr>
        <w:t>影碟光盘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vest  n. </w:t>
      </w:r>
      <w:r w:rsidRPr="00DA26B0">
        <w:rPr>
          <w:rFonts w:ascii="Times New Roman" w:hAnsi="Times New Roman" w:hint="eastAsia"/>
        </w:rPr>
        <w:t>背心，内衣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vinegar  n. </w:t>
      </w:r>
      <w:r w:rsidRPr="00DA26B0">
        <w:rPr>
          <w:rFonts w:ascii="Times New Roman" w:hAnsi="Times New Roman" w:hint="eastAsia"/>
        </w:rPr>
        <w:t>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violin  n. </w:t>
      </w:r>
      <w:r w:rsidRPr="00DA26B0">
        <w:rPr>
          <w:rFonts w:ascii="Times New Roman" w:hAnsi="Times New Roman" w:hint="eastAsia"/>
        </w:rPr>
        <w:t>小提琴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visual  a. </w:t>
      </w:r>
      <w:r w:rsidRPr="00DA26B0">
        <w:rPr>
          <w:rFonts w:ascii="Times New Roman" w:hAnsi="Times New Roman" w:hint="eastAsia"/>
        </w:rPr>
        <w:t>视力的，视觉的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vocabulary  n. </w:t>
      </w:r>
      <w:r w:rsidRPr="00DA26B0">
        <w:rPr>
          <w:rFonts w:ascii="Times New Roman" w:hAnsi="Times New Roman" w:hint="eastAsia"/>
        </w:rPr>
        <w:t>词汇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词汇表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volcano   n. </w:t>
      </w:r>
      <w:r w:rsidRPr="00DA26B0">
        <w:rPr>
          <w:rFonts w:ascii="Times New Roman" w:hAnsi="Times New Roman" w:hint="eastAsia"/>
        </w:rPr>
        <w:t>火山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volleyball  n. </w:t>
      </w:r>
      <w:r w:rsidRPr="00DA26B0">
        <w:rPr>
          <w:rFonts w:ascii="Times New Roman" w:hAnsi="Times New Roman" w:hint="eastAsia"/>
        </w:rPr>
        <w:t>排球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voyage  n. </w:t>
      </w:r>
      <w:r w:rsidRPr="00DA26B0">
        <w:rPr>
          <w:rFonts w:ascii="Times New Roman" w:hAnsi="Times New Roman" w:hint="eastAsia"/>
        </w:rPr>
        <w:t>航行，旅行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waist  n. </w:t>
      </w:r>
      <w:r w:rsidRPr="00DA26B0">
        <w:rPr>
          <w:rFonts w:ascii="Times New Roman" w:hAnsi="Times New Roman" w:hint="eastAsia"/>
        </w:rPr>
        <w:t>腰，腰部，腰围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waiter  n. </w:t>
      </w:r>
      <w:r w:rsidRPr="00DA26B0">
        <w:rPr>
          <w:rFonts w:ascii="Times New Roman" w:hAnsi="Times New Roman" w:hint="eastAsia"/>
        </w:rPr>
        <w:t>（餐厅）男服务员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waiting -room  n.</w:t>
      </w:r>
      <w:r w:rsidRPr="00DA26B0">
        <w:rPr>
          <w:rFonts w:ascii="Times New Roman" w:hAnsi="Times New Roman" w:hint="eastAsia"/>
        </w:rPr>
        <w:t>候诊室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候车室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waitress  n. </w:t>
      </w:r>
      <w:r w:rsidRPr="00DA26B0">
        <w:rPr>
          <w:rFonts w:ascii="Times New Roman" w:hAnsi="Times New Roman" w:hint="eastAsia"/>
        </w:rPr>
        <w:t>女服务员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wake (woke, woken)  v.</w:t>
      </w:r>
      <w:r w:rsidRPr="00DA26B0">
        <w:rPr>
          <w:rFonts w:ascii="Times New Roman" w:hAnsi="Times New Roman" w:hint="eastAsia"/>
        </w:rPr>
        <w:t>醒来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叫醒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wallet  n. (</w:t>
      </w:r>
      <w:r w:rsidRPr="00DA26B0">
        <w:rPr>
          <w:rFonts w:ascii="Times New Roman" w:hAnsi="Times New Roman" w:hint="eastAsia"/>
        </w:rPr>
        <w:t>放钱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证件等的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皮夹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walnut  n. </w:t>
      </w:r>
      <w:r w:rsidRPr="00DA26B0">
        <w:rPr>
          <w:rFonts w:ascii="Times New Roman" w:hAnsi="Times New Roman" w:hint="eastAsia"/>
        </w:rPr>
        <w:t>核桃，胡桃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wander  vi.</w:t>
      </w:r>
      <w:r w:rsidRPr="00DA26B0">
        <w:rPr>
          <w:rFonts w:ascii="Times New Roman" w:hAnsi="Times New Roman" w:hint="eastAsia"/>
        </w:rPr>
        <w:t>漫游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游荡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漫步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流浪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warn vt. </w:t>
      </w:r>
      <w:r w:rsidRPr="00DA26B0">
        <w:rPr>
          <w:rFonts w:ascii="Times New Roman" w:hAnsi="Times New Roman" w:hint="eastAsia"/>
        </w:rPr>
        <w:t>警告，预先通知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washroom n. </w:t>
      </w:r>
      <w:r w:rsidRPr="00DA26B0">
        <w:rPr>
          <w:rFonts w:ascii="Times New Roman" w:hAnsi="Times New Roman" w:hint="eastAsia"/>
        </w:rPr>
        <w:t>洗手间；厕所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watermelon  n. </w:t>
      </w:r>
      <w:r w:rsidRPr="00DA26B0">
        <w:rPr>
          <w:rFonts w:ascii="Times New Roman" w:hAnsi="Times New Roman" w:hint="eastAsia"/>
        </w:rPr>
        <w:t>西瓜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weakness  n. </w:t>
      </w:r>
      <w:r w:rsidRPr="00DA26B0">
        <w:rPr>
          <w:rFonts w:ascii="Times New Roman" w:hAnsi="Times New Roman" w:hint="eastAsia"/>
        </w:rPr>
        <w:t>软弱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web  n. </w:t>
      </w:r>
      <w:r w:rsidRPr="00DA26B0">
        <w:rPr>
          <w:rFonts w:ascii="Times New Roman" w:hAnsi="Times New Roman" w:hint="eastAsia"/>
        </w:rPr>
        <w:t>网，网状物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website  n. </w:t>
      </w:r>
      <w:r w:rsidRPr="00DA26B0">
        <w:rPr>
          <w:rFonts w:ascii="Times New Roman" w:hAnsi="Times New Roman" w:hint="eastAsia"/>
        </w:rPr>
        <w:t>网络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Day54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weekday  n. </w:t>
      </w:r>
      <w:r w:rsidRPr="00DA26B0">
        <w:rPr>
          <w:rFonts w:ascii="Times New Roman" w:hAnsi="Times New Roman" w:hint="eastAsia"/>
        </w:rPr>
        <w:t>平日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；工作日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whale  n. </w:t>
      </w:r>
      <w:r w:rsidRPr="00DA26B0">
        <w:rPr>
          <w:rFonts w:ascii="Times New Roman" w:hAnsi="Times New Roman" w:hint="eastAsia"/>
        </w:rPr>
        <w:t>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wheat  n. </w:t>
      </w:r>
      <w:r w:rsidRPr="00DA26B0">
        <w:rPr>
          <w:rFonts w:ascii="Times New Roman" w:hAnsi="Times New Roman" w:hint="eastAsia"/>
        </w:rPr>
        <w:t>小麦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whenever  conj. </w:t>
      </w:r>
      <w:r w:rsidRPr="00DA26B0">
        <w:rPr>
          <w:rFonts w:ascii="Times New Roman" w:hAnsi="Times New Roman" w:hint="eastAsia"/>
        </w:rPr>
        <w:t>每当，无论何时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whisper  v. </w:t>
      </w:r>
      <w:r w:rsidRPr="00DA26B0">
        <w:rPr>
          <w:rFonts w:ascii="Times New Roman" w:hAnsi="Times New Roman" w:hint="eastAsia"/>
        </w:rPr>
        <w:t>低语，私下说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whistle  n. </w:t>
      </w:r>
      <w:r w:rsidRPr="00DA26B0">
        <w:rPr>
          <w:rFonts w:ascii="Times New Roman" w:hAnsi="Times New Roman" w:hint="eastAsia"/>
        </w:rPr>
        <w:t>口哨，口哨声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widespread  a.</w:t>
      </w:r>
      <w:r w:rsidRPr="00DA26B0">
        <w:rPr>
          <w:rFonts w:ascii="Times New Roman" w:hAnsi="Times New Roman" w:hint="eastAsia"/>
        </w:rPr>
        <w:t>分布广的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普遍的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wild  a. </w:t>
      </w:r>
      <w:r w:rsidRPr="00DA26B0">
        <w:rPr>
          <w:rFonts w:ascii="Times New Roman" w:hAnsi="Times New Roman" w:hint="eastAsia"/>
        </w:rPr>
        <w:t>未开发的，荒凉的；野生的，野的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(wildly adv. </w:t>
      </w:r>
      <w:r w:rsidRPr="00DA26B0">
        <w:rPr>
          <w:rFonts w:ascii="Times New Roman" w:hAnsi="Times New Roman" w:hint="eastAsia"/>
        </w:rPr>
        <w:t>野蛮地，极烈地）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 w:hint="eastAsia"/>
        </w:rPr>
        <w:t>（</w:t>
      </w:r>
      <w:r w:rsidRPr="00DA26B0">
        <w:rPr>
          <w:rFonts w:ascii="Times New Roman" w:hAnsi="Times New Roman"/>
        </w:rPr>
        <w:t xml:space="preserve">wilderness n. </w:t>
      </w:r>
      <w:r w:rsidRPr="00DA26B0">
        <w:rPr>
          <w:rFonts w:ascii="Times New Roman" w:hAnsi="Times New Roman" w:hint="eastAsia"/>
        </w:rPr>
        <w:t>荒漠，植物丛生的地方）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wildlife  n. </w:t>
      </w:r>
      <w:r w:rsidRPr="00DA26B0">
        <w:rPr>
          <w:rFonts w:ascii="Times New Roman" w:hAnsi="Times New Roman" w:hint="eastAsia"/>
        </w:rPr>
        <w:t>野生动物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windy  a. </w:t>
      </w:r>
      <w:r w:rsidRPr="00DA26B0">
        <w:rPr>
          <w:rFonts w:ascii="Times New Roman" w:hAnsi="Times New Roman" w:hint="eastAsia"/>
        </w:rPr>
        <w:t>有风的，多风的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winter  n. </w:t>
      </w:r>
      <w:r w:rsidRPr="00DA26B0">
        <w:rPr>
          <w:rFonts w:ascii="Times New Roman" w:hAnsi="Times New Roman" w:hint="eastAsia"/>
        </w:rPr>
        <w:t>冬天，冬季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wire  n. </w:t>
      </w:r>
      <w:r w:rsidRPr="00DA26B0">
        <w:rPr>
          <w:rFonts w:ascii="Times New Roman" w:hAnsi="Times New Roman" w:hint="eastAsia"/>
        </w:rPr>
        <w:t>电线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wisdom  n. </w:t>
      </w:r>
      <w:r w:rsidRPr="00DA26B0">
        <w:rPr>
          <w:rFonts w:ascii="Times New Roman" w:hAnsi="Times New Roman" w:hint="eastAsia"/>
        </w:rPr>
        <w:t>智慧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wise  a. </w:t>
      </w:r>
      <w:r w:rsidRPr="00DA26B0">
        <w:rPr>
          <w:rFonts w:ascii="Times New Roman" w:hAnsi="Times New Roman" w:hint="eastAsia"/>
        </w:rPr>
        <w:t>聪明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英明的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有见识的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wolf</w:t>
      </w:r>
      <w:r w:rsidRPr="00DA26B0">
        <w:rPr>
          <w:rFonts w:ascii="Times New Roman" w:hAnsi="Times New Roman" w:hint="eastAsia"/>
        </w:rPr>
        <w:t>（复</w:t>
      </w:r>
      <w:r w:rsidRPr="00DA26B0">
        <w:rPr>
          <w:rFonts w:ascii="Times New Roman" w:hAnsi="Times New Roman"/>
        </w:rPr>
        <w:t>wolves</w:t>
      </w:r>
      <w:r w:rsidRPr="00DA26B0">
        <w:rPr>
          <w:rFonts w:ascii="Times New Roman" w:hAnsi="Times New Roman" w:hint="eastAsia"/>
        </w:rPr>
        <w:t>）</w:t>
      </w:r>
      <w:r w:rsidRPr="00DA26B0">
        <w:rPr>
          <w:rFonts w:ascii="Times New Roman" w:hAnsi="Times New Roman"/>
        </w:rPr>
        <w:t xml:space="preserve">  n. </w:t>
      </w:r>
      <w:r w:rsidRPr="00DA26B0">
        <w:rPr>
          <w:rFonts w:ascii="Times New Roman" w:hAnsi="Times New Roman" w:hint="eastAsia"/>
        </w:rPr>
        <w:t>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worm  n. </w:t>
      </w:r>
      <w:r w:rsidRPr="00DA26B0">
        <w:rPr>
          <w:rFonts w:ascii="Times New Roman" w:hAnsi="Times New Roman" w:hint="eastAsia"/>
        </w:rPr>
        <w:t>软体虫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蠕虫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尤指蚯蚓</w:t>
      </w:r>
      <w:r w:rsidRPr="00DA26B0">
        <w:rPr>
          <w:rFonts w:ascii="Times New Roman" w:hAnsi="Times New Roman"/>
        </w:rPr>
        <w:t>)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worn  a. </w:t>
      </w:r>
      <w:r w:rsidRPr="00DA26B0">
        <w:rPr>
          <w:rFonts w:ascii="Times New Roman" w:hAnsi="Times New Roman" w:hint="eastAsia"/>
        </w:rPr>
        <w:t>用坏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用旧的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疲惫的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worried  a. </w:t>
      </w:r>
      <w:r w:rsidRPr="00DA26B0">
        <w:rPr>
          <w:rFonts w:ascii="Times New Roman" w:hAnsi="Times New Roman" w:hint="eastAsia"/>
        </w:rPr>
        <w:t>担心的，烦恼的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wound  vt.</w:t>
      </w:r>
      <w:r w:rsidRPr="00DA26B0">
        <w:rPr>
          <w:rFonts w:ascii="Times New Roman" w:hAnsi="Times New Roman" w:hint="eastAsia"/>
        </w:rPr>
        <w:t>伤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伤害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创伤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伤口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wrist  n. </w:t>
      </w:r>
      <w:r w:rsidRPr="00DA26B0">
        <w:rPr>
          <w:rFonts w:ascii="Times New Roman" w:hAnsi="Times New Roman" w:hint="eastAsia"/>
        </w:rPr>
        <w:t>手腕，腕关节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X-ray  n. X</w:t>
      </w:r>
      <w:r w:rsidRPr="00DA26B0">
        <w:rPr>
          <w:rFonts w:ascii="Times New Roman" w:hAnsi="Times New Roman" w:hint="eastAsia"/>
        </w:rPr>
        <w:t>射线；</w:t>
      </w:r>
      <w:r w:rsidRPr="00DA26B0">
        <w:rPr>
          <w:rFonts w:ascii="Times New Roman" w:hAnsi="Times New Roman"/>
        </w:rPr>
        <w:t>X</w:t>
      </w:r>
      <w:r w:rsidRPr="00DA26B0">
        <w:rPr>
          <w:rFonts w:ascii="Times New Roman" w:hAnsi="Times New Roman" w:hint="eastAsia"/>
        </w:rPr>
        <w:t>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yoghurt  n. </w:t>
      </w:r>
      <w:r w:rsidRPr="00DA26B0">
        <w:rPr>
          <w:rFonts w:ascii="Times New Roman" w:hAnsi="Times New Roman" w:hint="eastAsia"/>
        </w:rPr>
        <w:t>酸奶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yummy  a. </w:t>
      </w:r>
      <w:r w:rsidRPr="00DA26B0">
        <w:rPr>
          <w:rFonts w:ascii="Times New Roman" w:hAnsi="Times New Roman" w:hint="eastAsia"/>
        </w:rPr>
        <w:t>很好吃的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zebra  n. </w:t>
      </w:r>
      <w:r w:rsidRPr="00DA26B0">
        <w:rPr>
          <w:rFonts w:ascii="Times New Roman" w:hAnsi="Times New Roman" w:hint="eastAsia"/>
        </w:rPr>
        <w:t>斑马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zero  n. &amp; num.</w:t>
      </w:r>
      <w:r w:rsidRPr="00DA26B0">
        <w:rPr>
          <w:rFonts w:ascii="Times New Roman" w:hAnsi="Times New Roman" w:hint="eastAsia"/>
        </w:rPr>
        <w:t>零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零度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零点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zip  v.&amp; n.</w:t>
      </w:r>
      <w:r w:rsidRPr="00DA26B0">
        <w:rPr>
          <w:rFonts w:ascii="Times New Roman" w:hAnsi="Times New Roman" w:hint="eastAsia"/>
        </w:rPr>
        <w:t>拉开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或扣上</w:t>
      </w:r>
      <w:r w:rsidRPr="00DA26B0">
        <w:rPr>
          <w:rFonts w:ascii="Times New Roman" w:hAnsi="Times New Roman"/>
        </w:rPr>
        <w:t>)……</w:t>
      </w:r>
      <w:r w:rsidRPr="00DA26B0">
        <w:rPr>
          <w:rFonts w:ascii="Times New Roman" w:hAnsi="Times New Roman" w:hint="eastAsia"/>
        </w:rPr>
        <w:t>的拉链；拉链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zoo  n. </w:t>
      </w:r>
      <w:r w:rsidRPr="00DA26B0">
        <w:rPr>
          <w:rFonts w:ascii="Times New Roman" w:hAnsi="Times New Roman" w:hint="eastAsia"/>
        </w:rPr>
        <w:t>动物园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 55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abandon   v.</w:t>
      </w:r>
      <w:r w:rsidRPr="00DA26B0">
        <w:rPr>
          <w:rFonts w:ascii="Times New Roman" w:hAnsi="Times New Roman" w:hint="eastAsia"/>
        </w:rPr>
        <w:t>抛弃，舍弃，放弃</w:t>
      </w:r>
      <w:r w:rsidRPr="00DA26B0">
        <w:rPr>
          <w:rFonts w:ascii="Times New Roman" w:hAnsi="Times New Roman"/>
        </w:rPr>
        <w:t xml:space="preserve">                  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abnormal  a. </w:t>
      </w:r>
      <w:r w:rsidRPr="00DA26B0">
        <w:rPr>
          <w:rFonts w:ascii="Times New Roman" w:hAnsi="Times New Roman" w:hint="eastAsia"/>
        </w:rPr>
        <w:t>反常的，变态的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abolish  v. </w:t>
      </w:r>
      <w:r w:rsidRPr="00DA26B0">
        <w:rPr>
          <w:rFonts w:ascii="Times New Roman" w:hAnsi="Times New Roman" w:hint="eastAsia"/>
        </w:rPr>
        <w:t>废除，废止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abortion  v. </w:t>
      </w:r>
      <w:r w:rsidRPr="00DA26B0">
        <w:rPr>
          <w:rFonts w:ascii="Times New Roman" w:hAnsi="Times New Roman" w:hint="eastAsia"/>
        </w:rPr>
        <w:t>人工流产，堕胎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abrupt  a. </w:t>
      </w:r>
      <w:r w:rsidRPr="00DA26B0">
        <w:rPr>
          <w:rFonts w:ascii="Times New Roman" w:hAnsi="Times New Roman" w:hint="eastAsia"/>
        </w:rPr>
        <w:t>突然的，意外的，粗鲁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absolute  a. </w:t>
      </w:r>
      <w:r w:rsidRPr="00DA26B0">
        <w:rPr>
          <w:rFonts w:ascii="Times New Roman" w:hAnsi="Times New Roman" w:hint="eastAsia"/>
        </w:rPr>
        <w:t>完全的，绝对的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abstract  a. </w:t>
      </w:r>
      <w:r w:rsidRPr="00DA26B0">
        <w:rPr>
          <w:rFonts w:ascii="Times New Roman" w:hAnsi="Times New Roman" w:hint="eastAsia"/>
        </w:rPr>
        <w:t>抽象的</w:t>
      </w:r>
      <w:r w:rsidRPr="00DA26B0">
        <w:rPr>
          <w:rFonts w:ascii="Times New Roman" w:hAnsi="Times New Roman"/>
        </w:rPr>
        <w:t xml:space="preserve">  n.</w:t>
      </w:r>
      <w:r w:rsidRPr="00DA26B0">
        <w:rPr>
          <w:rFonts w:ascii="Times New Roman" w:hAnsi="Times New Roman" w:hint="eastAsia"/>
        </w:rPr>
        <w:t>摘要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absurd  a.</w:t>
      </w:r>
      <w:r w:rsidRPr="00DA26B0">
        <w:rPr>
          <w:rFonts w:ascii="Times New Roman" w:hAnsi="Times New Roman" w:hint="eastAsia"/>
        </w:rPr>
        <w:t>荒谬的，怪诞不经的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abundant  a.</w:t>
      </w:r>
      <w:r w:rsidRPr="00DA26B0">
        <w:rPr>
          <w:rFonts w:ascii="Times New Roman" w:hAnsi="Times New Roman" w:hint="eastAsia"/>
        </w:rPr>
        <w:t>大量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丰盛的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充裕的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abuse  v.</w:t>
      </w:r>
      <w:r w:rsidRPr="00DA26B0">
        <w:rPr>
          <w:rFonts w:ascii="Times New Roman" w:hAnsi="Times New Roman" w:hint="eastAsia"/>
        </w:rPr>
        <w:t>（酗酒）滥用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虐待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辱骂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academy  n.</w:t>
      </w:r>
      <w:r w:rsidRPr="00DA26B0">
        <w:rPr>
          <w:rFonts w:ascii="Times New Roman" w:hAnsi="Times New Roman" w:hint="eastAsia"/>
        </w:rPr>
        <w:t>专科学院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学会，研究院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accelerate  v.</w:t>
      </w:r>
      <w:r w:rsidRPr="00DA26B0">
        <w:rPr>
          <w:rFonts w:ascii="Times New Roman" w:hAnsi="Times New Roman" w:hint="eastAsia"/>
        </w:rPr>
        <w:t>（使）加速，促进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accessible  a. </w:t>
      </w:r>
      <w:r w:rsidRPr="00DA26B0">
        <w:rPr>
          <w:rFonts w:ascii="Times New Roman" w:hAnsi="Times New Roman" w:hint="eastAsia"/>
        </w:rPr>
        <w:t>可到达的，可接受的，易相处的）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accompany  v. </w:t>
      </w:r>
      <w:r w:rsidRPr="00DA26B0">
        <w:rPr>
          <w:rFonts w:ascii="Times New Roman" w:hAnsi="Times New Roman" w:hint="eastAsia"/>
        </w:rPr>
        <w:t>陪同，陪伴，与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同时发生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accomplish  v. </w:t>
      </w:r>
      <w:r w:rsidRPr="00DA26B0">
        <w:rPr>
          <w:rFonts w:ascii="Times New Roman" w:hAnsi="Times New Roman" w:hint="eastAsia"/>
        </w:rPr>
        <w:t>完成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accountant  n. </w:t>
      </w:r>
      <w:r w:rsidRPr="00DA26B0">
        <w:rPr>
          <w:rFonts w:ascii="Times New Roman" w:hAnsi="Times New Roman" w:hint="eastAsia"/>
        </w:rPr>
        <w:t>会计，会计师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accumulate  v. </w:t>
      </w:r>
      <w:r w:rsidRPr="00DA26B0">
        <w:rPr>
          <w:rFonts w:ascii="Times New Roman" w:hAnsi="Times New Roman" w:hint="eastAsia"/>
        </w:rPr>
        <w:t>积累，积聚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accuracy  n. </w:t>
      </w:r>
      <w:r w:rsidRPr="00DA26B0">
        <w:rPr>
          <w:rFonts w:ascii="Times New Roman" w:hAnsi="Times New Roman" w:hint="eastAsia"/>
        </w:rPr>
        <w:t>准确，精确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accustomed  a. </w:t>
      </w:r>
      <w:r w:rsidRPr="00DA26B0">
        <w:rPr>
          <w:rFonts w:ascii="Times New Roman" w:hAnsi="Times New Roman" w:hint="eastAsia"/>
        </w:rPr>
        <w:t>习惯于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惯常的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acknowledge  v. </w:t>
      </w:r>
      <w:r w:rsidRPr="00DA26B0">
        <w:rPr>
          <w:rFonts w:ascii="Times New Roman" w:hAnsi="Times New Roman" w:hint="eastAsia"/>
        </w:rPr>
        <w:t>承认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acquaintance  n. </w:t>
      </w:r>
      <w:r w:rsidRPr="00DA26B0">
        <w:rPr>
          <w:rFonts w:ascii="Times New Roman" w:hAnsi="Times New Roman" w:hint="eastAsia"/>
        </w:rPr>
        <w:t>熟人，（与某人）认识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acquire  v. </w:t>
      </w:r>
      <w:r w:rsidRPr="00DA26B0">
        <w:rPr>
          <w:rFonts w:ascii="Times New Roman" w:hAnsi="Times New Roman" w:hint="eastAsia"/>
        </w:rPr>
        <w:t>获得，得到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acquisition  n. </w:t>
      </w:r>
      <w:r w:rsidRPr="00DA26B0">
        <w:rPr>
          <w:rFonts w:ascii="Times New Roman" w:hAnsi="Times New Roman" w:hint="eastAsia"/>
        </w:rPr>
        <w:t>获得，得到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acute a.</w:t>
      </w:r>
      <w:r w:rsidRPr="00DA26B0">
        <w:rPr>
          <w:rFonts w:ascii="Times New Roman" w:hAnsi="Times New Roman" w:hint="eastAsia"/>
        </w:rPr>
        <w:t>敏锐的，严重的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（病）急性的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adapt  v. </w:t>
      </w:r>
      <w:r w:rsidRPr="00DA26B0">
        <w:rPr>
          <w:rFonts w:ascii="Times New Roman" w:hAnsi="Times New Roman" w:hint="eastAsia"/>
        </w:rPr>
        <w:t>使适应，适合，改编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adaptation  n. </w:t>
      </w:r>
      <w:r w:rsidRPr="00DA26B0">
        <w:rPr>
          <w:rFonts w:ascii="Times New Roman" w:hAnsi="Times New Roman" w:hint="eastAsia"/>
        </w:rPr>
        <w:t>适应，改编本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addicted  a. </w:t>
      </w:r>
      <w:r w:rsidRPr="00DA26B0">
        <w:rPr>
          <w:rFonts w:ascii="Times New Roman" w:hAnsi="Times New Roman" w:hint="eastAsia"/>
        </w:rPr>
        <w:t>上瘾，成瘾，入迷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Day56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adequate  a. </w:t>
      </w:r>
      <w:r w:rsidRPr="00DA26B0">
        <w:rPr>
          <w:rFonts w:ascii="Times New Roman" w:hAnsi="Times New Roman" w:hint="eastAsia"/>
        </w:rPr>
        <w:t>足够的，合格的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adjust  v.</w:t>
      </w:r>
      <w:r w:rsidRPr="00DA26B0">
        <w:rPr>
          <w:rFonts w:ascii="Times New Roman" w:hAnsi="Times New Roman" w:hint="eastAsia"/>
        </w:rPr>
        <w:t>调整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适应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adjustment  n. </w:t>
      </w:r>
      <w:r w:rsidRPr="00DA26B0">
        <w:rPr>
          <w:rFonts w:ascii="Times New Roman" w:hAnsi="Times New Roman" w:hint="eastAsia"/>
        </w:rPr>
        <w:t>调整，适应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admirable  a.</w:t>
      </w:r>
      <w:r w:rsidRPr="00DA26B0">
        <w:rPr>
          <w:rFonts w:ascii="Times New Roman" w:hAnsi="Times New Roman" w:hint="eastAsia"/>
        </w:rPr>
        <w:t>值得赞赏的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可钦佩的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admission  n. </w:t>
      </w:r>
      <w:r w:rsidRPr="00DA26B0">
        <w:rPr>
          <w:rFonts w:ascii="Times New Roman" w:hAnsi="Times New Roman" w:hint="eastAsia"/>
        </w:rPr>
        <w:t>准入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接纳，入场费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adolescence  n. </w:t>
      </w:r>
      <w:r w:rsidRPr="00DA26B0">
        <w:rPr>
          <w:rFonts w:ascii="Times New Roman" w:hAnsi="Times New Roman" w:hint="eastAsia"/>
        </w:rPr>
        <w:t>青春，青春期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adolescent  n. </w:t>
      </w:r>
      <w:r w:rsidRPr="00DA26B0">
        <w:rPr>
          <w:rFonts w:ascii="Times New Roman" w:hAnsi="Times New Roman" w:hint="eastAsia"/>
        </w:rPr>
        <w:t>青少年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adopt  v. </w:t>
      </w:r>
      <w:r w:rsidRPr="00DA26B0">
        <w:rPr>
          <w:rFonts w:ascii="Times New Roman" w:hAnsi="Times New Roman" w:hint="eastAsia"/>
        </w:rPr>
        <w:t>收养，采用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adore  v.</w:t>
      </w:r>
      <w:r w:rsidRPr="00DA26B0">
        <w:rPr>
          <w:rFonts w:ascii="Times New Roman" w:hAnsi="Times New Roman" w:hint="eastAsia"/>
        </w:rPr>
        <w:t>（不用于进行时）热爱，崇拜某人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advocate  v. </w:t>
      </w:r>
      <w:r w:rsidRPr="00DA26B0">
        <w:rPr>
          <w:rFonts w:ascii="Times New Roman" w:hAnsi="Times New Roman" w:hint="eastAsia"/>
        </w:rPr>
        <w:t>拥护，支持，提倡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affection  n. </w:t>
      </w:r>
      <w:r w:rsidRPr="00DA26B0">
        <w:rPr>
          <w:rFonts w:ascii="Times New Roman" w:hAnsi="Times New Roman" w:hint="eastAsia"/>
        </w:rPr>
        <w:t>喜爱，钟爱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agency  n. </w:t>
      </w:r>
      <w:r w:rsidRPr="00DA26B0">
        <w:rPr>
          <w:rFonts w:ascii="Times New Roman" w:hAnsi="Times New Roman" w:hint="eastAsia"/>
        </w:rPr>
        <w:t>代理机构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agenda  n. </w:t>
      </w:r>
      <w:r w:rsidRPr="00DA26B0">
        <w:rPr>
          <w:rFonts w:ascii="Times New Roman" w:hAnsi="Times New Roman" w:hint="eastAsia"/>
        </w:rPr>
        <w:t>（会议）议程表，议事日程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agent  n. </w:t>
      </w:r>
      <w:r w:rsidRPr="00DA26B0">
        <w:rPr>
          <w:rFonts w:ascii="Times New Roman" w:hAnsi="Times New Roman" w:hint="eastAsia"/>
        </w:rPr>
        <w:t>代理人，经纪人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aggressive  a. </w:t>
      </w:r>
      <w:r w:rsidRPr="00DA26B0">
        <w:rPr>
          <w:rFonts w:ascii="Times New Roman" w:hAnsi="Times New Roman" w:hint="eastAsia"/>
        </w:rPr>
        <w:t>侵略的，咄咄逼人的，有进取心的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agricultural  a. </w:t>
      </w:r>
      <w:r w:rsidRPr="00DA26B0">
        <w:rPr>
          <w:rFonts w:ascii="Times New Roman" w:hAnsi="Times New Roman" w:hint="eastAsia"/>
        </w:rPr>
        <w:t>农业的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agriculture  n. </w:t>
      </w:r>
      <w:r w:rsidRPr="00DA26B0">
        <w:rPr>
          <w:rFonts w:ascii="Times New Roman" w:hAnsi="Times New Roman" w:hint="eastAsia"/>
        </w:rPr>
        <w:t>农业，农学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album  n. </w:t>
      </w:r>
      <w:r w:rsidRPr="00DA26B0">
        <w:rPr>
          <w:rFonts w:ascii="Times New Roman" w:hAnsi="Times New Roman" w:hint="eastAsia"/>
        </w:rPr>
        <w:t>相册，影集，集邮簿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alcoholic  a. / n. </w:t>
      </w:r>
      <w:r w:rsidRPr="00DA26B0">
        <w:rPr>
          <w:rFonts w:ascii="Times New Roman" w:hAnsi="Times New Roman" w:hint="eastAsia"/>
        </w:rPr>
        <w:t>含酒精的，酒鬼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algebra  n. </w:t>
      </w:r>
      <w:r w:rsidRPr="00DA26B0">
        <w:rPr>
          <w:rFonts w:ascii="Times New Roman" w:hAnsi="Times New Roman" w:hint="eastAsia"/>
        </w:rPr>
        <w:t>代数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alley  n. </w:t>
      </w:r>
      <w:r w:rsidRPr="00DA26B0">
        <w:rPr>
          <w:rFonts w:ascii="Times New Roman" w:hAnsi="Times New Roman" w:hint="eastAsia"/>
        </w:rPr>
        <w:t>小巷，胡同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allocate  v. </w:t>
      </w:r>
      <w:r w:rsidRPr="00DA26B0">
        <w:rPr>
          <w:rFonts w:ascii="Times New Roman" w:hAnsi="Times New Roman" w:hint="eastAsia"/>
        </w:rPr>
        <w:t>拨给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划归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分配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给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allowance  n. </w:t>
      </w:r>
      <w:r w:rsidRPr="00DA26B0">
        <w:rPr>
          <w:rFonts w:ascii="Times New Roman" w:hAnsi="Times New Roman" w:hint="eastAsia"/>
        </w:rPr>
        <w:t>津贴，补助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alongside  ad.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旁边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与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同时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altitude  n. </w:t>
      </w:r>
      <w:r w:rsidRPr="00DA26B0">
        <w:rPr>
          <w:rFonts w:ascii="Times New Roman" w:hAnsi="Times New Roman" w:hint="eastAsia"/>
        </w:rPr>
        <w:t>海拔高度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aluminium  n. </w:t>
      </w:r>
      <w:r w:rsidRPr="00DA26B0">
        <w:rPr>
          <w:rFonts w:ascii="Times New Roman" w:hAnsi="Times New Roman" w:hint="eastAsia"/>
        </w:rPr>
        <w:t>（化）铝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amateur  a. </w:t>
      </w:r>
      <w:r w:rsidRPr="00DA26B0">
        <w:rPr>
          <w:rFonts w:ascii="Times New Roman" w:hAnsi="Times New Roman" w:hint="eastAsia"/>
        </w:rPr>
        <w:t>业余的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Day57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ambiguous  a. </w:t>
      </w:r>
      <w:r w:rsidRPr="00DA26B0">
        <w:rPr>
          <w:rFonts w:ascii="Times New Roman" w:hAnsi="Times New Roman" w:hint="eastAsia"/>
        </w:rPr>
        <w:t>模棱两可的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ample  a. </w:t>
      </w:r>
      <w:r w:rsidRPr="00DA26B0">
        <w:rPr>
          <w:rFonts w:ascii="Times New Roman" w:hAnsi="Times New Roman" w:hint="eastAsia"/>
        </w:rPr>
        <w:t>足够的，丰裕的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amuse  vt. </w:t>
      </w:r>
      <w:r w:rsidRPr="00DA26B0">
        <w:rPr>
          <w:rFonts w:ascii="Times New Roman" w:hAnsi="Times New Roman" w:hint="eastAsia"/>
        </w:rPr>
        <w:t>（使人）快乐，逗乐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acchor n. /v.  </w:t>
      </w:r>
      <w:r w:rsidRPr="00DA26B0">
        <w:rPr>
          <w:rFonts w:ascii="Times New Roman" w:hAnsi="Times New Roman" w:hint="eastAsia"/>
        </w:rPr>
        <w:t>锚，抛锚，使固定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anecdote  n. </w:t>
      </w:r>
      <w:r w:rsidRPr="00DA26B0">
        <w:rPr>
          <w:rFonts w:ascii="Times New Roman" w:hAnsi="Times New Roman" w:hint="eastAsia"/>
        </w:rPr>
        <w:t>逸事，趣闻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anniversary  n. </w:t>
      </w:r>
      <w:r w:rsidRPr="00DA26B0">
        <w:rPr>
          <w:rFonts w:ascii="Times New Roman" w:hAnsi="Times New Roman" w:hint="eastAsia"/>
        </w:rPr>
        <w:t>周年纪念日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antique  n. </w:t>
      </w:r>
      <w:r w:rsidRPr="00DA26B0">
        <w:rPr>
          <w:rFonts w:ascii="Times New Roman" w:hAnsi="Times New Roman" w:hint="eastAsia"/>
        </w:rPr>
        <w:t>古董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apparent  a. </w:t>
      </w:r>
      <w:r w:rsidRPr="00DA26B0">
        <w:rPr>
          <w:rFonts w:ascii="Times New Roman" w:hAnsi="Times New Roman" w:hint="eastAsia"/>
        </w:rPr>
        <w:t>显而易见的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appeal  v. </w:t>
      </w:r>
      <w:r w:rsidRPr="00DA26B0">
        <w:rPr>
          <w:rFonts w:ascii="Times New Roman" w:hAnsi="Times New Roman" w:hint="eastAsia"/>
        </w:rPr>
        <w:t>上诉，申诉，吸引力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appendix n. </w:t>
      </w:r>
      <w:r w:rsidRPr="00DA26B0">
        <w:rPr>
          <w:rFonts w:ascii="Times New Roman" w:hAnsi="Times New Roman" w:hint="eastAsia"/>
        </w:rPr>
        <w:t>附录，阑尾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appetite  n. </w:t>
      </w:r>
      <w:r w:rsidRPr="00DA26B0">
        <w:rPr>
          <w:rFonts w:ascii="Times New Roman" w:hAnsi="Times New Roman" w:hint="eastAsia"/>
        </w:rPr>
        <w:t>食欲，胃口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applaud  v. / n. </w:t>
      </w:r>
      <w:r w:rsidRPr="00DA26B0">
        <w:rPr>
          <w:rFonts w:ascii="Times New Roman" w:hAnsi="Times New Roman" w:hint="eastAsia"/>
        </w:rPr>
        <w:t>鼓掌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赞许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赞赏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approval n.</w:t>
      </w:r>
      <w:r w:rsidRPr="00DA26B0">
        <w:rPr>
          <w:rFonts w:ascii="Times New Roman" w:hAnsi="Times New Roman" w:hint="eastAsia"/>
        </w:rPr>
        <w:t>赞成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同意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approve  v.</w:t>
      </w:r>
      <w:r w:rsidRPr="00DA26B0">
        <w:rPr>
          <w:rFonts w:ascii="Times New Roman" w:hAnsi="Times New Roman" w:hint="eastAsia"/>
        </w:rPr>
        <w:t>赞成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同意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批准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通过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arbitrary  a. </w:t>
      </w:r>
      <w:r w:rsidRPr="00DA26B0">
        <w:rPr>
          <w:rFonts w:ascii="Times New Roman" w:hAnsi="Times New Roman" w:hint="eastAsia"/>
        </w:rPr>
        <w:t>随心所欲的，独裁的，专断的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arch  n. </w:t>
      </w:r>
      <w:r w:rsidRPr="00DA26B0">
        <w:rPr>
          <w:rFonts w:ascii="Times New Roman" w:hAnsi="Times New Roman" w:hint="eastAsia"/>
        </w:rPr>
        <w:t>拱，拱门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architecture n.</w:t>
      </w:r>
      <w:r w:rsidRPr="00DA26B0">
        <w:rPr>
          <w:rFonts w:ascii="Times New Roman" w:hAnsi="Times New Roman" w:hint="eastAsia"/>
        </w:rPr>
        <w:t>建筑学，建筑设计，建筑风格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artificial a. </w:t>
      </w:r>
      <w:r w:rsidRPr="00DA26B0">
        <w:rPr>
          <w:rFonts w:ascii="Times New Roman" w:hAnsi="Times New Roman" w:hint="eastAsia"/>
        </w:rPr>
        <w:t>人工的，虚伪的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assess  v.</w:t>
      </w:r>
      <w:r w:rsidRPr="00DA26B0">
        <w:rPr>
          <w:rFonts w:ascii="Times New Roman" w:hAnsi="Times New Roman" w:hint="eastAsia"/>
        </w:rPr>
        <w:t>评价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评定（性质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质量）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assessment  n. </w:t>
      </w:r>
      <w:r w:rsidRPr="00DA26B0">
        <w:rPr>
          <w:rFonts w:ascii="Times New Roman" w:hAnsi="Times New Roman" w:hint="eastAsia"/>
        </w:rPr>
        <w:t>看法，评价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assist v. </w:t>
      </w:r>
      <w:r w:rsidRPr="00DA26B0">
        <w:rPr>
          <w:rFonts w:ascii="Times New Roman" w:hAnsi="Times New Roman" w:hint="eastAsia"/>
        </w:rPr>
        <w:t>帮助，协助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assistance  n. </w:t>
      </w:r>
      <w:r w:rsidRPr="00DA26B0">
        <w:rPr>
          <w:rFonts w:ascii="Times New Roman" w:hAnsi="Times New Roman" w:hint="eastAsia"/>
        </w:rPr>
        <w:t>帮助，援助，支持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associate  v. </w:t>
      </w:r>
      <w:r w:rsidRPr="00DA26B0">
        <w:rPr>
          <w:rFonts w:ascii="Times New Roman" w:hAnsi="Times New Roman" w:hint="eastAsia"/>
        </w:rPr>
        <w:t>联想，联系，交往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assume  v. </w:t>
      </w:r>
      <w:r w:rsidRPr="00DA26B0">
        <w:rPr>
          <w:rFonts w:ascii="Times New Roman" w:hAnsi="Times New Roman" w:hint="eastAsia"/>
        </w:rPr>
        <w:t>假定，假设，承担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assumption  n. </w:t>
      </w:r>
      <w:r w:rsidRPr="00DA26B0">
        <w:rPr>
          <w:rFonts w:ascii="Times New Roman" w:hAnsi="Times New Roman" w:hint="eastAsia"/>
        </w:rPr>
        <w:t>假定，假设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astonish  vt. </w:t>
      </w:r>
      <w:r w:rsidRPr="00DA26B0">
        <w:rPr>
          <w:rFonts w:ascii="Times New Roman" w:hAnsi="Times New Roman" w:hint="eastAsia"/>
        </w:rPr>
        <w:t>使惊讶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Day58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athletic  a. </w:t>
      </w:r>
      <w:r w:rsidRPr="00DA26B0">
        <w:rPr>
          <w:rFonts w:ascii="Times New Roman" w:hAnsi="Times New Roman" w:hint="eastAsia"/>
        </w:rPr>
        <w:t>健壮的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运动的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attain  v.</w:t>
      </w:r>
      <w:r w:rsidRPr="00DA26B0">
        <w:rPr>
          <w:rFonts w:ascii="Times New Roman" w:hAnsi="Times New Roman" w:hint="eastAsia"/>
        </w:rPr>
        <w:t>（经过努力）获得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得到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attraction  n. </w:t>
      </w:r>
      <w:r w:rsidRPr="00DA26B0">
        <w:rPr>
          <w:rFonts w:ascii="Times New Roman" w:hAnsi="Times New Roman" w:hint="eastAsia"/>
        </w:rPr>
        <w:t>吸引，爱慕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authentic  a. </w:t>
      </w:r>
      <w:r w:rsidRPr="00DA26B0">
        <w:rPr>
          <w:rFonts w:ascii="Times New Roman" w:hAnsi="Times New Roman" w:hint="eastAsia"/>
        </w:rPr>
        <w:t>真正的，真品的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autonomous  a. </w:t>
      </w:r>
      <w:r w:rsidRPr="00DA26B0">
        <w:rPr>
          <w:rFonts w:ascii="Times New Roman" w:hAnsi="Times New Roman" w:hint="eastAsia"/>
        </w:rPr>
        <w:t>自治的，自主的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awesome  a.</w:t>
      </w:r>
      <w:r w:rsidRPr="00DA26B0">
        <w:rPr>
          <w:rFonts w:ascii="Times New Roman" w:hAnsi="Times New Roman" w:hint="eastAsia"/>
        </w:rPr>
        <w:t>令人惊叹的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很困难的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awkward  a.</w:t>
      </w:r>
      <w:r w:rsidRPr="00DA26B0">
        <w:rPr>
          <w:rFonts w:ascii="Times New Roman" w:hAnsi="Times New Roman" w:hint="eastAsia"/>
        </w:rPr>
        <w:t>令人尴尬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使人难堪的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bachelor  n. </w:t>
      </w:r>
      <w:r w:rsidRPr="00DA26B0">
        <w:rPr>
          <w:rFonts w:ascii="Times New Roman" w:hAnsi="Times New Roman" w:hint="eastAsia"/>
        </w:rPr>
        <w:t>未婚男子，单身汉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bacterium 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bacteria) n. </w:t>
      </w:r>
      <w:r w:rsidRPr="00DA26B0">
        <w:rPr>
          <w:rFonts w:ascii="Times New Roman" w:hAnsi="Times New Roman" w:hint="eastAsia"/>
        </w:rPr>
        <w:t>细菌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bake  v. </w:t>
      </w:r>
      <w:r w:rsidRPr="00DA26B0">
        <w:rPr>
          <w:rFonts w:ascii="Times New Roman" w:hAnsi="Times New Roman" w:hint="eastAsia"/>
        </w:rPr>
        <w:t>烤；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烘（面包）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bakery  n. </w:t>
      </w:r>
      <w:r w:rsidRPr="00DA26B0">
        <w:rPr>
          <w:rFonts w:ascii="Times New Roman" w:hAnsi="Times New Roman" w:hint="eastAsia"/>
        </w:rPr>
        <w:t>面包店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balcony  n. </w:t>
      </w:r>
      <w:r w:rsidRPr="00DA26B0">
        <w:rPr>
          <w:rFonts w:ascii="Times New Roman" w:hAnsi="Times New Roman" w:hint="eastAsia"/>
        </w:rPr>
        <w:t>阳台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ballet  n. </w:t>
      </w:r>
      <w:r w:rsidRPr="00DA26B0">
        <w:rPr>
          <w:rFonts w:ascii="Times New Roman" w:hAnsi="Times New Roman" w:hint="eastAsia"/>
        </w:rPr>
        <w:t>芭蕾舞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ban  n. </w:t>
      </w:r>
      <w:r w:rsidRPr="00DA26B0">
        <w:rPr>
          <w:rFonts w:ascii="Times New Roman" w:hAnsi="Times New Roman" w:hint="eastAsia"/>
        </w:rPr>
        <w:t>禁令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禁止；取缔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bandage  n. </w:t>
      </w:r>
      <w:r w:rsidRPr="00DA26B0">
        <w:rPr>
          <w:rFonts w:ascii="Times New Roman" w:hAnsi="Times New Roman" w:hint="eastAsia"/>
        </w:rPr>
        <w:t>绷带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barber  n. </w:t>
      </w:r>
      <w:r w:rsidRPr="00DA26B0">
        <w:rPr>
          <w:rFonts w:ascii="Times New Roman" w:hAnsi="Times New Roman" w:hint="eastAsia"/>
        </w:rPr>
        <w:t>（为男人理发）理发师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barbershop n. </w:t>
      </w:r>
      <w:r w:rsidRPr="00DA26B0">
        <w:rPr>
          <w:rFonts w:ascii="Times New Roman" w:hAnsi="Times New Roman" w:hint="eastAsia"/>
        </w:rPr>
        <w:t>理发店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bare  a. </w:t>
      </w:r>
      <w:r w:rsidRPr="00DA26B0">
        <w:rPr>
          <w:rFonts w:ascii="Times New Roman" w:hAnsi="Times New Roman" w:hint="eastAsia"/>
        </w:rPr>
        <w:t>裸露的，光秃秃的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barrier  n. </w:t>
      </w:r>
      <w:r w:rsidRPr="00DA26B0">
        <w:rPr>
          <w:rFonts w:ascii="Times New Roman" w:hAnsi="Times New Roman" w:hint="eastAsia"/>
        </w:rPr>
        <w:t>屏障，障碍，关卡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bay  n. </w:t>
      </w:r>
      <w:r w:rsidRPr="00DA26B0">
        <w:rPr>
          <w:rFonts w:ascii="Times New Roman" w:hAnsi="Times New Roman" w:hint="eastAsia"/>
        </w:rPr>
        <w:t>湾；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海湾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beancurd  n. </w:t>
      </w:r>
      <w:r w:rsidRPr="00DA26B0">
        <w:rPr>
          <w:rFonts w:ascii="Times New Roman" w:hAnsi="Times New Roman" w:hint="eastAsia"/>
        </w:rPr>
        <w:t>豆腐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behalf  n. </w:t>
      </w:r>
      <w:r w:rsidRPr="00DA26B0">
        <w:rPr>
          <w:rFonts w:ascii="Times New Roman" w:hAnsi="Times New Roman" w:hint="eastAsia"/>
        </w:rPr>
        <w:t>代表某人，为了某人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being  n. </w:t>
      </w:r>
      <w:r w:rsidRPr="00DA26B0">
        <w:rPr>
          <w:rFonts w:ascii="Times New Roman" w:hAnsi="Times New Roman" w:hint="eastAsia"/>
        </w:rPr>
        <w:t>物；生物；人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belly  n. </w:t>
      </w:r>
      <w:r w:rsidRPr="00DA26B0">
        <w:rPr>
          <w:rFonts w:ascii="Times New Roman" w:hAnsi="Times New Roman" w:hint="eastAsia"/>
        </w:rPr>
        <w:t>肚子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beneficial  a. </w:t>
      </w:r>
      <w:r w:rsidRPr="00DA26B0">
        <w:rPr>
          <w:rFonts w:ascii="Times New Roman" w:hAnsi="Times New Roman" w:hint="eastAsia"/>
        </w:rPr>
        <w:t>有利的，有帮助的，有用的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betray  v.</w:t>
      </w:r>
      <w:r w:rsidRPr="00DA26B0">
        <w:rPr>
          <w:rFonts w:ascii="Times New Roman" w:hAnsi="Times New Roman" w:hint="eastAsia"/>
        </w:rPr>
        <w:t>出卖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泄露（机密）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辜负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bid  v./ n. </w:t>
      </w:r>
      <w:r w:rsidRPr="00DA26B0">
        <w:rPr>
          <w:rFonts w:ascii="Times New Roman" w:hAnsi="Times New Roman" w:hint="eastAsia"/>
        </w:rPr>
        <w:t>出价，投标，向（某人）道别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bingo  n. </w:t>
      </w:r>
      <w:r w:rsidRPr="00DA26B0">
        <w:rPr>
          <w:rFonts w:ascii="Times New Roman" w:hAnsi="Times New Roman" w:hint="eastAsia"/>
        </w:rPr>
        <w:t>宾戈游戏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Day59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biochemistry n. </w:t>
      </w:r>
      <w:r w:rsidRPr="00DA26B0">
        <w:rPr>
          <w:rFonts w:ascii="Times New Roman" w:hAnsi="Times New Roman" w:hint="eastAsia"/>
        </w:rPr>
        <w:t>生物化学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biography  n. </w:t>
      </w:r>
      <w:r w:rsidRPr="00DA26B0">
        <w:rPr>
          <w:rFonts w:ascii="Times New Roman" w:hAnsi="Times New Roman" w:hint="eastAsia"/>
        </w:rPr>
        <w:t>传记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bishop  n. </w:t>
      </w:r>
      <w:r w:rsidRPr="00DA26B0">
        <w:rPr>
          <w:rFonts w:ascii="Times New Roman" w:hAnsi="Times New Roman" w:hint="eastAsia"/>
        </w:rPr>
        <w:t>主教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bless  vt. </w:t>
      </w:r>
      <w:r w:rsidRPr="00DA26B0">
        <w:rPr>
          <w:rFonts w:ascii="Times New Roman" w:hAnsi="Times New Roman" w:hint="eastAsia"/>
        </w:rPr>
        <w:t>保佑，降福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bond  n. /v. </w:t>
      </w:r>
      <w:r w:rsidRPr="00DA26B0">
        <w:rPr>
          <w:rFonts w:ascii="Times New Roman" w:hAnsi="Times New Roman" w:hint="eastAsia"/>
        </w:rPr>
        <w:t>纽带，联系，债券，使牢固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boom  n. / v. </w:t>
      </w:r>
      <w:r w:rsidRPr="00DA26B0">
        <w:rPr>
          <w:rFonts w:ascii="Times New Roman" w:hAnsi="Times New Roman" w:hint="eastAsia"/>
        </w:rPr>
        <w:t>繁荣，轰鸣，激增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booth  n.</w:t>
      </w:r>
      <w:r w:rsidRPr="00DA26B0">
        <w:rPr>
          <w:rFonts w:ascii="Times New Roman" w:hAnsi="Times New Roman" w:hint="eastAsia"/>
        </w:rPr>
        <w:t>岗；（为某种用途而设的）亭或小隔间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botanical  a. </w:t>
      </w:r>
      <w:r w:rsidRPr="00DA26B0">
        <w:rPr>
          <w:rFonts w:ascii="Times New Roman" w:hAnsi="Times New Roman" w:hint="eastAsia"/>
        </w:rPr>
        <w:t>植物学的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botany  n. </w:t>
      </w:r>
      <w:r w:rsidRPr="00DA26B0">
        <w:rPr>
          <w:rFonts w:ascii="Times New Roman" w:hAnsi="Times New Roman" w:hint="eastAsia"/>
        </w:rPr>
        <w:t>植物；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植物学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bounce  v. </w:t>
      </w:r>
      <w:r w:rsidRPr="00DA26B0">
        <w:rPr>
          <w:rFonts w:ascii="Times New Roman" w:hAnsi="Times New Roman" w:hint="eastAsia"/>
        </w:rPr>
        <w:t>弹起，蹦，上下晃动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bound  a. </w:t>
      </w:r>
      <w:r w:rsidRPr="00DA26B0">
        <w:rPr>
          <w:rFonts w:ascii="Times New Roman" w:hAnsi="Times New Roman" w:hint="eastAsia"/>
        </w:rPr>
        <w:t>被束缚的；被绑的；有义务的</w:t>
      </w:r>
      <w:r w:rsidRPr="00DA26B0">
        <w:rPr>
          <w:rFonts w:ascii="Times New Roman" w:hAnsi="Times New Roman"/>
        </w:rPr>
        <w:t xml:space="preserve">  v.&amp; n. </w:t>
      </w:r>
      <w:r w:rsidRPr="00DA26B0">
        <w:rPr>
          <w:rFonts w:ascii="Times New Roman" w:hAnsi="Times New Roman" w:hint="eastAsia"/>
        </w:rPr>
        <w:t>跳跃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boundary  n. </w:t>
      </w:r>
      <w:r w:rsidRPr="00DA26B0">
        <w:rPr>
          <w:rFonts w:ascii="Times New Roman" w:hAnsi="Times New Roman" w:hint="eastAsia"/>
        </w:rPr>
        <w:t>边界，界限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bow  v.&amp; n. </w:t>
      </w:r>
      <w:r w:rsidRPr="00DA26B0">
        <w:rPr>
          <w:rFonts w:ascii="Times New Roman" w:hAnsi="Times New Roman" w:hint="eastAsia"/>
        </w:rPr>
        <w:t>鞠躬，弯腰行礼，弓状物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boycott  v. </w:t>
      </w:r>
      <w:r w:rsidRPr="00DA26B0">
        <w:rPr>
          <w:rFonts w:ascii="Times New Roman" w:hAnsi="Times New Roman" w:hint="eastAsia"/>
        </w:rPr>
        <w:t>拒绝购买，抵制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breakthrough  n. </w:t>
      </w:r>
      <w:r w:rsidRPr="00DA26B0">
        <w:rPr>
          <w:rFonts w:ascii="Times New Roman" w:hAnsi="Times New Roman" w:hint="eastAsia"/>
        </w:rPr>
        <w:t>重大进展，突破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brewery  n. </w:t>
      </w:r>
      <w:r w:rsidRPr="00DA26B0">
        <w:rPr>
          <w:rFonts w:ascii="Times New Roman" w:hAnsi="Times New Roman" w:hint="eastAsia"/>
        </w:rPr>
        <w:t>啤酒厂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brochure  n. </w:t>
      </w:r>
      <w:r w:rsidRPr="00DA26B0">
        <w:rPr>
          <w:rFonts w:ascii="Times New Roman" w:hAnsi="Times New Roman" w:hint="eastAsia"/>
        </w:rPr>
        <w:t>资料（或广告）手册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brunch  n. </w:t>
      </w:r>
      <w:r w:rsidRPr="00DA26B0">
        <w:rPr>
          <w:rFonts w:ascii="Times New Roman" w:hAnsi="Times New Roman" w:hint="eastAsia"/>
        </w:rPr>
        <w:t>早午饭（晚早饭）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Buddhism  n. </w:t>
      </w:r>
      <w:r w:rsidRPr="00DA26B0">
        <w:rPr>
          <w:rFonts w:ascii="Times New Roman" w:hAnsi="Times New Roman" w:hint="eastAsia"/>
        </w:rPr>
        <w:t>佛教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buffet  n. </w:t>
      </w:r>
      <w:r w:rsidRPr="00DA26B0">
        <w:rPr>
          <w:rFonts w:ascii="Times New Roman" w:hAnsi="Times New Roman" w:hint="eastAsia"/>
        </w:rPr>
        <w:t>自助餐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bungalow  n. </w:t>
      </w:r>
      <w:r w:rsidRPr="00DA26B0">
        <w:rPr>
          <w:rFonts w:ascii="Times New Roman" w:hAnsi="Times New Roman" w:hint="eastAsia"/>
        </w:rPr>
        <w:t>平房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burden  n. </w:t>
      </w:r>
      <w:r w:rsidRPr="00DA26B0">
        <w:rPr>
          <w:rFonts w:ascii="Times New Roman" w:hAnsi="Times New Roman" w:hint="eastAsia"/>
        </w:rPr>
        <w:t>（义务，责任的）重担，负担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bureaucratic   a. </w:t>
      </w:r>
      <w:r w:rsidRPr="00DA26B0">
        <w:rPr>
          <w:rFonts w:ascii="Times New Roman" w:hAnsi="Times New Roman" w:hint="eastAsia"/>
        </w:rPr>
        <w:t>官僚的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cab  n. </w:t>
      </w:r>
      <w:r w:rsidRPr="00DA26B0">
        <w:rPr>
          <w:rFonts w:ascii="Times New Roman" w:hAnsi="Times New Roman" w:hint="eastAsia"/>
        </w:rPr>
        <w:t>（美）出租车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cafeteria  n. </w:t>
      </w:r>
      <w:r w:rsidRPr="00DA26B0">
        <w:rPr>
          <w:rFonts w:ascii="Times New Roman" w:hAnsi="Times New Roman" w:hint="eastAsia"/>
        </w:rPr>
        <w:t>自助餐厅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campaign  n. </w:t>
      </w:r>
      <w:r w:rsidRPr="00DA26B0">
        <w:rPr>
          <w:rFonts w:ascii="Times New Roman" w:hAnsi="Times New Roman" w:hint="eastAsia"/>
        </w:rPr>
        <w:t>活动，运动，战役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canal  n. </w:t>
      </w:r>
      <w:r w:rsidRPr="00DA26B0">
        <w:rPr>
          <w:rFonts w:ascii="Times New Roman" w:hAnsi="Times New Roman" w:hint="eastAsia"/>
        </w:rPr>
        <w:t>运河；水道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Day60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candidate  n. </w:t>
      </w:r>
      <w:r w:rsidRPr="00DA26B0">
        <w:rPr>
          <w:rFonts w:ascii="Times New Roman" w:hAnsi="Times New Roman" w:hint="eastAsia"/>
        </w:rPr>
        <w:t>候选人，申请人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capsule  n. </w:t>
      </w:r>
      <w:r w:rsidRPr="00DA26B0">
        <w:rPr>
          <w:rFonts w:ascii="Times New Roman" w:hAnsi="Times New Roman" w:hint="eastAsia"/>
        </w:rPr>
        <w:t>（药）胶囊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caption  n. </w:t>
      </w:r>
      <w:r w:rsidRPr="00DA26B0">
        <w:rPr>
          <w:rFonts w:ascii="Times New Roman" w:hAnsi="Times New Roman" w:hint="eastAsia"/>
        </w:rPr>
        <w:t>（图片，漫画等的）说明文字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carbon  n. </w:t>
      </w:r>
      <w:r w:rsidRPr="00DA26B0">
        <w:rPr>
          <w:rFonts w:ascii="Times New Roman" w:hAnsi="Times New Roman" w:hint="eastAsia"/>
        </w:rPr>
        <w:t>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carrier  n. </w:t>
      </w:r>
      <w:r w:rsidRPr="00DA26B0">
        <w:rPr>
          <w:rFonts w:ascii="Times New Roman" w:hAnsi="Times New Roman" w:hint="eastAsia"/>
        </w:rPr>
        <w:t>搬运者；媒介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（自行车等的）置物架；（车的）货架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carve  vt.</w:t>
      </w:r>
      <w:r w:rsidRPr="00DA26B0">
        <w:rPr>
          <w:rFonts w:ascii="Times New Roman" w:hAnsi="Times New Roman" w:hint="eastAsia"/>
        </w:rPr>
        <w:t>刻；雕刻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cast (cast, cast)  v. </w:t>
      </w:r>
      <w:r w:rsidRPr="00DA26B0">
        <w:rPr>
          <w:rFonts w:ascii="Times New Roman" w:hAnsi="Times New Roman" w:hint="eastAsia"/>
        </w:rPr>
        <w:t>扔，抛，撒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casual a. </w:t>
      </w:r>
      <w:r w:rsidRPr="00DA26B0">
        <w:rPr>
          <w:rFonts w:ascii="Times New Roman" w:hAnsi="Times New Roman" w:hint="eastAsia"/>
        </w:rPr>
        <w:t>漫不经心的，不经意的，非正式的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catalogue   n. </w:t>
      </w:r>
      <w:r w:rsidRPr="00DA26B0">
        <w:rPr>
          <w:rFonts w:ascii="Times New Roman" w:hAnsi="Times New Roman" w:hint="eastAsia"/>
        </w:rPr>
        <w:t>目录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catastrophe  n. </w:t>
      </w:r>
      <w:r w:rsidRPr="00DA26B0">
        <w:rPr>
          <w:rFonts w:ascii="Times New Roman" w:hAnsi="Times New Roman" w:hint="eastAsia"/>
        </w:rPr>
        <w:t>灾难，灾祸，不幸事件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category  n. </w:t>
      </w:r>
      <w:r w:rsidRPr="00DA26B0">
        <w:rPr>
          <w:rFonts w:ascii="Times New Roman" w:hAnsi="Times New Roman" w:hint="eastAsia"/>
        </w:rPr>
        <w:t>类别，种类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cater  v. </w:t>
      </w:r>
      <w:r w:rsidRPr="00DA26B0">
        <w:rPr>
          <w:rFonts w:ascii="Times New Roman" w:hAnsi="Times New Roman" w:hint="eastAsia"/>
        </w:rPr>
        <w:t>提供饮食，迎合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Catholic  a. </w:t>
      </w:r>
      <w:r w:rsidRPr="00DA26B0">
        <w:rPr>
          <w:rFonts w:ascii="Times New Roman" w:hAnsi="Times New Roman" w:hint="eastAsia"/>
        </w:rPr>
        <w:t>天主教的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caution  n. </w:t>
      </w:r>
      <w:r w:rsidRPr="00DA26B0">
        <w:rPr>
          <w:rFonts w:ascii="Times New Roman" w:hAnsi="Times New Roman" w:hint="eastAsia"/>
        </w:rPr>
        <w:t>谨慎，小心，警告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champion  n. </w:t>
      </w:r>
      <w:r w:rsidRPr="00DA26B0">
        <w:rPr>
          <w:rFonts w:ascii="Times New Roman" w:hAnsi="Times New Roman" w:hint="eastAsia"/>
        </w:rPr>
        <w:t>冠军，斗争者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chaos  n. </w:t>
      </w:r>
      <w:r w:rsidRPr="00DA26B0">
        <w:rPr>
          <w:rFonts w:ascii="Times New Roman" w:hAnsi="Times New Roman" w:hint="eastAsia"/>
        </w:rPr>
        <w:t>混乱，杂乱，紊乱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characteristic  a. </w:t>
      </w:r>
      <w:r w:rsidRPr="00DA26B0">
        <w:rPr>
          <w:rFonts w:ascii="Times New Roman" w:hAnsi="Times New Roman" w:hint="eastAsia"/>
        </w:rPr>
        <w:t>典型的，独特的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cheers  int. </w:t>
      </w:r>
      <w:r w:rsidRPr="00DA26B0">
        <w:rPr>
          <w:rFonts w:ascii="Times New Roman" w:hAnsi="Times New Roman" w:hint="eastAsia"/>
        </w:rPr>
        <w:t>干杯，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口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谢谢，再见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choir  n. </w:t>
      </w:r>
      <w:r w:rsidRPr="00DA26B0">
        <w:rPr>
          <w:rFonts w:ascii="Times New Roman" w:hAnsi="Times New Roman" w:hint="eastAsia"/>
        </w:rPr>
        <w:t>合唱团，教堂的唱诗班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choke  n. &amp; v. </w:t>
      </w:r>
      <w:r w:rsidRPr="00DA26B0">
        <w:rPr>
          <w:rFonts w:ascii="Times New Roman" w:hAnsi="Times New Roman" w:hint="eastAsia"/>
        </w:rPr>
        <w:t>窒息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chorus  n. </w:t>
      </w:r>
      <w:r w:rsidRPr="00DA26B0">
        <w:rPr>
          <w:rFonts w:ascii="Times New Roman" w:hAnsi="Times New Roman" w:hint="eastAsia"/>
        </w:rPr>
        <w:t>合唱曲，歌咏队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Christian  n. </w:t>
      </w:r>
      <w:r w:rsidRPr="00DA26B0">
        <w:rPr>
          <w:rFonts w:ascii="Times New Roman" w:hAnsi="Times New Roman" w:hint="eastAsia"/>
        </w:rPr>
        <w:t>基督教徒和天主教徒的总称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circuit  n. </w:t>
      </w:r>
      <w:r w:rsidRPr="00DA26B0">
        <w:rPr>
          <w:rFonts w:ascii="Times New Roman" w:hAnsi="Times New Roman" w:hint="eastAsia"/>
        </w:rPr>
        <w:t>环形路线，电路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circulate  v. </w:t>
      </w:r>
      <w:r w:rsidRPr="00DA26B0">
        <w:rPr>
          <w:rFonts w:ascii="Times New Roman" w:hAnsi="Times New Roman" w:hint="eastAsia"/>
        </w:rPr>
        <w:t>（液体或气体）环流，循环，传播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civilian  n. </w:t>
      </w:r>
      <w:r w:rsidRPr="00DA26B0">
        <w:rPr>
          <w:rFonts w:ascii="Times New Roman" w:hAnsi="Times New Roman" w:hint="eastAsia"/>
        </w:rPr>
        <w:t>平民，老百姓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clarify  v. </w:t>
      </w:r>
      <w:r w:rsidRPr="00DA26B0">
        <w:rPr>
          <w:rFonts w:ascii="Times New Roman" w:hAnsi="Times New Roman" w:hint="eastAsia"/>
        </w:rPr>
        <w:t>澄清，阐明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classify  v. </w:t>
      </w:r>
      <w:r w:rsidRPr="00DA26B0">
        <w:rPr>
          <w:rFonts w:ascii="Times New Roman" w:hAnsi="Times New Roman" w:hint="eastAsia"/>
        </w:rPr>
        <w:t>分类，归类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Day61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clay  n. </w:t>
      </w:r>
      <w:r w:rsidRPr="00DA26B0">
        <w:rPr>
          <w:rFonts w:ascii="Times New Roman" w:hAnsi="Times New Roman" w:hint="eastAsia"/>
        </w:rPr>
        <w:t>黏土，陶土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click  v. </w:t>
      </w:r>
      <w:r w:rsidRPr="00DA26B0">
        <w:rPr>
          <w:rFonts w:ascii="Times New Roman" w:hAnsi="Times New Roman" w:hint="eastAsia"/>
        </w:rPr>
        <w:t>点击（计算机用语）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clumsy  a. </w:t>
      </w:r>
      <w:r w:rsidRPr="00DA26B0">
        <w:rPr>
          <w:rFonts w:ascii="Times New Roman" w:hAnsi="Times New Roman" w:hint="eastAsia"/>
        </w:rPr>
        <w:t>笨拙的，不灵巧的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coincidence  n. </w:t>
      </w:r>
      <w:r w:rsidRPr="00DA26B0">
        <w:rPr>
          <w:rFonts w:ascii="Times New Roman" w:hAnsi="Times New Roman" w:hint="eastAsia"/>
        </w:rPr>
        <w:t>巧合，巧事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comedy  n. </w:t>
      </w:r>
      <w:r w:rsidRPr="00DA26B0">
        <w:rPr>
          <w:rFonts w:ascii="Times New Roman" w:hAnsi="Times New Roman" w:hint="eastAsia"/>
        </w:rPr>
        <w:t>喜剧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comfort  n. </w:t>
      </w:r>
      <w:r w:rsidRPr="00DA26B0">
        <w:rPr>
          <w:rFonts w:ascii="Times New Roman" w:hAnsi="Times New Roman" w:hint="eastAsia"/>
        </w:rPr>
        <w:t>安慰；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慰问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command  n. &amp; v. </w:t>
      </w:r>
      <w:r w:rsidRPr="00DA26B0">
        <w:rPr>
          <w:rFonts w:ascii="Times New Roman" w:hAnsi="Times New Roman" w:hint="eastAsia"/>
        </w:rPr>
        <w:t>命令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commericial a.</w:t>
      </w:r>
      <w:r w:rsidRPr="00DA26B0">
        <w:rPr>
          <w:rFonts w:ascii="Times New Roman" w:hAnsi="Times New Roman" w:hint="eastAsia"/>
        </w:rPr>
        <w:t>贸易的，商业的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communism  n. </w:t>
      </w:r>
      <w:r w:rsidRPr="00DA26B0">
        <w:rPr>
          <w:rFonts w:ascii="Times New Roman" w:hAnsi="Times New Roman" w:hint="eastAsia"/>
        </w:rPr>
        <w:t>共产主义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communist  n. </w:t>
      </w:r>
      <w:r w:rsidRPr="00DA26B0">
        <w:rPr>
          <w:rFonts w:ascii="Times New Roman" w:hAnsi="Times New Roman" w:hint="eastAsia"/>
        </w:rPr>
        <w:t>共产主义者</w:t>
      </w:r>
      <w:r w:rsidRPr="00DA26B0">
        <w:rPr>
          <w:rFonts w:ascii="Times New Roman" w:hAnsi="Times New Roman"/>
        </w:rPr>
        <w:t xml:space="preserve"> a. </w:t>
      </w:r>
      <w:r w:rsidRPr="00DA26B0">
        <w:rPr>
          <w:rFonts w:ascii="Times New Roman" w:hAnsi="Times New Roman" w:hint="eastAsia"/>
        </w:rPr>
        <w:t>共产党的；共产主义的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compass  n. </w:t>
      </w:r>
      <w:r w:rsidRPr="00DA26B0">
        <w:rPr>
          <w:rFonts w:ascii="Times New Roman" w:hAnsi="Times New Roman" w:hint="eastAsia"/>
        </w:rPr>
        <w:t>罗盘，指南针，圆规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compensate  v. </w:t>
      </w:r>
      <w:r w:rsidRPr="00DA26B0">
        <w:rPr>
          <w:rFonts w:ascii="Times New Roman" w:hAnsi="Times New Roman" w:hint="eastAsia"/>
        </w:rPr>
        <w:t>补偿，弥补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competence  n.</w:t>
      </w:r>
      <w:r w:rsidRPr="00DA26B0">
        <w:rPr>
          <w:rFonts w:ascii="Times New Roman" w:hAnsi="Times New Roman" w:hint="eastAsia"/>
        </w:rPr>
        <w:t>能力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胜任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管辖权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compromise  v. </w:t>
      </w:r>
      <w:r w:rsidRPr="00DA26B0">
        <w:rPr>
          <w:rFonts w:ascii="Times New Roman" w:hAnsi="Times New Roman" w:hint="eastAsia"/>
        </w:rPr>
        <w:t>妥协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折中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让步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compulsory  a. </w:t>
      </w:r>
      <w:r w:rsidRPr="00DA26B0">
        <w:rPr>
          <w:rFonts w:ascii="Times New Roman" w:hAnsi="Times New Roman" w:hint="eastAsia"/>
        </w:rPr>
        <w:t>强制的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必须做的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concrete  a. </w:t>
      </w:r>
      <w:r w:rsidRPr="00DA26B0">
        <w:rPr>
          <w:rFonts w:ascii="Times New Roman" w:hAnsi="Times New Roman" w:hint="eastAsia"/>
        </w:rPr>
        <w:t>混凝土制的，具体的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condemn  v. </w:t>
      </w:r>
      <w:r w:rsidRPr="00DA26B0">
        <w:rPr>
          <w:rFonts w:ascii="Times New Roman" w:hAnsi="Times New Roman" w:hint="eastAsia"/>
        </w:rPr>
        <w:t>谴责，指责，宣判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confidential  a. </w:t>
      </w:r>
      <w:r w:rsidRPr="00DA26B0">
        <w:rPr>
          <w:rFonts w:ascii="Times New Roman" w:hAnsi="Times New Roman" w:hint="eastAsia"/>
        </w:rPr>
        <w:t>机密的，保密的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consume  v. </w:t>
      </w:r>
      <w:r w:rsidRPr="00DA26B0">
        <w:rPr>
          <w:rFonts w:ascii="Times New Roman" w:hAnsi="Times New Roman" w:hint="eastAsia"/>
        </w:rPr>
        <w:t>消耗，耗费（燃料，能量，时间等）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container  n. </w:t>
      </w:r>
      <w:r w:rsidRPr="00DA26B0">
        <w:rPr>
          <w:rFonts w:ascii="Times New Roman" w:hAnsi="Times New Roman" w:hint="eastAsia"/>
        </w:rPr>
        <w:t>容器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contradict  v. </w:t>
      </w:r>
      <w:r w:rsidRPr="00DA26B0">
        <w:rPr>
          <w:rFonts w:ascii="Times New Roman" w:hAnsi="Times New Roman" w:hint="eastAsia"/>
        </w:rPr>
        <w:t>反驳，驳斥，批驳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contradictory   a.</w:t>
      </w:r>
      <w:r w:rsidRPr="00DA26B0">
        <w:rPr>
          <w:rFonts w:ascii="Times New Roman" w:hAnsi="Times New Roman" w:hint="eastAsia"/>
        </w:rPr>
        <w:t>相互矛盾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对立的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contribute  v. </w:t>
      </w:r>
      <w:r w:rsidRPr="00DA26B0">
        <w:rPr>
          <w:rFonts w:ascii="Times New Roman" w:hAnsi="Times New Roman" w:hint="eastAsia"/>
        </w:rPr>
        <w:t>贡献。投稿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controversial  a.</w:t>
      </w:r>
      <w:r w:rsidRPr="00DA26B0">
        <w:rPr>
          <w:rFonts w:ascii="Times New Roman" w:hAnsi="Times New Roman" w:hint="eastAsia"/>
        </w:rPr>
        <w:t>引起争论的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有争议的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conventional  a. </w:t>
      </w:r>
      <w:r w:rsidRPr="00DA26B0">
        <w:rPr>
          <w:rFonts w:ascii="Times New Roman" w:hAnsi="Times New Roman" w:hint="eastAsia"/>
        </w:rPr>
        <w:t>依照惯例的，习惯的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convey  v. </w:t>
      </w:r>
      <w:r w:rsidRPr="00DA26B0">
        <w:rPr>
          <w:rFonts w:ascii="Times New Roman" w:hAnsi="Times New Roman" w:hint="eastAsia"/>
        </w:rPr>
        <w:t>表达，传递（思想，感情等）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Day62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correspond  vi. </w:t>
      </w:r>
      <w:r w:rsidRPr="00DA26B0">
        <w:rPr>
          <w:rFonts w:ascii="Times New Roman" w:hAnsi="Times New Roman" w:hint="eastAsia"/>
        </w:rPr>
        <w:t>一致；与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相当；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与人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通信，有书信往来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counter  n. </w:t>
      </w:r>
      <w:r w:rsidRPr="00DA26B0">
        <w:rPr>
          <w:rFonts w:ascii="Times New Roman" w:hAnsi="Times New Roman" w:hint="eastAsia"/>
        </w:rPr>
        <w:t>柜台，结账处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crash  v. / n. </w:t>
      </w:r>
      <w:r w:rsidRPr="00DA26B0">
        <w:rPr>
          <w:rFonts w:ascii="Times New Roman" w:hAnsi="Times New Roman" w:hint="eastAsia"/>
        </w:rPr>
        <w:t>碰撞，撞击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criterion (pl. criteria)  n. </w:t>
      </w:r>
      <w:r w:rsidRPr="00DA26B0">
        <w:rPr>
          <w:rFonts w:ascii="Times New Roman" w:hAnsi="Times New Roman" w:hint="eastAsia"/>
        </w:rPr>
        <w:t>标准，准则，原则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crossing  n. </w:t>
      </w:r>
      <w:r w:rsidRPr="00DA26B0">
        <w:rPr>
          <w:rFonts w:ascii="Times New Roman" w:hAnsi="Times New Roman" w:hint="eastAsia"/>
        </w:rPr>
        <w:t>十字路口，人行横道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cube  n. </w:t>
      </w:r>
      <w:r w:rsidRPr="00DA26B0">
        <w:rPr>
          <w:rFonts w:ascii="Times New Roman" w:hAnsi="Times New Roman" w:hint="eastAsia"/>
        </w:rPr>
        <w:t>立方体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cubic  a.</w:t>
      </w:r>
      <w:r w:rsidRPr="00DA26B0">
        <w:rPr>
          <w:rFonts w:ascii="Times New Roman" w:hAnsi="Times New Roman" w:hint="eastAsia"/>
        </w:rPr>
        <w:t>立方体的，立方形的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cuisine  n. </w:t>
      </w:r>
      <w:r w:rsidRPr="00DA26B0">
        <w:rPr>
          <w:rFonts w:ascii="Times New Roman" w:hAnsi="Times New Roman" w:hint="eastAsia"/>
        </w:rPr>
        <w:t>饭菜，佳肴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cure  n. &amp; vt. </w:t>
      </w:r>
      <w:r w:rsidRPr="00DA26B0">
        <w:rPr>
          <w:rFonts w:ascii="Times New Roman" w:hAnsi="Times New Roman" w:hint="eastAsia"/>
        </w:rPr>
        <w:t>治疗；医好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curious  a. </w:t>
      </w:r>
      <w:r w:rsidRPr="00DA26B0">
        <w:rPr>
          <w:rFonts w:ascii="Times New Roman" w:hAnsi="Times New Roman" w:hint="eastAsia"/>
        </w:rPr>
        <w:t>好奇的；奇异的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cushion  n. </w:t>
      </w:r>
      <w:r w:rsidRPr="00DA26B0">
        <w:rPr>
          <w:rFonts w:ascii="Times New Roman" w:hAnsi="Times New Roman" w:hint="eastAsia"/>
        </w:rPr>
        <w:t>垫子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customs  n. </w:t>
      </w:r>
      <w:r w:rsidRPr="00DA26B0">
        <w:rPr>
          <w:rFonts w:ascii="Times New Roman" w:hAnsi="Times New Roman" w:hint="eastAsia"/>
        </w:rPr>
        <w:t>海关，关税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dam  n. </w:t>
      </w:r>
      <w:r w:rsidRPr="00DA26B0">
        <w:rPr>
          <w:rFonts w:ascii="Times New Roman" w:hAnsi="Times New Roman" w:hint="eastAsia"/>
        </w:rPr>
        <w:t>水坝，堰堤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dash  v. &amp; n. </w:t>
      </w:r>
      <w:r w:rsidRPr="00DA26B0">
        <w:rPr>
          <w:rFonts w:ascii="Times New Roman" w:hAnsi="Times New Roman" w:hint="eastAsia"/>
        </w:rPr>
        <w:t>快跑，冲刺，短跑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dawn  n. </w:t>
      </w:r>
      <w:r w:rsidRPr="00DA26B0">
        <w:rPr>
          <w:rFonts w:ascii="Times New Roman" w:hAnsi="Times New Roman" w:hint="eastAsia"/>
        </w:rPr>
        <w:t>黎明，拂晓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deadline  n.</w:t>
      </w:r>
      <w:r w:rsidRPr="00DA26B0">
        <w:rPr>
          <w:rFonts w:ascii="Times New Roman" w:hAnsi="Times New Roman" w:hint="eastAsia"/>
        </w:rPr>
        <w:t>最后期限，截止日期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decoration  n.</w:t>
      </w:r>
      <w:r w:rsidRPr="00DA26B0">
        <w:rPr>
          <w:rFonts w:ascii="Times New Roman" w:hAnsi="Times New Roman" w:hint="eastAsia"/>
        </w:rPr>
        <w:t>装饰，修饰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delete  v. </w:t>
      </w:r>
      <w:r w:rsidRPr="00DA26B0">
        <w:rPr>
          <w:rFonts w:ascii="Times New Roman" w:hAnsi="Times New Roman" w:hint="eastAsia"/>
        </w:rPr>
        <w:t>删去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deliberately  ad.</w:t>
      </w:r>
      <w:r w:rsidRPr="00DA26B0">
        <w:rPr>
          <w:rFonts w:ascii="Times New Roman" w:hAnsi="Times New Roman" w:hint="eastAsia"/>
        </w:rPr>
        <w:t>故意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蓄意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存心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delicate  a.</w:t>
      </w:r>
      <w:r w:rsidRPr="00DA26B0">
        <w:rPr>
          <w:rFonts w:ascii="Times New Roman" w:hAnsi="Times New Roman" w:hint="eastAsia"/>
        </w:rPr>
        <w:t>易损的，易碎的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delight  n. </w:t>
      </w:r>
      <w:r w:rsidRPr="00DA26B0">
        <w:rPr>
          <w:rFonts w:ascii="Times New Roman" w:hAnsi="Times New Roman" w:hint="eastAsia"/>
        </w:rPr>
        <w:t>快乐；乐事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departure  n. </w:t>
      </w:r>
      <w:r w:rsidRPr="00DA26B0">
        <w:rPr>
          <w:rFonts w:ascii="Times New Roman" w:hAnsi="Times New Roman" w:hint="eastAsia"/>
        </w:rPr>
        <w:t>离开，启程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deposit  v. / n. </w:t>
      </w:r>
      <w:r w:rsidRPr="00DA26B0">
        <w:rPr>
          <w:rFonts w:ascii="Times New Roman" w:hAnsi="Times New Roman" w:hint="eastAsia"/>
        </w:rPr>
        <w:t>订金，押金，放下，放置，储存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desperate  a.</w:t>
      </w:r>
      <w:r w:rsidRPr="00DA26B0">
        <w:rPr>
          <w:rFonts w:ascii="Times New Roman" w:hAnsi="Times New Roman" w:hint="eastAsia"/>
        </w:rPr>
        <w:t>（因绝望而）不惜冒险的，不顾一切的，拼命的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destination  n.</w:t>
      </w:r>
      <w:r w:rsidRPr="00DA26B0">
        <w:rPr>
          <w:rFonts w:ascii="Times New Roman" w:hAnsi="Times New Roman" w:hint="eastAsia"/>
        </w:rPr>
        <w:t>目的地，终点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diagram  n. </w:t>
      </w:r>
      <w:r w:rsidRPr="00DA26B0">
        <w:rPr>
          <w:rFonts w:ascii="Times New Roman" w:hAnsi="Times New Roman" w:hint="eastAsia"/>
        </w:rPr>
        <w:t>图表，图样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digest v.</w:t>
      </w:r>
      <w:r w:rsidRPr="00DA26B0">
        <w:rPr>
          <w:rFonts w:ascii="Times New Roman" w:hAnsi="Times New Roman" w:hint="eastAsia"/>
        </w:rPr>
        <w:t>消化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领会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Day63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digital  a. .</w:t>
      </w:r>
      <w:r w:rsidRPr="00DA26B0">
        <w:rPr>
          <w:rFonts w:ascii="Times New Roman" w:hAnsi="Times New Roman" w:hint="eastAsia"/>
        </w:rPr>
        <w:t>数字的，数码的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dignity  n. </w:t>
      </w:r>
      <w:r w:rsidRPr="00DA26B0">
        <w:rPr>
          <w:rFonts w:ascii="Times New Roman" w:hAnsi="Times New Roman" w:hint="eastAsia"/>
        </w:rPr>
        <w:t>庄重，庄严，尊严。尊贵，高尚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dilemma  n. </w:t>
      </w:r>
      <w:r w:rsidRPr="00DA26B0">
        <w:rPr>
          <w:rFonts w:ascii="Times New Roman" w:hAnsi="Times New Roman" w:hint="eastAsia"/>
        </w:rPr>
        <w:t>（进退两难的）窘境，困境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dimension n.</w:t>
      </w:r>
      <w:r w:rsidRPr="00DA26B0">
        <w:rPr>
          <w:rFonts w:ascii="Times New Roman" w:hAnsi="Times New Roman" w:hint="eastAsia"/>
        </w:rPr>
        <w:t>量度，尺寸，面积，程度，范围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dioxide  n.</w:t>
      </w:r>
      <w:r w:rsidRPr="00DA26B0">
        <w:rPr>
          <w:rFonts w:ascii="Times New Roman" w:hAnsi="Times New Roman" w:hint="eastAsia"/>
        </w:rPr>
        <w:t>二氧化物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diploma  n.</w:t>
      </w:r>
      <w:r w:rsidRPr="00DA26B0">
        <w:rPr>
          <w:rFonts w:ascii="Times New Roman" w:hAnsi="Times New Roman" w:hint="eastAsia"/>
        </w:rPr>
        <w:t>毕业文凭；学位证书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directory  n. </w:t>
      </w:r>
      <w:r w:rsidRPr="00DA26B0">
        <w:rPr>
          <w:rFonts w:ascii="Times New Roman" w:hAnsi="Times New Roman" w:hint="eastAsia"/>
        </w:rPr>
        <w:t>姓名地址目录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disappoint vt. </w:t>
      </w:r>
      <w:r w:rsidRPr="00DA26B0">
        <w:rPr>
          <w:rFonts w:ascii="Times New Roman" w:hAnsi="Times New Roman" w:hint="eastAsia"/>
        </w:rPr>
        <w:t>使失望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discourage  vt. </w:t>
      </w:r>
      <w:r w:rsidRPr="00DA26B0">
        <w:rPr>
          <w:rFonts w:ascii="Times New Roman" w:hAnsi="Times New Roman" w:hint="eastAsia"/>
        </w:rPr>
        <w:t>（使）气馁；打消（做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的念头）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discrimination  n. </w:t>
      </w:r>
      <w:r w:rsidRPr="00DA26B0">
        <w:rPr>
          <w:rFonts w:ascii="Times New Roman" w:hAnsi="Times New Roman" w:hint="eastAsia"/>
        </w:rPr>
        <w:t>歧视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disgusting  a.</w:t>
      </w:r>
      <w:r w:rsidRPr="00DA26B0">
        <w:rPr>
          <w:rFonts w:ascii="Times New Roman" w:hAnsi="Times New Roman" w:hint="eastAsia"/>
        </w:rPr>
        <w:t>极糟的，令人不快的，令人厌恶的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distribute  v. </w:t>
      </w:r>
      <w:r w:rsidRPr="00DA26B0">
        <w:rPr>
          <w:rFonts w:ascii="Times New Roman" w:hAnsi="Times New Roman" w:hint="eastAsia"/>
        </w:rPr>
        <w:t>分发，分配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disturbing  a. </w:t>
      </w:r>
      <w:r w:rsidRPr="00DA26B0">
        <w:rPr>
          <w:rFonts w:ascii="Times New Roman" w:hAnsi="Times New Roman" w:hint="eastAsia"/>
        </w:rPr>
        <w:t>令人不安的，引起恐慌的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diverse  v. </w:t>
      </w:r>
      <w:r w:rsidRPr="00DA26B0">
        <w:rPr>
          <w:rFonts w:ascii="Times New Roman" w:hAnsi="Times New Roman" w:hint="eastAsia"/>
        </w:rPr>
        <w:t>不同的，多种多样，形形色色的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dizzy  a. </w:t>
      </w:r>
      <w:r w:rsidRPr="00DA26B0">
        <w:rPr>
          <w:rFonts w:ascii="Times New Roman" w:hAnsi="Times New Roman" w:hint="eastAsia"/>
        </w:rPr>
        <w:t>头眩目晕的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donate vt.</w:t>
      </w:r>
      <w:r w:rsidRPr="00DA26B0">
        <w:rPr>
          <w:rFonts w:ascii="Times New Roman" w:hAnsi="Times New Roman" w:hint="eastAsia"/>
        </w:rPr>
        <w:t>捐赠，赠送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dot  n. </w:t>
      </w:r>
      <w:r w:rsidRPr="00DA26B0">
        <w:rPr>
          <w:rFonts w:ascii="Times New Roman" w:hAnsi="Times New Roman" w:hint="eastAsia"/>
        </w:rPr>
        <w:t>点，小点，圆点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download  n.&amp; v. </w:t>
      </w:r>
      <w:r w:rsidRPr="00DA26B0">
        <w:rPr>
          <w:rFonts w:ascii="Times New Roman" w:hAnsi="Times New Roman" w:hint="eastAsia"/>
        </w:rPr>
        <w:t>下载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draft  n. / v. </w:t>
      </w:r>
      <w:r w:rsidRPr="00DA26B0">
        <w:rPr>
          <w:rFonts w:ascii="Times New Roman" w:hAnsi="Times New Roman" w:hint="eastAsia"/>
        </w:rPr>
        <w:t>草稿，草案，起草，草拟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drawback  n.</w:t>
      </w:r>
      <w:r w:rsidRPr="00DA26B0">
        <w:rPr>
          <w:rFonts w:ascii="Times New Roman" w:hAnsi="Times New Roman" w:hint="eastAsia"/>
        </w:rPr>
        <w:t>缺点，不利条件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dull a. </w:t>
      </w:r>
      <w:r w:rsidRPr="00DA26B0">
        <w:rPr>
          <w:rFonts w:ascii="Times New Roman" w:hAnsi="Times New Roman" w:hint="eastAsia"/>
        </w:rPr>
        <w:t>阴暗的；单调无味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dynamic  a.</w:t>
      </w:r>
      <w:r w:rsidRPr="00DA26B0">
        <w:rPr>
          <w:rFonts w:ascii="Times New Roman" w:hAnsi="Times New Roman" w:hint="eastAsia"/>
        </w:rPr>
        <w:t>充满活力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精力充沛的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dynasty  n.</w:t>
      </w:r>
      <w:r w:rsidRPr="00DA26B0">
        <w:rPr>
          <w:rFonts w:ascii="Times New Roman" w:hAnsi="Times New Roman" w:hint="eastAsia"/>
        </w:rPr>
        <w:t>王朝，朝代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eager  a. </w:t>
      </w:r>
      <w:r w:rsidRPr="00DA26B0">
        <w:rPr>
          <w:rFonts w:ascii="Times New Roman" w:hAnsi="Times New Roman" w:hint="eastAsia"/>
        </w:rPr>
        <w:t>渴望的，热切的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ecology  n. </w:t>
      </w:r>
      <w:r w:rsidRPr="00DA26B0">
        <w:rPr>
          <w:rFonts w:ascii="Times New Roman" w:hAnsi="Times New Roman" w:hint="eastAsia"/>
        </w:rPr>
        <w:t>生态，生态学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edition n.</w:t>
      </w:r>
      <w:r w:rsidRPr="00DA26B0">
        <w:rPr>
          <w:rFonts w:ascii="Times New Roman" w:hAnsi="Times New Roman" w:hint="eastAsia"/>
        </w:rPr>
        <w:t>（发行物的）版，版（本）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electronic  a. </w:t>
      </w:r>
      <w:r w:rsidRPr="00DA26B0">
        <w:rPr>
          <w:rFonts w:ascii="Times New Roman" w:hAnsi="Times New Roman" w:hint="eastAsia"/>
        </w:rPr>
        <w:t>电子的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Day64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elegant  a.</w:t>
      </w:r>
      <w:r w:rsidRPr="00DA26B0">
        <w:rPr>
          <w:rFonts w:ascii="Times New Roman" w:hAnsi="Times New Roman" w:hint="eastAsia"/>
        </w:rPr>
        <w:t>文雅的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漂亮的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精美的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emperor  n. </w:t>
      </w:r>
      <w:r w:rsidRPr="00DA26B0">
        <w:rPr>
          <w:rFonts w:ascii="Times New Roman" w:hAnsi="Times New Roman" w:hint="eastAsia"/>
        </w:rPr>
        <w:t>皇帝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enlarge vt. </w:t>
      </w:r>
      <w:r w:rsidRPr="00DA26B0">
        <w:rPr>
          <w:rFonts w:ascii="Times New Roman" w:hAnsi="Times New Roman" w:hint="eastAsia"/>
        </w:rPr>
        <w:t>扩大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enquiry  n. </w:t>
      </w:r>
      <w:r w:rsidRPr="00DA26B0">
        <w:rPr>
          <w:rFonts w:ascii="Times New Roman" w:hAnsi="Times New Roman" w:hint="eastAsia"/>
        </w:rPr>
        <w:t>询问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enterprise  n.</w:t>
      </w:r>
      <w:r w:rsidRPr="00DA26B0">
        <w:rPr>
          <w:rFonts w:ascii="Times New Roman" w:hAnsi="Times New Roman" w:hint="eastAsia"/>
        </w:rPr>
        <w:t>公司，企，事业单位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entertainment  n. </w:t>
      </w:r>
      <w:r w:rsidRPr="00DA26B0">
        <w:rPr>
          <w:rFonts w:ascii="Times New Roman" w:hAnsi="Times New Roman" w:hint="eastAsia"/>
        </w:rPr>
        <w:t>娱乐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equip  vt. </w:t>
      </w:r>
      <w:r w:rsidRPr="00DA26B0">
        <w:rPr>
          <w:rFonts w:ascii="Times New Roman" w:hAnsi="Times New Roman" w:hint="eastAsia"/>
        </w:rPr>
        <w:t>提供设备；装备；配备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erupt  v.</w:t>
      </w:r>
      <w:r w:rsidRPr="00DA26B0">
        <w:rPr>
          <w:rFonts w:ascii="Times New Roman" w:hAnsi="Times New Roman" w:hint="eastAsia"/>
        </w:rPr>
        <w:t>（火山）爆发，喷发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evaluate  v.</w:t>
      </w:r>
      <w:r w:rsidRPr="00DA26B0">
        <w:rPr>
          <w:rFonts w:ascii="Times New Roman" w:hAnsi="Times New Roman" w:hint="eastAsia"/>
        </w:rPr>
        <w:t>估值，评价，评估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evident  a.</w:t>
      </w:r>
      <w:r w:rsidRPr="00DA26B0">
        <w:rPr>
          <w:rFonts w:ascii="Times New Roman" w:hAnsi="Times New Roman" w:hint="eastAsia"/>
        </w:rPr>
        <w:t>清楚的，显而易见的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evolution  n. </w:t>
      </w:r>
      <w:r w:rsidRPr="00DA26B0">
        <w:rPr>
          <w:rFonts w:ascii="Times New Roman" w:hAnsi="Times New Roman" w:hint="eastAsia"/>
        </w:rPr>
        <w:t>进化，演变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explicit  a.</w:t>
      </w:r>
      <w:r w:rsidRPr="00DA26B0">
        <w:rPr>
          <w:rFonts w:ascii="Times New Roman" w:hAnsi="Times New Roman" w:hint="eastAsia"/>
        </w:rPr>
        <w:t>清楚明白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易于理解的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expose  vt. </w:t>
      </w:r>
      <w:r w:rsidRPr="00DA26B0">
        <w:rPr>
          <w:rFonts w:ascii="Times New Roman" w:hAnsi="Times New Roman" w:hint="eastAsia"/>
        </w:rPr>
        <w:t>揭露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fade  vi. </w:t>
      </w:r>
      <w:r w:rsidRPr="00DA26B0">
        <w:rPr>
          <w:rFonts w:ascii="Times New Roman" w:hAnsi="Times New Roman" w:hint="eastAsia"/>
        </w:rPr>
        <w:t>褪色，（颜色）消退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fancy a.</w:t>
      </w:r>
      <w:r w:rsidRPr="00DA26B0">
        <w:rPr>
          <w:rFonts w:ascii="Times New Roman" w:hAnsi="Times New Roman" w:hint="eastAsia"/>
        </w:rPr>
        <w:t>花式；装饰的；奇特的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fantasy  n </w:t>
      </w:r>
      <w:r w:rsidRPr="00DA26B0">
        <w:rPr>
          <w:rFonts w:ascii="Times New Roman" w:hAnsi="Times New Roman" w:hint="eastAsia"/>
        </w:rPr>
        <w:t>幻想，梦想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feast  n.</w:t>
      </w:r>
      <w:r w:rsidRPr="00DA26B0">
        <w:rPr>
          <w:rFonts w:ascii="Times New Roman" w:hAnsi="Times New Roman" w:hint="eastAsia"/>
        </w:rPr>
        <w:t>盛宴，宴会，（宗教的）节日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ferry  n. </w:t>
      </w:r>
      <w:r w:rsidRPr="00DA26B0">
        <w:rPr>
          <w:rFonts w:ascii="Times New Roman" w:hAnsi="Times New Roman" w:hint="eastAsia"/>
        </w:rPr>
        <w:t>渡船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fibre  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 xml:space="preserve">fiber) n. </w:t>
      </w:r>
      <w:r w:rsidRPr="00DA26B0">
        <w:rPr>
          <w:rFonts w:ascii="Times New Roman" w:hAnsi="Times New Roman" w:hint="eastAsia"/>
        </w:rPr>
        <w:t>纤维质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finance n.</w:t>
      </w:r>
      <w:r w:rsidRPr="00DA26B0">
        <w:rPr>
          <w:rFonts w:ascii="Times New Roman" w:hAnsi="Times New Roman" w:hint="eastAsia"/>
        </w:rPr>
        <w:t>资金，财政，财务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fingernail  n. </w:t>
      </w:r>
      <w:r w:rsidRPr="00DA26B0">
        <w:rPr>
          <w:rFonts w:ascii="Times New Roman" w:hAnsi="Times New Roman" w:hint="eastAsia"/>
        </w:rPr>
        <w:t>指甲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fireworks  n. </w:t>
      </w:r>
      <w:r w:rsidRPr="00DA26B0">
        <w:rPr>
          <w:rFonts w:ascii="Times New Roman" w:hAnsi="Times New Roman" w:hint="eastAsia"/>
        </w:rPr>
        <w:t>焰火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flee  (fled, fled) v. </w:t>
      </w:r>
      <w:r w:rsidRPr="00DA26B0">
        <w:rPr>
          <w:rFonts w:ascii="Times New Roman" w:hAnsi="Times New Roman" w:hint="eastAsia"/>
        </w:rPr>
        <w:t>逃走；逃跑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flexible  a.</w:t>
      </w:r>
      <w:r w:rsidRPr="00DA26B0">
        <w:rPr>
          <w:rFonts w:ascii="Times New Roman" w:hAnsi="Times New Roman" w:hint="eastAsia"/>
        </w:rPr>
        <w:t>灵活的，可变动的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float  vi. </w:t>
      </w:r>
      <w:r w:rsidRPr="00DA26B0">
        <w:rPr>
          <w:rFonts w:ascii="Times New Roman" w:hAnsi="Times New Roman" w:hint="eastAsia"/>
        </w:rPr>
        <w:t>漂浮，浮动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fluency  n.</w:t>
      </w:r>
      <w:r w:rsidRPr="00DA26B0">
        <w:rPr>
          <w:rFonts w:ascii="Times New Roman" w:hAnsi="Times New Roman" w:hint="eastAsia"/>
        </w:rPr>
        <w:t>（外语）流利，流畅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forbid  (forbade, forbidden) vt. </w:t>
      </w:r>
      <w:r w:rsidRPr="00DA26B0">
        <w:rPr>
          <w:rFonts w:ascii="Times New Roman" w:hAnsi="Times New Roman" w:hint="eastAsia"/>
        </w:rPr>
        <w:t>禁止，不许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Day65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foresee  (foresaw, foreseen) vt.</w:t>
      </w:r>
      <w:r w:rsidRPr="00DA26B0">
        <w:rPr>
          <w:rFonts w:ascii="Times New Roman" w:hAnsi="Times New Roman" w:hint="eastAsia"/>
        </w:rPr>
        <w:t>预见</w:t>
      </w:r>
      <w:r w:rsidRPr="00DA26B0">
        <w:rPr>
          <w:rFonts w:ascii="Times New Roman" w:hAnsi="Times New Roman"/>
        </w:rPr>
        <w:t>.</w:t>
      </w:r>
      <w:r w:rsidRPr="00DA26B0">
        <w:rPr>
          <w:rFonts w:ascii="Times New Roman" w:hAnsi="Times New Roman" w:hint="eastAsia"/>
        </w:rPr>
        <w:t>预知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forgetful  a. </w:t>
      </w:r>
      <w:r w:rsidRPr="00DA26B0">
        <w:rPr>
          <w:rFonts w:ascii="Times New Roman" w:hAnsi="Times New Roman" w:hint="eastAsia"/>
        </w:rPr>
        <w:t>健忘的，不留心的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format  n.</w:t>
      </w:r>
      <w:r w:rsidRPr="00DA26B0">
        <w:rPr>
          <w:rFonts w:ascii="Times New Roman" w:hAnsi="Times New Roman" w:hint="eastAsia"/>
        </w:rPr>
        <w:t>安排，计划，设计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fortnight  n. </w:t>
      </w:r>
      <w:r w:rsidRPr="00DA26B0">
        <w:rPr>
          <w:rFonts w:ascii="Times New Roman" w:hAnsi="Times New Roman" w:hint="eastAsia"/>
        </w:rPr>
        <w:t>十四日，两星期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fortune  n. </w:t>
      </w:r>
      <w:r w:rsidRPr="00DA26B0">
        <w:rPr>
          <w:rFonts w:ascii="Times New Roman" w:hAnsi="Times New Roman" w:hint="eastAsia"/>
        </w:rPr>
        <w:t>财产；运气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fountain  n. </w:t>
      </w:r>
      <w:r w:rsidRPr="00DA26B0">
        <w:rPr>
          <w:rFonts w:ascii="Times New Roman" w:hAnsi="Times New Roman" w:hint="eastAsia"/>
        </w:rPr>
        <w:t>喷泉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fragile  a.</w:t>
      </w:r>
      <w:r w:rsidRPr="00DA26B0">
        <w:rPr>
          <w:rFonts w:ascii="Times New Roman" w:hAnsi="Times New Roman" w:hint="eastAsia"/>
        </w:rPr>
        <w:t>易碎的，易损的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fragrant  a. </w:t>
      </w:r>
      <w:r w:rsidRPr="00DA26B0">
        <w:rPr>
          <w:rFonts w:ascii="Times New Roman" w:hAnsi="Times New Roman" w:hint="eastAsia"/>
        </w:rPr>
        <w:t>香的，芳香的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framework  n.</w:t>
      </w:r>
      <w:r w:rsidRPr="00DA26B0">
        <w:rPr>
          <w:rFonts w:ascii="Times New Roman" w:hAnsi="Times New Roman" w:hint="eastAsia"/>
        </w:rPr>
        <w:t>（建筑物）框架，结构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freezing  a. </w:t>
      </w:r>
      <w:r w:rsidRPr="00DA26B0">
        <w:rPr>
          <w:rFonts w:ascii="Times New Roman" w:hAnsi="Times New Roman" w:hint="eastAsia"/>
        </w:rPr>
        <w:t>冻结的；极冷的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friction  n. </w:t>
      </w:r>
      <w:r w:rsidRPr="00DA26B0">
        <w:rPr>
          <w:rFonts w:ascii="Times New Roman" w:hAnsi="Times New Roman" w:hint="eastAsia"/>
        </w:rPr>
        <w:t>摩擦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frontier  n. </w:t>
      </w:r>
      <w:r w:rsidRPr="00DA26B0">
        <w:rPr>
          <w:rFonts w:ascii="Times New Roman" w:hAnsi="Times New Roman" w:hint="eastAsia"/>
        </w:rPr>
        <w:t>前沿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，边界；前线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funeral  n. </w:t>
      </w:r>
      <w:r w:rsidRPr="00DA26B0">
        <w:rPr>
          <w:rFonts w:ascii="Times New Roman" w:hAnsi="Times New Roman" w:hint="eastAsia"/>
        </w:rPr>
        <w:t>葬礼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furnished   a. </w:t>
      </w:r>
      <w:r w:rsidRPr="00DA26B0">
        <w:rPr>
          <w:rFonts w:ascii="Times New Roman" w:hAnsi="Times New Roman" w:hint="eastAsia"/>
        </w:rPr>
        <w:t>配备了家具的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gallery  n. </w:t>
      </w:r>
      <w:r w:rsidRPr="00DA26B0">
        <w:rPr>
          <w:rFonts w:ascii="Times New Roman" w:hAnsi="Times New Roman" w:hint="eastAsia"/>
        </w:rPr>
        <w:t>画廊；美术品陈列室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gallon  n. </w:t>
      </w:r>
      <w:r w:rsidRPr="00DA26B0">
        <w:rPr>
          <w:rFonts w:ascii="Times New Roman" w:hAnsi="Times New Roman" w:hint="eastAsia"/>
        </w:rPr>
        <w:t>加仑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garment  n. </w:t>
      </w:r>
      <w:r w:rsidRPr="00DA26B0">
        <w:rPr>
          <w:rFonts w:ascii="Times New Roman" w:hAnsi="Times New Roman" w:hint="eastAsia"/>
        </w:rPr>
        <w:t>（一件）衣服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gay  a. </w:t>
      </w:r>
      <w:r w:rsidRPr="00DA26B0">
        <w:rPr>
          <w:rFonts w:ascii="Times New Roman" w:hAnsi="Times New Roman" w:hint="eastAsia"/>
        </w:rPr>
        <w:t>（男）同性恋的；快活的，愉快的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geometry  n. </w:t>
      </w:r>
      <w:r w:rsidRPr="00DA26B0">
        <w:rPr>
          <w:rFonts w:ascii="Times New Roman" w:hAnsi="Times New Roman" w:hint="eastAsia"/>
        </w:rPr>
        <w:t>几何学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glance  vi. </w:t>
      </w:r>
      <w:r w:rsidRPr="00DA26B0">
        <w:rPr>
          <w:rFonts w:ascii="Times New Roman" w:hAnsi="Times New Roman" w:hint="eastAsia"/>
        </w:rPr>
        <w:t>匆匆一看；一瞥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glare  v. </w:t>
      </w:r>
      <w:r w:rsidRPr="00DA26B0">
        <w:rPr>
          <w:rFonts w:ascii="Times New Roman" w:hAnsi="Times New Roman" w:hint="eastAsia"/>
        </w:rPr>
        <w:t>瞪眼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怒目而视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闪耀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globe  n. </w:t>
      </w:r>
      <w:r w:rsidRPr="00DA26B0">
        <w:rPr>
          <w:rFonts w:ascii="Times New Roman" w:hAnsi="Times New Roman" w:hint="eastAsia"/>
        </w:rPr>
        <w:t>地球仪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地球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govern  v. </w:t>
      </w:r>
      <w:r w:rsidRPr="00DA26B0">
        <w:rPr>
          <w:rFonts w:ascii="Times New Roman" w:hAnsi="Times New Roman" w:hint="eastAsia"/>
        </w:rPr>
        <w:t>统治；管理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gradually  ad. </w:t>
      </w:r>
      <w:r w:rsidRPr="00DA26B0">
        <w:rPr>
          <w:rFonts w:ascii="Times New Roman" w:hAnsi="Times New Roman" w:hint="eastAsia"/>
        </w:rPr>
        <w:t>逐渐地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grand  a. </w:t>
      </w:r>
      <w:r w:rsidRPr="00DA26B0">
        <w:rPr>
          <w:rFonts w:ascii="Times New Roman" w:hAnsi="Times New Roman" w:hint="eastAsia"/>
        </w:rPr>
        <w:t>宏伟的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graph  n. </w:t>
      </w:r>
      <w:r w:rsidRPr="00DA26B0">
        <w:rPr>
          <w:rFonts w:ascii="Times New Roman" w:hAnsi="Times New Roman" w:hint="eastAsia"/>
        </w:rPr>
        <w:t>图表，曲线图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grateful  a. </w:t>
      </w:r>
      <w:r w:rsidRPr="00DA26B0">
        <w:rPr>
          <w:rFonts w:ascii="Times New Roman" w:hAnsi="Times New Roman" w:hint="eastAsia"/>
        </w:rPr>
        <w:t>感激的，感谢的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Day66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gravity  n. </w:t>
      </w:r>
      <w:r w:rsidRPr="00DA26B0">
        <w:rPr>
          <w:rFonts w:ascii="Times New Roman" w:hAnsi="Times New Roman" w:hint="eastAsia"/>
        </w:rPr>
        <w:t>重力，地球引力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greet  vt. </w:t>
      </w:r>
      <w:r w:rsidRPr="00DA26B0">
        <w:rPr>
          <w:rFonts w:ascii="Times New Roman" w:hAnsi="Times New Roman" w:hint="eastAsia"/>
        </w:rPr>
        <w:t>问候；向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致敬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grill  n. </w:t>
      </w:r>
      <w:r w:rsidRPr="00DA26B0">
        <w:rPr>
          <w:rFonts w:ascii="Times New Roman" w:hAnsi="Times New Roman" w:hint="eastAsia"/>
        </w:rPr>
        <w:t>（烧食物的）烤架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grocer  n. </w:t>
      </w:r>
      <w:r w:rsidRPr="00DA26B0">
        <w:rPr>
          <w:rFonts w:ascii="Times New Roman" w:hAnsi="Times New Roman" w:hint="eastAsia"/>
        </w:rPr>
        <w:t>零售商人；食品店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guarantee  v. </w:t>
      </w:r>
      <w:r w:rsidRPr="00DA26B0">
        <w:rPr>
          <w:rFonts w:ascii="Times New Roman" w:hAnsi="Times New Roman" w:hint="eastAsia"/>
        </w:rPr>
        <w:t>保证，担保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haircut  n. </w:t>
      </w:r>
      <w:r w:rsidRPr="00DA26B0">
        <w:rPr>
          <w:rFonts w:ascii="Times New Roman" w:hAnsi="Times New Roman" w:hint="eastAsia"/>
        </w:rPr>
        <w:t>理发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handful  n.(</w:t>
      </w:r>
      <w:r w:rsidRPr="00DA26B0">
        <w:rPr>
          <w:rFonts w:ascii="Times New Roman" w:hAnsi="Times New Roman" w:hint="eastAsia"/>
        </w:rPr>
        <w:t>一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把；少数，少量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handy  a. </w:t>
      </w:r>
      <w:r w:rsidRPr="00DA26B0">
        <w:rPr>
          <w:rFonts w:ascii="Times New Roman" w:hAnsi="Times New Roman" w:hint="eastAsia"/>
        </w:rPr>
        <w:t>便利的，顺手的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hardship  n. </w:t>
      </w:r>
      <w:r w:rsidRPr="00DA26B0">
        <w:rPr>
          <w:rFonts w:ascii="Times New Roman" w:hAnsi="Times New Roman" w:hint="eastAsia"/>
        </w:rPr>
        <w:t>困难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harmony  n. </w:t>
      </w:r>
      <w:r w:rsidRPr="00DA26B0">
        <w:rPr>
          <w:rFonts w:ascii="Times New Roman" w:hAnsi="Times New Roman" w:hint="eastAsia"/>
        </w:rPr>
        <w:t>融洽，和睦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hatch  v. </w:t>
      </w:r>
      <w:r w:rsidRPr="00DA26B0">
        <w:rPr>
          <w:rFonts w:ascii="Times New Roman" w:hAnsi="Times New Roman" w:hint="eastAsia"/>
        </w:rPr>
        <w:t>（鸟、鸡）孵蛋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headline  n. </w:t>
      </w:r>
      <w:r w:rsidRPr="00DA26B0">
        <w:rPr>
          <w:rFonts w:ascii="Times New Roman" w:hAnsi="Times New Roman" w:hint="eastAsia"/>
        </w:rPr>
        <w:t>（报刊的）大字标题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helmet  n. </w:t>
      </w:r>
      <w:r w:rsidRPr="00DA26B0">
        <w:rPr>
          <w:rFonts w:ascii="Times New Roman" w:hAnsi="Times New Roman" w:hint="eastAsia"/>
        </w:rPr>
        <w:t>头盔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herb  n. </w:t>
      </w:r>
      <w:r w:rsidRPr="00DA26B0">
        <w:rPr>
          <w:rFonts w:ascii="Times New Roman" w:hAnsi="Times New Roman" w:hint="eastAsia"/>
        </w:rPr>
        <w:t>草药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hook  n.&amp; v. </w:t>
      </w:r>
      <w:r w:rsidRPr="00DA26B0">
        <w:rPr>
          <w:rFonts w:ascii="Times New Roman" w:hAnsi="Times New Roman" w:hint="eastAsia"/>
        </w:rPr>
        <w:t>钩子；衔接，连接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howl  vi. </w:t>
      </w:r>
      <w:r w:rsidRPr="00DA26B0">
        <w:rPr>
          <w:rFonts w:ascii="Times New Roman" w:hAnsi="Times New Roman" w:hint="eastAsia"/>
        </w:rPr>
        <w:t>嚎叫，嚎哭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hurricane  n. </w:t>
      </w:r>
      <w:r w:rsidRPr="00DA26B0">
        <w:rPr>
          <w:rFonts w:ascii="Times New Roman" w:hAnsi="Times New Roman" w:hint="eastAsia"/>
        </w:rPr>
        <w:t>飓风，十二级风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hydrogen  n. </w:t>
      </w:r>
      <w:r w:rsidRPr="00DA26B0">
        <w:rPr>
          <w:rFonts w:ascii="Times New Roman" w:hAnsi="Times New Roman" w:hint="eastAsia"/>
        </w:rPr>
        <w:t>氢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immigration  n. </w:t>
      </w:r>
      <w:r w:rsidRPr="00DA26B0">
        <w:rPr>
          <w:rFonts w:ascii="Times New Roman" w:hAnsi="Times New Roman" w:hint="eastAsia"/>
        </w:rPr>
        <w:t>移民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import  v.&amp; n. </w:t>
      </w:r>
      <w:r w:rsidRPr="00DA26B0">
        <w:rPr>
          <w:rFonts w:ascii="Times New Roman" w:hAnsi="Times New Roman" w:hint="eastAsia"/>
        </w:rPr>
        <w:t>进口，输入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initial  a. </w:t>
      </w:r>
      <w:r w:rsidRPr="00DA26B0">
        <w:rPr>
          <w:rFonts w:ascii="Times New Roman" w:hAnsi="Times New Roman" w:hint="eastAsia"/>
        </w:rPr>
        <w:t>开始的，最初的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inspire  vt. </w:t>
      </w:r>
      <w:r w:rsidRPr="00DA26B0">
        <w:rPr>
          <w:rFonts w:ascii="Times New Roman" w:hAnsi="Times New Roman" w:hint="eastAsia"/>
        </w:rPr>
        <w:t>鼓舞；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激励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insure  vt. </w:t>
      </w:r>
      <w:r w:rsidRPr="00DA26B0">
        <w:rPr>
          <w:rFonts w:ascii="Times New Roman" w:hAnsi="Times New Roman" w:hint="eastAsia"/>
        </w:rPr>
        <w:t>给</w:t>
      </w:r>
      <w:r w:rsidRPr="00DA26B0">
        <w:rPr>
          <w:rFonts w:ascii="Times New Roman" w:hAnsi="Times New Roman"/>
        </w:rPr>
        <w:t>……</w:t>
      </w:r>
      <w:r w:rsidRPr="00DA26B0">
        <w:rPr>
          <w:rFonts w:ascii="Times New Roman" w:hAnsi="Times New Roman" w:hint="eastAsia"/>
        </w:rPr>
        <w:t>保险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interval  n. </w:t>
      </w:r>
      <w:r w:rsidRPr="00DA26B0">
        <w:rPr>
          <w:rFonts w:ascii="Times New Roman" w:hAnsi="Times New Roman" w:hint="eastAsia"/>
        </w:rPr>
        <w:t>间歇；间隔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irrigation  n. </w:t>
      </w:r>
      <w:r w:rsidRPr="00DA26B0">
        <w:rPr>
          <w:rFonts w:ascii="Times New Roman" w:hAnsi="Times New Roman" w:hint="eastAsia"/>
        </w:rPr>
        <w:t>灌溉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jet  n. </w:t>
      </w:r>
      <w:r w:rsidRPr="00DA26B0">
        <w:rPr>
          <w:rFonts w:ascii="Times New Roman" w:hAnsi="Times New Roman" w:hint="eastAsia"/>
        </w:rPr>
        <w:t>喷气式飞机；喷射（器）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jog  v. </w:t>
      </w:r>
      <w:r w:rsidRPr="00DA26B0">
        <w:rPr>
          <w:rFonts w:ascii="Times New Roman" w:hAnsi="Times New Roman" w:hint="eastAsia"/>
        </w:rPr>
        <w:t>慢跑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Day67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jungle  n. </w:t>
      </w:r>
      <w:r w:rsidRPr="00DA26B0">
        <w:rPr>
          <w:rFonts w:ascii="Times New Roman" w:hAnsi="Times New Roman" w:hint="eastAsia"/>
        </w:rPr>
        <w:t>丛林，密林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lame  a. </w:t>
      </w:r>
      <w:r w:rsidRPr="00DA26B0">
        <w:rPr>
          <w:rFonts w:ascii="Times New Roman" w:hAnsi="Times New Roman" w:hint="eastAsia"/>
        </w:rPr>
        <w:t>跛的，瘸的，残废的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lantern  n. </w:t>
      </w:r>
      <w:r w:rsidRPr="00DA26B0">
        <w:rPr>
          <w:rFonts w:ascii="Times New Roman" w:hAnsi="Times New Roman" w:hint="eastAsia"/>
        </w:rPr>
        <w:t>灯笼；提灯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latter  n.</w:t>
      </w:r>
      <w:r w:rsidRPr="00DA26B0">
        <w:rPr>
          <w:rFonts w:ascii="Times New Roman" w:hAnsi="Times New Roman" w:hint="eastAsia"/>
        </w:rPr>
        <w:t>（两者之中的）后者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laundry  n. </w:t>
      </w:r>
      <w:r w:rsidRPr="00DA26B0">
        <w:rPr>
          <w:rFonts w:ascii="Times New Roman" w:hAnsi="Times New Roman" w:hint="eastAsia"/>
        </w:rPr>
        <w:t>洗衣店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要洗的衣服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liberty  n. </w:t>
      </w:r>
      <w:r w:rsidRPr="00DA26B0">
        <w:rPr>
          <w:rFonts w:ascii="Times New Roman" w:hAnsi="Times New Roman" w:hint="eastAsia"/>
        </w:rPr>
        <w:t>自由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liberation  n. </w:t>
      </w:r>
      <w:r w:rsidRPr="00DA26B0">
        <w:rPr>
          <w:rFonts w:ascii="Times New Roman" w:hAnsi="Times New Roman" w:hint="eastAsia"/>
        </w:rPr>
        <w:t>解放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librarian  n. </w:t>
      </w:r>
      <w:r w:rsidRPr="00DA26B0">
        <w:rPr>
          <w:rFonts w:ascii="Times New Roman" w:hAnsi="Times New Roman" w:hint="eastAsia"/>
        </w:rPr>
        <w:t>图书管理员；（西方的）图书馆馆长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loaf  n. </w:t>
      </w:r>
      <w:r w:rsidRPr="00DA26B0">
        <w:rPr>
          <w:rFonts w:ascii="Times New Roman" w:hAnsi="Times New Roman" w:hint="eastAsia"/>
        </w:rPr>
        <w:t>一个面包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lounge  n. </w:t>
      </w:r>
      <w:r w:rsidRPr="00DA26B0">
        <w:rPr>
          <w:rFonts w:ascii="Times New Roman" w:hAnsi="Times New Roman" w:hint="eastAsia"/>
        </w:rPr>
        <w:t>休息厅；休息室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maid  n. </w:t>
      </w:r>
      <w:r w:rsidRPr="00DA26B0">
        <w:rPr>
          <w:rFonts w:ascii="Times New Roman" w:hAnsi="Times New Roman" w:hint="eastAsia"/>
        </w:rPr>
        <w:t>女仆；侍女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maple  n. </w:t>
      </w:r>
      <w:r w:rsidRPr="00DA26B0">
        <w:rPr>
          <w:rFonts w:ascii="Times New Roman" w:hAnsi="Times New Roman" w:hint="eastAsia"/>
        </w:rPr>
        <w:t>枫树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marathon  n. </w:t>
      </w:r>
      <w:r w:rsidRPr="00DA26B0">
        <w:rPr>
          <w:rFonts w:ascii="Times New Roman" w:hAnsi="Times New Roman" w:hint="eastAsia"/>
        </w:rPr>
        <w:t>马拉松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marble  n. </w:t>
      </w:r>
      <w:r w:rsidRPr="00DA26B0">
        <w:rPr>
          <w:rFonts w:ascii="Times New Roman" w:hAnsi="Times New Roman" w:hint="eastAsia"/>
        </w:rPr>
        <w:t>大理石；玻璃弹子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mature  a. </w:t>
      </w:r>
      <w:r w:rsidRPr="00DA26B0">
        <w:rPr>
          <w:rFonts w:ascii="Times New Roman" w:hAnsi="Times New Roman" w:hint="eastAsia"/>
        </w:rPr>
        <w:t>成熟的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maximum  a.&amp; n. </w:t>
      </w:r>
      <w:r w:rsidRPr="00DA26B0">
        <w:rPr>
          <w:rFonts w:ascii="Times New Roman" w:hAnsi="Times New Roman" w:hint="eastAsia"/>
        </w:rPr>
        <w:t>最大量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的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最大限度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的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meanwhile  ad. </w:t>
      </w:r>
      <w:r w:rsidRPr="00DA26B0">
        <w:rPr>
          <w:rFonts w:ascii="Times New Roman" w:hAnsi="Times New Roman" w:hint="eastAsia"/>
        </w:rPr>
        <w:t>同时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medium  n.</w:t>
      </w:r>
      <w:r w:rsidRPr="00DA26B0">
        <w:rPr>
          <w:rFonts w:ascii="Times New Roman" w:hAnsi="Times New Roman" w:hint="eastAsia"/>
        </w:rPr>
        <w:t>媒体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中间的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中等的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melon  n. </w:t>
      </w:r>
      <w:r w:rsidRPr="00DA26B0">
        <w:rPr>
          <w:rFonts w:ascii="Times New Roman" w:hAnsi="Times New Roman" w:hint="eastAsia"/>
        </w:rPr>
        <w:t>（甜）瓜；瓜状物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memorial  n. </w:t>
      </w:r>
      <w:r w:rsidRPr="00DA26B0">
        <w:rPr>
          <w:rFonts w:ascii="Times New Roman" w:hAnsi="Times New Roman" w:hint="eastAsia"/>
        </w:rPr>
        <w:t>纪念馆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merchant  a. </w:t>
      </w:r>
      <w:r w:rsidRPr="00DA26B0">
        <w:rPr>
          <w:rFonts w:ascii="Times New Roman" w:hAnsi="Times New Roman" w:hint="eastAsia"/>
        </w:rPr>
        <w:t>商业的；商人的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商人；生意人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merciful  a. </w:t>
      </w:r>
      <w:r w:rsidRPr="00DA26B0">
        <w:rPr>
          <w:rFonts w:ascii="Times New Roman" w:hAnsi="Times New Roman" w:hint="eastAsia"/>
        </w:rPr>
        <w:t>仁慈的；宽大的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merely  ad. </w:t>
      </w:r>
      <w:r w:rsidRPr="00DA26B0">
        <w:rPr>
          <w:rFonts w:ascii="Times New Roman" w:hAnsi="Times New Roman" w:hint="eastAsia"/>
        </w:rPr>
        <w:t>仅仅，只不过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mess  n. </w:t>
      </w:r>
      <w:r w:rsidRPr="00DA26B0">
        <w:rPr>
          <w:rFonts w:ascii="Times New Roman" w:hAnsi="Times New Roman" w:hint="eastAsia"/>
        </w:rPr>
        <w:t>凌乱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messy  a. </w:t>
      </w:r>
      <w:r w:rsidRPr="00DA26B0">
        <w:rPr>
          <w:rFonts w:ascii="Times New Roman" w:hAnsi="Times New Roman" w:hint="eastAsia"/>
        </w:rPr>
        <w:t>乱七八糟的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microscope  n. </w:t>
      </w:r>
      <w:r w:rsidRPr="00DA26B0">
        <w:rPr>
          <w:rFonts w:ascii="Times New Roman" w:hAnsi="Times New Roman" w:hint="eastAsia"/>
        </w:rPr>
        <w:t>显微镜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microwave  n. </w:t>
      </w:r>
      <w:r w:rsidRPr="00DA26B0">
        <w:rPr>
          <w:rFonts w:ascii="Times New Roman" w:hAnsi="Times New Roman" w:hint="eastAsia"/>
        </w:rPr>
        <w:t>微波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Day68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minimum  a.</w:t>
      </w:r>
      <w:r w:rsidRPr="00DA26B0">
        <w:rPr>
          <w:rFonts w:ascii="Times New Roman" w:hAnsi="Times New Roman" w:hint="eastAsia"/>
        </w:rPr>
        <w:t>最小的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minister  n. </w:t>
      </w:r>
      <w:r w:rsidRPr="00DA26B0">
        <w:rPr>
          <w:rFonts w:ascii="Times New Roman" w:hAnsi="Times New Roman" w:hint="eastAsia"/>
        </w:rPr>
        <w:t>部长；牧师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ministry  n.</w:t>
      </w:r>
      <w:r w:rsidRPr="00DA26B0">
        <w:rPr>
          <w:rFonts w:ascii="Times New Roman" w:hAnsi="Times New Roman" w:hint="eastAsia"/>
        </w:rPr>
        <w:t>（政府的）部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mist  n. </w:t>
      </w:r>
      <w:r w:rsidRPr="00DA26B0">
        <w:rPr>
          <w:rFonts w:ascii="Times New Roman" w:hAnsi="Times New Roman" w:hint="eastAsia"/>
        </w:rPr>
        <w:t>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mobile  a. </w:t>
      </w:r>
      <w:r w:rsidRPr="00DA26B0">
        <w:rPr>
          <w:rFonts w:ascii="Times New Roman" w:hAnsi="Times New Roman" w:hint="eastAsia"/>
        </w:rPr>
        <w:t>活动的，可移动的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monument  n. </w:t>
      </w:r>
      <w:r w:rsidRPr="00DA26B0">
        <w:rPr>
          <w:rFonts w:ascii="Times New Roman" w:hAnsi="Times New Roman" w:hint="eastAsia"/>
        </w:rPr>
        <w:t>纪念碑，纪念物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mop  n. / v. </w:t>
      </w:r>
      <w:r w:rsidRPr="00DA26B0">
        <w:rPr>
          <w:rFonts w:ascii="Times New Roman" w:hAnsi="Times New Roman" w:hint="eastAsia"/>
        </w:rPr>
        <w:t>拖把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拖地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Moslem  n. </w:t>
      </w:r>
      <w:r w:rsidRPr="00DA26B0">
        <w:rPr>
          <w:rFonts w:ascii="Times New Roman" w:hAnsi="Times New Roman" w:hint="eastAsia"/>
        </w:rPr>
        <w:t>伊斯兰教徒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回教徒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motivation  n. </w:t>
      </w:r>
      <w:r w:rsidRPr="00DA26B0">
        <w:rPr>
          <w:rFonts w:ascii="Times New Roman" w:hAnsi="Times New Roman" w:hint="eastAsia"/>
        </w:rPr>
        <w:t>（做事的）动机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motto  n. </w:t>
      </w:r>
      <w:r w:rsidRPr="00DA26B0">
        <w:rPr>
          <w:rFonts w:ascii="Times New Roman" w:hAnsi="Times New Roman" w:hint="eastAsia"/>
        </w:rPr>
        <w:t>箴言，格言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mourn  vt. </w:t>
      </w:r>
      <w:r w:rsidRPr="00DA26B0">
        <w:rPr>
          <w:rFonts w:ascii="Times New Roman" w:hAnsi="Times New Roman" w:hint="eastAsia"/>
        </w:rPr>
        <w:t>哀痛；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哀悼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mustard  n. </w:t>
      </w:r>
      <w:r w:rsidRPr="00DA26B0">
        <w:rPr>
          <w:rFonts w:ascii="Times New Roman" w:hAnsi="Times New Roman" w:hint="eastAsia"/>
        </w:rPr>
        <w:t>芥末，芥子粉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nationwide  ad.</w:t>
      </w:r>
      <w:r w:rsidRPr="00DA26B0">
        <w:rPr>
          <w:rFonts w:ascii="Times New Roman" w:hAnsi="Times New Roman" w:hint="eastAsia"/>
        </w:rPr>
        <w:t>全国范围内的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全国性的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navy  n. </w:t>
      </w:r>
      <w:r w:rsidRPr="00DA26B0">
        <w:rPr>
          <w:rFonts w:ascii="Times New Roman" w:hAnsi="Times New Roman" w:hint="eastAsia"/>
        </w:rPr>
        <w:t>海军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negotiate  v.</w:t>
      </w:r>
      <w:r w:rsidRPr="00DA26B0">
        <w:rPr>
          <w:rFonts w:ascii="Times New Roman" w:hAnsi="Times New Roman" w:hint="eastAsia"/>
        </w:rPr>
        <w:t>谈判，协商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noble  a. </w:t>
      </w:r>
      <w:r w:rsidRPr="00DA26B0">
        <w:rPr>
          <w:rFonts w:ascii="Times New Roman" w:hAnsi="Times New Roman" w:hint="eastAsia"/>
        </w:rPr>
        <w:t>高贵的，贵族的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novelist  n. </w:t>
      </w:r>
      <w:r w:rsidRPr="00DA26B0">
        <w:rPr>
          <w:rFonts w:ascii="Times New Roman" w:hAnsi="Times New Roman" w:hint="eastAsia"/>
        </w:rPr>
        <w:t>小说家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nowhere  ad.</w:t>
      </w:r>
      <w:r w:rsidRPr="00DA26B0">
        <w:rPr>
          <w:rFonts w:ascii="Times New Roman" w:hAnsi="Times New Roman" w:hint="eastAsia"/>
        </w:rPr>
        <w:t>任何地方都不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无处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numb  a. </w:t>
      </w:r>
      <w:r w:rsidRPr="00DA26B0">
        <w:rPr>
          <w:rFonts w:ascii="Times New Roman" w:hAnsi="Times New Roman" w:hint="eastAsia"/>
        </w:rPr>
        <w:t>麻木的，失去知觉的，迟钝的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nutrition  n. </w:t>
      </w:r>
      <w:r w:rsidRPr="00DA26B0">
        <w:rPr>
          <w:rFonts w:ascii="Times New Roman" w:hAnsi="Times New Roman" w:hint="eastAsia"/>
        </w:rPr>
        <w:t>营养，滋养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occupation  n. </w:t>
      </w:r>
      <w:r w:rsidRPr="00DA26B0">
        <w:rPr>
          <w:rFonts w:ascii="Times New Roman" w:hAnsi="Times New Roman" w:hint="eastAsia"/>
        </w:rPr>
        <w:t>职业，工作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offence n. </w:t>
      </w:r>
      <w:r w:rsidRPr="00DA26B0">
        <w:rPr>
          <w:rFonts w:ascii="Times New Roman" w:hAnsi="Times New Roman" w:hint="eastAsia"/>
        </w:rPr>
        <w:t>违法行为，犯罪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offshore a. </w:t>
      </w:r>
      <w:r w:rsidRPr="00DA26B0">
        <w:rPr>
          <w:rFonts w:ascii="Times New Roman" w:hAnsi="Times New Roman" w:hint="eastAsia"/>
        </w:rPr>
        <w:t>近海的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opera n. </w:t>
      </w:r>
      <w:r w:rsidRPr="00DA26B0">
        <w:rPr>
          <w:rFonts w:ascii="Times New Roman" w:hAnsi="Times New Roman" w:hint="eastAsia"/>
        </w:rPr>
        <w:t>歌剧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oppose  vt. </w:t>
      </w:r>
      <w:r w:rsidRPr="00DA26B0">
        <w:rPr>
          <w:rFonts w:ascii="Times New Roman" w:hAnsi="Times New Roman" w:hint="eastAsia"/>
        </w:rPr>
        <w:t>反对；反抗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optional  a. </w:t>
      </w:r>
      <w:r w:rsidRPr="00DA26B0">
        <w:rPr>
          <w:rFonts w:ascii="Times New Roman" w:hAnsi="Times New Roman" w:hint="eastAsia"/>
        </w:rPr>
        <w:t>可选择的，选修的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orbit  n.</w:t>
      </w:r>
      <w:r w:rsidRPr="00DA26B0">
        <w:rPr>
          <w:rFonts w:ascii="Times New Roman" w:hAnsi="Times New Roman" w:hint="eastAsia"/>
        </w:rPr>
        <w:t>（天体等的）运行轨道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Day69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outcome  n. </w:t>
      </w:r>
      <w:r w:rsidRPr="00DA26B0">
        <w:rPr>
          <w:rFonts w:ascii="Times New Roman" w:hAnsi="Times New Roman" w:hint="eastAsia"/>
        </w:rPr>
        <w:t>结果，效果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outline  n. </w:t>
      </w:r>
      <w:r w:rsidRPr="00DA26B0">
        <w:rPr>
          <w:rFonts w:ascii="Times New Roman" w:hAnsi="Times New Roman" w:hint="eastAsia"/>
        </w:rPr>
        <w:t>概述，略述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output n. </w:t>
      </w:r>
      <w:r w:rsidRPr="00DA26B0">
        <w:rPr>
          <w:rFonts w:ascii="Times New Roman" w:hAnsi="Times New Roman" w:hint="eastAsia"/>
        </w:rPr>
        <w:t>产量，输出量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outspoken  a. </w:t>
      </w:r>
      <w:r w:rsidRPr="00DA26B0">
        <w:rPr>
          <w:rFonts w:ascii="Times New Roman" w:hAnsi="Times New Roman" w:hint="eastAsia"/>
        </w:rPr>
        <w:t>直率，坦诚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outstanding a. </w:t>
      </w:r>
      <w:r w:rsidRPr="00DA26B0">
        <w:rPr>
          <w:rFonts w:ascii="Times New Roman" w:hAnsi="Times New Roman" w:hint="eastAsia"/>
        </w:rPr>
        <w:t>优秀的，杰出的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outward(s)  ad. </w:t>
      </w:r>
      <w:r w:rsidRPr="00DA26B0">
        <w:rPr>
          <w:rFonts w:ascii="Times New Roman" w:hAnsi="Times New Roman" w:hint="eastAsia"/>
        </w:rPr>
        <w:t>向外的，外出的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oval  n.&amp; adj.</w:t>
      </w:r>
      <w:r w:rsidRPr="00DA26B0">
        <w:rPr>
          <w:rFonts w:ascii="Times New Roman" w:hAnsi="Times New Roman" w:hint="eastAsia"/>
        </w:rPr>
        <w:t>椭圆；椭圆形的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overhead  a.</w:t>
      </w:r>
      <w:r w:rsidRPr="00DA26B0">
        <w:rPr>
          <w:rFonts w:ascii="Times New Roman" w:hAnsi="Times New Roman" w:hint="eastAsia"/>
        </w:rPr>
        <w:t>在头顶上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架空的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overlook  v. </w:t>
      </w:r>
      <w:r w:rsidRPr="00DA26B0">
        <w:rPr>
          <w:rFonts w:ascii="Times New Roman" w:hAnsi="Times New Roman" w:hint="eastAsia"/>
        </w:rPr>
        <w:t>忽略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不予理会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俯视，眺望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overweight a. </w:t>
      </w:r>
      <w:r w:rsidRPr="00DA26B0">
        <w:rPr>
          <w:rFonts w:ascii="Times New Roman" w:hAnsi="Times New Roman" w:hint="eastAsia"/>
        </w:rPr>
        <w:t>太胖的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超重的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ownership n. </w:t>
      </w:r>
      <w:r w:rsidRPr="00DA26B0">
        <w:rPr>
          <w:rFonts w:ascii="Times New Roman" w:hAnsi="Times New Roman" w:hint="eastAsia"/>
        </w:rPr>
        <w:t>所有制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packet  n. </w:t>
      </w:r>
      <w:r w:rsidRPr="00DA26B0">
        <w:rPr>
          <w:rFonts w:ascii="Times New Roman" w:hAnsi="Times New Roman" w:hint="eastAsia"/>
        </w:rPr>
        <w:t>小包裹，袋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paddle  n. </w:t>
      </w:r>
      <w:r w:rsidRPr="00DA26B0">
        <w:rPr>
          <w:rFonts w:ascii="Times New Roman" w:hAnsi="Times New Roman" w:hint="eastAsia"/>
        </w:rPr>
        <w:t>桨状物，蹼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pan  n. </w:t>
      </w:r>
      <w:r w:rsidRPr="00DA26B0">
        <w:rPr>
          <w:rFonts w:ascii="Times New Roman" w:hAnsi="Times New Roman" w:hint="eastAsia"/>
        </w:rPr>
        <w:t>平底锅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pancake  n. </w:t>
      </w:r>
      <w:r w:rsidRPr="00DA26B0">
        <w:rPr>
          <w:rFonts w:ascii="Times New Roman" w:hAnsi="Times New Roman" w:hint="eastAsia"/>
        </w:rPr>
        <w:t>薄煎饼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panic  a./ v.</w:t>
      </w:r>
      <w:r w:rsidRPr="00DA26B0">
        <w:rPr>
          <w:rFonts w:ascii="Times New Roman" w:hAnsi="Times New Roman" w:hint="eastAsia"/>
        </w:rPr>
        <w:t>惊慌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恐慌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惶恐不安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paperwork  n. </w:t>
      </w:r>
      <w:r w:rsidRPr="00DA26B0">
        <w:rPr>
          <w:rFonts w:ascii="Times New Roman" w:hAnsi="Times New Roman" w:hint="eastAsia"/>
        </w:rPr>
        <w:t>日常文书工作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parallel n. </w:t>
      </w:r>
      <w:r w:rsidRPr="00DA26B0">
        <w:rPr>
          <w:rFonts w:ascii="Times New Roman" w:hAnsi="Times New Roman" w:hint="eastAsia"/>
        </w:rPr>
        <w:t>极其相似的人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纬线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participate  v. </w:t>
      </w:r>
      <w:r w:rsidRPr="00DA26B0">
        <w:rPr>
          <w:rFonts w:ascii="Times New Roman" w:hAnsi="Times New Roman" w:hint="eastAsia"/>
        </w:rPr>
        <w:t>参加，参与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passer-by  n. </w:t>
      </w:r>
      <w:r w:rsidRPr="00DA26B0">
        <w:rPr>
          <w:rFonts w:ascii="Times New Roman" w:hAnsi="Times New Roman" w:hint="eastAsia"/>
        </w:rPr>
        <w:t>过客，过路人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passport  n. </w:t>
      </w:r>
      <w:r w:rsidRPr="00DA26B0">
        <w:rPr>
          <w:rFonts w:ascii="Times New Roman" w:hAnsi="Times New Roman" w:hint="eastAsia"/>
        </w:rPr>
        <w:t>护照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patent  n.</w:t>
      </w:r>
      <w:r w:rsidRPr="00DA26B0">
        <w:rPr>
          <w:rFonts w:ascii="Times New Roman" w:hAnsi="Times New Roman" w:hint="eastAsia"/>
        </w:rPr>
        <w:t>专利权，专利证书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pause  n.&amp; vi. </w:t>
      </w:r>
      <w:r w:rsidRPr="00DA26B0">
        <w:rPr>
          <w:rFonts w:ascii="Times New Roman" w:hAnsi="Times New Roman" w:hint="eastAsia"/>
        </w:rPr>
        <w:t>中止，暂停；停止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pedestrian  n. </w:t>
      </w:r>
      <w:r w:rsidRPr="00DA26B0">
        <w:rPr>
          <w:rFonts w:ascii="Times New Roman" w:hAnsi="Times New Roman" w:hint="eastAsia"/>
        </w:rPr>
        <w:t>步行者，行人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perfume  n. </w:t>
      </w:r>
      <w:r w:rsidRPr="00DA26B0">
        <w:rPr>
          <w:rFonts w:ascii="Times New Roman" w:hAnsi="Times New Roman" w:hint="eastAsia"/>
        </w:rPr>
        <w:t>香水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personnel  n. </w:t>
      </w:r>
      <w:r w:rsidRPr="00DA26B0">
        <w:rPr>
          <w:rFonts w:ascii="Times New Roman" w:hAnsi="Times New Roman" w:hint="eastAsia"/>
        </w:rPr>
        <w:t>全体人员，职员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Day70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pest  n. </w:t>
      </w:r>
      <w:r w:rsidRPr="00DA26B0">
        <w:rPr>
          <w:rFonts w:ascii="Times New Roman" w:hAnsi="Times New Roman" w:hint="eastAsia"/>
        </w:rPr>
        <w:t>害虫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phenomenon (pl. phenomena)  n. </w:t>
      </w:r>
      <w:r w:rsidRPr="00DA26B0">
        <w:rPr>
          <w:rFonts w:ascii="Times New Roman" w:hAnsi="Times New Roman" w:hint="eastAsia"/>
        </w:rPr>
        <w:t>现象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pianist  n. </w:t>
      </w:r>
      <w:r w:rsidRPr="00DA26B0">
        <w:rPr>
          <w:rFonts w:ascii="Times New Roman" w:hAnsi="Times New Roman" w:hint="eastAsia"/>
        </w:rPr>
        <w:t>钢琴家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pile n. </w:t>
      </w:r>
      <w:r w:rsidRPr="00DA26B0">
        <w:rPr>
          <w:rFonts w:ascii="Times New Roman" w:hAnsi="Times New Roman" w:hint="eastAsia"/>
        </w:rPr>
        <w:t>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pill  n. </w:t>
      </w:r>
      <w:r w:rsidRPr="00DA26B0">
        <w:rPr>
          <w:rFonts w:ascii="Times New Roman" w:hAnsi="Times New Roman" w:hint="eastAsia"/>
        </w:rPr>
        <w:t>药丸，药片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pin  n. </w:t>
      </w:r>
      <w:r w:rsidRPr="00DA26B0">
        <w:rPr>
          <w:rFonts w:ascii="Times New Roman" w:hAnsi="Times New Roman" w:hint="eastAsia"/>
        </w:rPr>
        <w:t>别针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别住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钉住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pint n.</w:t>
      </w:r>
      <w:r w:rsidRPr="00DA26B0">
        <w:rPr>
          <w:rFonts w:ascii="Times New Roman" w:hAnsi="Times New Roman" w:hint="eastAsia"/>
        </w:rPr>
        <w:t>（液量单位）品脱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plot  v. / n. </w:t>
      </w:r>
      <w:r w:rsidRPr="00DA26B0">
        <w:rPr>
          <w:rFonts w:ascii="Times New Roman" w:hAnsi="Times New Roman" w:hint="eastAsia"/>
        </w:rPr>
        <w:t>故事情节，密谋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plug  n. </w:t>
      </w:r>
      <w:r w:rsidRPr="00DA26B0">
        <w:rPr>
          <w:rFonts w:ascii="Times New Roman" w:hAnsi="Times New Roman" w:hint="eastAsia"/>
        </w:rPr>
        <w:t>塞子，（电）插头</w:t>
      </w:r>
      <w:r w:rsidRPr="00DA26B0">
        <w:rPr>
          <w:rFonts w:ascii="Times New Roman" w:hAnsi="Times New Roman"/>
        </w:rPr>
        <w:t xml:space="preserve"> vt.</w:t>
      </w:r>
      <w:r w:rsidRPr="00DA26B0">
        <w:rPr>
          <w:rFonts w:ascii="Times New Roman" w:hAnsi="Times New Roman" w:hint="eastAsia"/>
        </w:rPr>
        <w:t>（用塞子）把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塞住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poison  n. </w:t>
      </w:r>
      <w:r w:rsidRPr="00DA26B0">
        <w:rPr>
          <w:rFonts w:ascii="Times New Roman" w:hAnsi="Times New Roman" w:hint="eastAsia"/>
        </w:rPr>
        <w:t>毒药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poisonous  a. </w:t>
      </w:r>
      <w:r w:rsidRPr="00DA26B0">
        <w:rPr>
          <w:rFonts w:ascii="Times New Roman" w:hAnsi="Times New Roman" w:hint="eastAsia"/>
        </w:rPr>
        <w:t>有毒的，致命的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pole  n. </w:t>
      </w:r>
      <w:r w:rsidRPr="00DA26B0">
        <w:rPr>
          <w:rFonts w:ascii="Times New Roman" w:hAnsi="Times New Roman" w:hint="eastAsia"/>
        </w:rPr>
        <w:t>杆，电线杆；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polish  v.</w:t>
      </w:r>
      <w:r w:rsidRPr="00DA26B0">
        <w:rPr>
          <w:rFonts w:ascii="Times New Roman" w:hAnsi="Times New Roman" w:hint="eastAsia"/>
        </w:rPr>
        <w:t>擦亮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擦光剂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亮光剂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porridge  n. </w:t>
      </w:r>
      <w:r w:rsidRPr="00DA26B0">
        <w:rPr>
          <w:rFonts w:ascii="Times New Roman" w:hAnsi="Times New Roman" w:hint="eastAsia"/>
        </w:rPr>
        <w:t>稀饭，粥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portable  a.</w:t>
      </w:r>
      <w:r w:rsidRPr="00DA26B0">
        <w:rPr>
          <w:rFonts w:ascii="Times New Roman" w:hAnsi="Times New Roman" w:hint="eastAsia"/>
        </w:rPr>
        <w:t>手提的，便携式的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porter  n. </w:t>
      </w:r>
      <w:r w:rsidRPr="00DA26B0">
        <w:rPr>
          <w:rFonts w:ascii="Times New Roman" w:hAnsi="Times New Roman" w:hint="eastAsia"/>
        </w:rPr>
        <w:t>（火车站或旅馆处的）搬运工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poster  n. (</w:t>
      </w:r>
      <w:r w:rsidRPr="00DA26B0">
        <w:rPr>
          <w:rFonts w:ascii="Times New Roman" w:hAnsi="Times New Roman" w:hint="eastAsia"/>
        </w:rPr>
        <w:t>贴在公共场所的大型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招贴；广告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画</w:t>
      </w:r>
      <w:r w:rsidRPr="00DA26B0">
        <w:rPr>
          <w:rFonts w:ascii="Times New Roman" w:hAnsi="Times New Roman"/>
        </w:rPr>
        <w:t>)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postpone  vt. </w:t>
      </w:r>
      <w:r w:rsidRPr="00DA26B0">
        <w:rPr>
          <w:rFonts w:ascii="Times New Roman" w:hAnsi="Times New Roman" w:hint="eastAsia"/>
        </w:rPr>
        <w:t>推迟，延期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potential  a. </w:t>
      </w:r>
      <w:r w:rsidRPr="00DA26B0">
        <w:rPr>
          <w:rFonts w:ascii="Times New Roman" w:hAnsi="Times New Roman" w:hint="eastAsia"/>
        </w:rPr>
        <w:t>潜在的，可能的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pray  v. </w:t>
      </w:r>
      <w:r w:rsidRPr="00DA26B0">
        <w:rPr>
          <w:rFonts w:ascii="Times New Roman" w:hAnsi="Times New Roman" w:hint="eastAsia"/>
        </w:rPr>
        <w:t>祈祷；祈求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prayer  n. </w:t>
      </w:r>
      <w:r w:rsidRPr="00DA26B0">
        <w:rPr>
          <w:rFonts w:ascii="Times New Roman" w:hAnsi="Times New Roman" w:hint="eastAsia"/>
        </w:rPr>
        <w:t>祈祷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precious  a. </w:t>
      </w:r>
      <w:r w:rsidRPr="00DA26B0">
        <w:rPr>
          <w:rFonts w:ascii="Times New Roman" w:hAnsi="Times New Roman" w:hint="eastAsia"/>
        </w:rPr>
        <w:t>宝贵的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珍贵的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precise  a. </w:t>
      </w:r>
      <w:r w:rsidRPr="00DA26B0">
        <w:rPr>
          <w:rFonts w:ascii="Times New Roman" w:hAnsi="Times New Roman" w:hint="eastAsia"/>
        </w:rPr>
        <w:t>准确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精确的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确切的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predict  v. </w:t>
      </w:r>
      <w:r w:rsidRPr="00DA26B0">
        <w:rPr>
          <w:rFonts w:ascii="Times New Roman" w:hAnsi="Times New Roman" w:hint="eastAsia"/>
        </w:rPr>
        <w:t>预言，预告，预报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preference  n. </w:t>
      </w:r>
      <w:r w:rsidRPr="00DA26B0">
        <w:rPr>
          <w:rFonts w:ascii="Times New Roman" w:hAnsi="Times New Roman" w:hint="eastAsia"/>
        </w:rPr>
        <w:t>选择，趋向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pregnant  a. </w:t>
      </w:r>
      <w:r w:rsidRPr="00DA26B0">
        <w:rPr>
          <w:rFonts w:ascii="Times New Roman" w:hAnsi="Times New Roman" w:hint="eastAsia"/>
        </w:rPr>
        <w:t>怀孕的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prejudice  n. </w:t>
      </w:r>
      <w:r w:rsidRPr="00DA26B0">
        <w:rPr>
          <w:rFonts w:ascii="Times New Roman" w:hAnsi="Times New Roman" w:hint="eastAsia"/>
        </w:rPr>
        <w:t>偏见，成见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Day71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premier  n. </w:t>
      </w:r>
      <w:r w:rsidRPr="00DA26B0">
        <w:rPr>
          <w:rFonts w:ascii="Times New Roman" w:hAnsi="Times New Roman" w:hint="eastAsia"/>
        </w:rPr>
        <w:t>首相，总理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preparation  n. </w:t>
      </w:r>
      <w:r w:rsidRPr="00DA26B0">
        <w:rPr>
          <w:rFonts w:ascii="Times New Roman" w:hAnsi="Times New Roman" w:hint="eastAsia"/>
        </w:rPr>
        <w:t>准备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prescription  n. </w:t>
      </w:r>
      <w:r w:rsidRPr="00DA26B0">
        <w:rPr>
          <w:rFonts w:ascii="Times New Roman" w:hAnsi="Times New Roman" w:hint="eastAsia"/>
        </w:rPr>
        <w:t>处方，药方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preserve  v.</w:t>
      </w:r>
      <w:r w:rsidRPr="00DA26B0">
        <w:rPr>
          <w:rFonts w:ascii="Times New Roman" w:hAnsi="Times New Roman" w:hint="eastAsia"/>
        </w:rPr>
        <w:t>保护，保留，保存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press  vt.</w:t>
      </w:r>
      <w:r w:rsidRPr="00DA26B0">
        <w:rPr>
          <w:rFonts w:ascii="Times New Roman" w:hAnsi="Times New Roman" w:hint="eastAsia"/>
        </w:rPr>
        <w:t>压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按</w:t>
      </w:r>
      <w:r w:rsidRPr="00DA26B0">
        <w:rPr>
          <w:rFonts w:ascii="Times New Roman" w:hAnsi="Times New Roman"/>
        </w:rPr>
        <w:t xml:space="preserve"> n.</w:t>
      </w:r>
      <w:r w:rsidRPr="00DA26B0">
        <w:rPr>
          <w:rFonts w:ascii="Times New Roman" w:hAnsi="Times New Roman" w:hint="eastAsia"/>
        </w:rPr>
        <w:t>新闻界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出版社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primitive  a. </w:t>
      </w:r>
      <w:r w:rsidRPr="00DA26B0">
        <w:rPr>
          <w:rFonts w:ascii="Times New Roman" w:hAnsi="Times New Roman" w:hint="eastAsia"/>
        </w:rPr>
        <w:t>原始的，远古的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privilege  </w:t>
      </w:r>
      <w:r w:rsidRPr="00DA26B0">
        <w:rPr>
          <w:rFonts w:ascii="Times New Roman" w:hAnsi="Times New Roman" w:hint="eastAsia"/>
        </w:rPr>
        <w:t>特权，特殊待遇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procedure  n. </w:t>
      </w:r>
      <w:r w:rsidRPr="00DA26B0">
        <w:rPr>
          <w:rFonts w:ascii="Times New Roman" w:hAnsi="Times New Roman" w:hint="eastAsia"/>
        </w:rPr>
        <w:t>程序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手续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待遇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profession  n.</w:t>
      </w:r>
      <w:r w:rsidRPr="00DA26B0">
        <w:rPr>
          <w:rFonts w:ascii="Times New Roman" w:hAnsi="Times New Roman" w:hint="eastAsia"/>
        </w:rPr>
        <w:t>（需要有高等教育学位的）职业（如医生或律师）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prohibit  v. </w:t>
      </w:r>
      <w:r w:rsidRPr="00DA26B0">
        <w:rPr>
          <w:rFonts w:ascii="Times New Roman" w:hAnsi="Times New Roman" w:hint="eastAsia"/>
        </w:rPr>
        <w:t>禁止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psychology  n. </w:t>
      </w:r>
      <w:r w:rsidRPr="00DA26B0">
        <w:rPr>
          <w:rFonts w:ascii="Times New Roman" w:hAnsi="Times New Roman" w:hint="eastAsia"/>
        </w:rPr>
        <w:t>心理学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pulse  n. </w:t>
      </w:r>
      <w:r w:rsidRPr="00DA26B0">
        <w:rPr>
          <w:rFonts w:ascii="Times New Roman" w:hAnsi="Times New Roman" w:hint="eastAsia"/>
        </w:rPr>
        <w:t>脉搏，（光、能量、波等的）脉动，搏动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punctual  a. </w:t>
      </w:r>
      <w:r w:rsidRPr="00DA26B0">
        <w:rPr>
          <w:rFonts w:ascii="Times New Roman" w:hAnsi="Times New Roman" w:hint="eastAsia"/>
        </w:rPr>
        <w:t>准时的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punctuation n. </w:t>
      </w:r>
      <w:r w:rsidRPr="00DA26B0">
        <w:rPr>
          <w:rFonts w:ascii="Times New Roman" w:hAnsi="Times New Roman" w:hint="eastAsia"/>
        </w:rPr>
        <w:t>标点符号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purchase  v. </w:t>
      </w:r>
      <w:r w:rsidRPr="00DA26B0">
        <w:rPr>
          <w:rFonts w:ascii="Times New Roman" w:hAnsi="Times New Roman" w:hint="eastAsia"/>
        </w:rPr>
        <w:t>购买，采购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pyramid  n. </w:t>
      </w:r>
      <w:r w:rsidRPr="00DA26B0">
        <w:rPr>
          <w:rFonts w:ascii="Times New Roman" w:hAnsi="Times New Roman" w:hint="eastAsia"/>
        </w:rPr>
        <w:t>角锥形，金字塔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quake  n.&amp; v. </w:t>
      </w:r>
      <w:r w:rsidRPr="00DA26B0">
        <w:rPr>
          <w:rFonts w:ascii="Times New Roman" w:hAnsi="Times New Roman" w:hint="eastAsia"/>
        </w:rPr>
        <w:t>震动，颤抖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questionnaire  n. </w:t>
      </w:r>
      <w:r w:rsidRPr="00DA26B0">
        <w:rPr>
          <w:rFonts w:ascii="Times New Roman" w:hAnsi="Times New Roman" w:hint="eastAsia"/>
        </w:rPr>
        <w:t>调查表，问卷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queue  n. </w:t>
      </w:r>
      <w:r w:rsidRPr="00DA26B0">
        <w:rPr>
          <w:rFonts w:ascii="Times New Roman" w:hAnsi="Times New Roman" w:hint="eastAsia"/>
        </w:rPr>
        <w:t>行列，长队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quilt  n. </w:t>
      </w:r>
      <w:r w:rsidRPr="00DA26B0">
        <w:rPr>
          <w:rFonts w:ascii="Times New Roman" w:hAnsi="Times New Roman" w:hint="eastAsia"/>
        </w:rPr>
        <w:t>被子；被状物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racial  a. </w:t>
      </w:r>
      <w:r w:rsidRPr="00DA26B0">
        <w:rPr>
          <w:rFonts w:ascii="Times New Roman" w:hAnsi="Times New Roman" w:hint="eastAsia"/>
        </w:rPr>
        <w:t>种族的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radiation  n. </w:t>
      </w:r>
      <w:r w:rsidRPr="00DA26B0">
        <w:rPr>
          <w:rFonts w:ascii="Times New Roman" w:hAnsi="Times New Roman" w:hint="eastAsia"/>
        </w:rPr>
        <w:t>放射，放射物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radioactive  a. </w:t>
      </w:r>
      <w:r w:rsidRPr="00DA26B0">
        <w:rPr>
          <w:rFonts w:ascii="Times New Roman" w:hAnsi="Times New Roman" w:hint="eastAsia"/>
        </w:rPr>
        <w:t>放射性的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radium  n. </w:t>
      </w:r>
      <w:r w:rsidRPr="00DA26B0">
        <w:rPr>
          <w:rFonts w:ascii="Times New Roman" w:hAnsi="Times New Roman" w:hint="eastAsia"/>
        </w:rPr>
        <w:t>镭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rag  n. </w:t>
      </w:r>
      <w:r w:rsidRPr="00DA26B0">
        <w:rPr>
          <w:rFonts w:ascii="Times New Roman" w:hAnsi="Times New Roman" w:hint="eastAsia"/>
        </w:rPr>
        <w:t>破布，抹布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rail  n. </w:t>
      </w:r>
      <w:r w:rsidRPr="00DA26B0">
        <w:rPr>
          <w:rFonts w:ascii="Times New Roman" w:hAnsi="Times New Roman" w:hint="eastAsia"/>
        </w:rPr>
        <w:t>铁路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Day72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rainbow  n. </w:t>
      </w:r>
      <w:r w:rsidRPr="00DA26B0">
        <w:rPr>
          <w:rFonts w:ascii="Times New Roman" w:hAnsi="Times New Roman" w:hint="eastAsia"/>
        </w:rPr>
        <w:t>虹，彩虹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rainfall  n. </w:t>
      </w:r>
      <w:r w:rsidRPr="00DA26B0">
        <w:rPr>
          <w:rFonts w:ascii="Times New Roman" w:hAnsi="Times New Roman" w:hint="eastAsia"/>
        </w:rPr>
        <w:t>一场雨；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降雨量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random  a.</w:t>
      </w:r>
      <w:r w:rsidRPr="00DA26B0">
        <w:rPr>
          <w:rFonts w:ascii="Times New Roman" w:hAnsi="Times New Roman" w:hint="eastAsia"/>
        </w:rPr>
        <w:t>随意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未经事先考虑的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rate  n./ v. </w:t>
      </w:r>
      <w:r w:rsidRPr="00DA26B0">
        <w:rPr>
          <w:rFonts w:ascii="Times New Roman" w:hAnsi="Times New Roman" w:hint="eastAsia"/>
        </w:rPr>
        <w:t>率，评估，评价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raw  a.</w:t>
      </w:r>
      <w:r w:rsidRPr="00DA26B0">
        <w:rPr>
          <w:rFonts w:ascii="Times New Roman" w:hAnsi="Times New Roman" w:hint="eastAsia"/>
        </w:rPr>
        <w:t>生的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未煮过的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未加工的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ray  n. </w:t>
      </w:r>
      <w:r w:rsidRPr="00DA26B0">
        <w:rPr>
          <w:rFonts w:ascii="Times New Roman" w:hAnsi="Times New Roman" w:hint="eastAsia"/>
        </w:rPr>
        <w:t>光辉，光线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razor  n. </w:t>
      </w:r>
      <w:r w:rsidRPr="00DA26B0">
        <w:rPr>
          <w:rFonts w:ascii="Times New Roman" w:hAnsi="Times New Roman" w:hint="eastAsia"/>
        </w:rPr>
        <w:t>剃须刀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rebuild  vt. </w:t>
      </w:r>
      <w:r w:rsidRPr="00DA26B0">
        <w:rPr>
          <w:rFonts w:ascii="Times New Roman" w:hAnsi="Times New Roman" w:hint="eastAsia"/>
        </w:rPr>
        <w:t>重建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reception  n. </w:t>
      </w:r>
      <w:r w:rsidRPr="00DA26B0">
        <w:rPr>
          <w:rFonts w:ascii="Times New Roman" w:hAnsi="Times New Roman" w:hint="eastAsia"/>
        </w:rPr>
        <w:t>接待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receptionist  n. </w:t>
      </w:r>
      <w:r w:rsidRPr="00DA26B0">
        <w:rPr>
          <w:rFonts w:ascii="Times New Roman" w:hAnsi="Times New Roman" w:hint="eastAsia"/>
        </w:rPr>
        <w:t>接待员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recipe  n. </w:t>
      </w:r>
      <w:r w:rsidRPr="00DA26B0">
        <w:rPr>
          <w:rFonts w:ascii="Times New Roman" w:hAnsi="Times New Roman" w:hint="eastAsia"/>
        </w:rPr>
        <w:t>烹饪法，食谱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recite  v. </w:t>
      </w:r>
      <w:r w:rsidRPr="00DA26B0">
        <w:rPr>
          <w:rFonts w:ascii="Times New Roman" w:hAnsi="Times New Roman" w:hint="eastAsia"/>
        </w:rPr>
        <w:t>背诵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recreation  n. </w:t>
      </w:r>
      <w:r w:rsidRPr="00DA26B0">
        <w:rPr>
          <w:rFonts w:ascii="Times New Roman" w:hAnsi="Times New Roman" w:hint="eastAsia"/>
        </w:rPr>
        <w:t>娱乐，消遣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rectangle  n. &amp; a.</w:t>
      </w:r>
      <w:r w:rsidRPr="00DA26B0">
        <w:rPr>
          <w:rFonts w:ascii="Times New Roman" w:hAnsi="Times New Roman" w:hint="eastAsia"/>
        </w:rPr>
        <w:t>长方形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长方形的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referee  n. </w:t>
      </w:r>
      <w:r w:rsidRPr="00DA26B0">
        <w:rPr>
          <w:rFonts w:ascii="Times New Roman" w:hAnsi="Times New Roman" w:hint="eastAsia"/>
        </w:rPr>
        <w:t>裁判，仲裁，调解员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refresh  v. </w:t>
      </w:r>
      <w:r w:rsidRPr="00DA26B0">
        <w:rPr>
          <w:rFonts w:ascii="Times New Roman" w:hAnsi="Times New Roman" w:hint="eastAsia"/>
        </w:rPr>
        <w:t>使恢复精力，更新，刷新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regardless  a. </w:t>
      </w:r>
      <w:r w:rsidRPr="00DA26B0">
        <w:rPr>
          <w:rFonts w:ascii="Times New Roman" w:hAnsi="Times New Roman" w:hint="eastAsia"/>
        </w:rPr>
        <w:t>不顾，不加理会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register  n. </w:t>
      </w:r>
      <w:r w:rsidRPr="00DA26B0">
        <w:rPr>
          <w:rFonts w:ascii="Times New Roman" w:hAnsi="Times New Roman" w:hint="eastAsia"/>
        </w:rPr>
        <w:t>登记簿，花名册，注册员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登记，注册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regulation  n. </w:t>
      </w:r>
      <w:r w:rsidRPr="00DA26B0">
        <w:rPr>
          <w:rFonts w:ascii="Times New Roman" w:hAnsi="Times New Roman" w:hint="eastAsia"/>
        </w:rPr>
        <w:t>规则，规章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relative  n. </w:t>
      </w:r>
      <w:r w:rsidRPr="00DA26B0">
        <w:rPr>
          <w:rFonts w:ascii="Times New Roman" w:hAnsi="Times New Roman" w:hint="eastAsia"/>
        </w:rPr>
        <w:t>亲属，亲戚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relay  n. </w:t>
      </w:r>
      <w:r w:rsidRPr="00DA26B0">
        <w:rPr>
          <w:rFonts w:ascii="Times New Roman" w:hAnsi="Times New Roman" w:hint="eastAsia"/>
        </w:rPr>
        <w:t>接力，接替人，中转</w:t>
      </w:r>
      <w:r w:rsidRPr="00DA26B0">
        <w:rPr>
          <w:rFonts w:ascii="Times New Roman" w:hAnsi="Times New Roman"/>
        </w:rPr>
        <w:t xml:space="preserve"> v. </w:t>
      </w:r>
      <w:r w:rsidRPr="00DA26B0">
        <w:rPr>
          <w:rFonts w:ascii="Times New Roman" w:hAnsi="Times New Roman" w:hint="eastAsia"/>
        </w:rPr>
        <w:t>接替，补充；转运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remark  n. </w:t>
      </w:r>
      <w:r w:rsidRPr="00DA26B0">
        <w:rPr>
          <w:rFonts w:ascii="Times New Roman" w:hAnsi="Times New Roman" w:hint="eastAsia"/>
        </w:rPr>
        <w:t>陈述；话；议论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representative  n.</w:t>
      </w:r>
      <w:r w:rsidRPr="00DA26B0">
        <w:rPr>
          <w:rFonts w:ascii="Times New Roman" w:hAnsi="Times New Roman" w:hint="eastAsia"/>
        </w:rPr>
        <w:t>代表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典型人物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rescue  vt. </w:t>
      </w:r>
      <w:r w:rsidRPr="00DA26B0">
        <w:rPr>
          <w:rFonts w:ascii="Times New Roman" w:hAnsi="Times New Roman" w:hint="eastAsia"/>
        </w:rPr>
        <w:t>营救，援救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resemble  v. </w:t>
      </w:r>
      <w:r w:rsidRPr="00DA26B0">
        <w:rPr>
          <w:rFonts w:ascii="Times New Roman" w:hAnsi="Times New Roman" w:hint="eastAsia"/>
        </w:rPr>
        <w:t>（不用进行时）像，看起来像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reservation  n. </w:t>
      </w:r>
      <w:r w:rsidRPr="00DA26B0">
        <w:rPr>
          <w:rFonts w:ascii="Times New Roman" w:hAnsi="Times New Roman" w:hint="eastAsia"/>
        </w:rPr>
        <w:t>预定，保留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reserve  n. &amp; v. </w:t>
      </w:r>
      <w:r w:rsidRPr="00DA26B0">
        <w:rPr>
          <w:rFonts w:ascii="Times New Roman" w:hAnsi="Times New Roman" w:hint="eastAsia"/>
        </w:rPr>
        <w:t>储备；预定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resign  v. </w:t>
      </w:r>
      <w:r w:rsidRPr="00DA26B0">
        <w:rPr>
          <w:rFonts w:ascii="Times New Roman" w:hAnsi="Times New Roman" w:hint="eastAsia"/>
        </w:rPr>
        <w:t>辞职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Day73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restriction  n. </w:t>
      </w:r>
      <w:r w:rsidRPr="00DA26B0">
        <w:rPr>
          <w:rFonts w:ascii="Times New Roman" w:hAnsi="Times New Roman" w:hint="eastAsia"/>
        </w:rPr>
        <w:t>限制，约束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revolution  n. </w:t>
      </w:r>
      <w:r w:rsidRPr="00DA26B0">
        <w:rPr>
          <w:rFonts w:ascii="Times New Roman" w:hAnsi="Times New Roman" w:hint="eastAsia"/>
        </w:rPr>
        <w:t>革命，变革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rewind  v. </w:t>
      </w:r>
      <w:r w:rsidRPr="00DA26B0">
        <w:rPr>
          <w:rFonts w:ascii="Times New Roman" w:hAnsi="Times New Roman" w:hint="eastAsia"/>
        </w:rPr>
        <w:t>回转（磁带等）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rhyme  n./ v. </w:t>
      </w:r>
      <w:r w:rsidRPr="00DA26B0">
        <w:rPr>
          <w:rFonts w:ascii="Times New Roman" w:hAnsi="Times New Roman" w:hint="eastAsia"/>
        </w:rPr>
        <w:t>押韵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rid (rid, rid / ridded, ridded)  vt. </w:t>
      </w:r>
      <w:r w:rsidRPr="00DA26B0">
        <w:rPr>
          <w:rFonts w:ascii="Times New Roman" w:hAnsi="Times New Roman" w:hint="eastAsia"/>
        </w:rPr>
        <w:t>使摆脱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ridiculous  a. </w:t>
      </w:r>
      <w:r w:rsidRPr="00DA26B0">
        <w:rPr>
          <w:rFonts w:ascii="Times New Roman" w:hAnsi="Times New Roman" w:hint="eastAsia"/>
        </w:rPr>
        <w:t>荒谬的，愚蠢的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rigid adj.</w:t>
      </w:r>
      <w:r w:rsidRPr="00DA26B0">
        <w:rPr>
          <w:rFonts w:ascii="Times New Roman" w:hAnsi="Times New Roman" w:hint="eastAsia"/>
        </w:rPr>
        <w:t>僵硬的，不变的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ripe  a. </w:t>
      </w:r>
      <w:r w:rsidRPr="00DA26B0">
        <w:rPr>
          <w:rFonts w:ascii="Times New Roman" w:hAnsi="Times New Roman" w:hint="eastAsia"/>
        </w:rPr>
        <w:t>成熟的，熟的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ripen  v. </w:t>
      </w:r>
      <w:r w:rsidRPr="00DA26B0">
        <w:rPr>
          <w:rFonts w:ascii="Times New Roman" w:hAnsi="Times New Roman" w:hint="eastAsia"/>
        </w:rPr>
        <w:t>（使）成熟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rob  v. </w:t>
      </w:r>
      <w:r w:rsidRPr="00DA26B0">
        <w:rPr>
          <w:rFonts w:ascii="Times New Roman" w:hAnsi="Times New Roman" w:hint="eastAsia"/>
        </w:rPr>
        <w:t>抢夺，抢劫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rooster  n. (</w:t>
      </w:r>
      <w:r w:rsidRPr="00DA26B0">
        <w:rPr>
          <w:rFonts w:ascii="Times New Roman" w:hAnsi="Times New Roman" w:hint="eastAsia"/>
        </w:rPr>
        <w:t>美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公鸡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rot  vi. </w:t>
      </w:r>
      <w:r w:rsidRPr="00DA26B0">
        <w:rPr>
          <w:rFonts w:ascii="Times New Roman" w:hAnsi="Times New Roman" w:hint="eastAsia"/>
        </w:rPr>
        <w:t>烂；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腐败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roundabout  a. &amp; n. </w:t>
      </w:r>
      <w:r w:rsidRPr="00DA26B0">
        <w:rPr>
          <w:rFonts w:ascii="Times New Roman" w:hAnsi="Times New Roman" w:hint="eastAsia"/>
        </w:rPr>
        <w:t>绕道的，不直接的；转盘路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routine  n. </w:t>
      </w:r>
      <w:r w:rsidRPr="00DA26B0">
        <w:rPr>
          <w:rFonts w:ascii="Times New Roman" w:hAnsi="Times New Roman" w:hint="eastAsia"/>
        </w:rPr>
        <w:t>常规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正常顺序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无聊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rugby  n. </w:t>
      </w:r>
      <w:r w:rsidRPr="00DA26B0">
        <w:rPr>
          <w:rFonts w:ascii="Times New Roman" w:hAnsi="Times New Roman" w:hint="eastAsia"/>
        </w:rPr>
        <w:t>（英）橄榄球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ruin  vt. </w:t>
      </w:r>
      <w:r w:rsidRPr="00DA26B0">
        <w:rPr>
          <w:rFonts w:ascii="Times New Roman" w:hAnsi="Times New Roman" w:hint="eastAsia"/>
        </w:rPr>
        <w:t>（使）毁坏；（使）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毁灭</w:t>
      </w:r>
      <w:r w:rsidRPr="00DA26B0">
        <w:rPr>
          <w:rFonts w:ascii="Times New Roman" w:hAnsi="Times New Roman"/>
        </w:rPr>
        <w:t xml:space="preserve"> n. (</w:t>
      </w:r>
      <w:r w:rsidRPr="00DA26B0">
        <w:rPr>
          <w:rFonts w:ascii="Times New Roman" w:hAnsi="Times New Roman" w:hint="eastAsia"/>
        </w:rPr>
        <w:t>复</w:t>
      </w:r>
      <w:r w:rsidRPr="00DA26B0">
        <w:rPr>
          <w:rFonts w:ascii="Times New Roman" w:hAnsi="Times New Roman"/>
        </w:rPr>
        <w:t xml:space="preserve">) </w:t>
      </w:r>
      <w:r w:rsidRPr="00DA26B0">
        <w:rPr>
          <w:rFonts w:ascii="Times New Roman" w:hAnsi="Times New Roman" w:hint="eastAsia"/>
        </w:rPr>
        <w:t>废墟；遗迹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sacred  a. </w:t>
      </w:r>
      <w:r w:rsidRPr="00DA26B0">
        <w:rPr>
          <w:rFonts w:ascii="Times New Roman" w:hAnsi="Times New Roman" w:hint="eastAsia"/>
        </w:rPr>
        <w:t>害怕，恐惧，担心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sacrifice  vt. </w:t>
      </w:r>
      <w:r w:rsidRPr="00DA26B0">
        <w:rPr>
          <w:rFonts w:ascii="Times New Roman" w:hAnsi="Times New Roman" w:hint="eastAsia"/>
        </w:rPr>
        <w:t>牺牲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salute  v.&amp; n. </w:t>
      </w:r>
      <w:r w:rsidRPr="00DA26B0">
        <w:rPr>
          <w:rFonts w:ascii="Times New Roman" w:hAnsi="Times New Roman" w:hint="eastAsia"/>
        </w:rPr>
        <w:t>敬礼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saucer  n. </w:t>
      </w:r>
      <w:r w:rsidRPr="00DA26B0">
        <w:rPr>
          <w:rFonts w:ascii="Times New Roman" w:hAnsi="Times New Roman" w:hint="eastAsia"/>
        </w:rPr>
        <w:t>茶碟，茶托，小圆盘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scar  n. </w:t>
      </w:r>
      <w:r w:rsidRPr="00DA26B0">
        <w:rPr>
          <w:rFonts w:ascii="Times New Roman" w:hAnsi="Times New Roman" w:hint="eastAsia"/>
        </w:rPr>
        <w:t>伤疤，伤痕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scare  v. </w:t>
      </w:r>
      <w:r w:rsidRPr="00DA26B0">
        <w:rPr>
          <w:rFonts w:ascii="Times New Roman" w:hAnsi="Times New Roman" w:hint="eastAsia"/>
        </w:rPr>
        <w:t>使害怕，使恐惧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sceptical (AmE skeptical)  a.</w:t>
      </w:r>
      <w:r w:rsidRPr="00DA26B0">
        <w:rPr>
          <w:rFonts w:ascii="Times New Roman" w:hAnsi="Times New Roman" w:hint="eastAsia"/>
        </w:rPr>
        <w:t>怀疑的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scold  vt. </w:t>
      </w:r>
      <w:r w:rsidRPr="00DA26B0">
        <w:rPr>
          <w:rFonts w:ascii="Times New Roman" w:hAnsi="Times New Roman" w:hint="eastAsia"/>
        </w:rPr>
        <w:t>责骂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scratch v./ n. </w:t>
      </w:r>
      <w:r w:rsidRPr="00DA26B0">
        <w:rPr>
          <w:rFonts w:ascii="Times New Roman" w:hAnsi="Times New Roman" w:hint="eastAsia"/>
        </w:rPr>
        <w:t>划破，划痕，划伤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sculpture  n. </w:t>
      </w:r>
      <w:r w:rsidRPr="00DA26B0">
        <w:rPr>
          <w:rFonts w:ascii="Times New Roman" w:hAnsi="Times New Roman" w:hint="eastAsia"/>
        </w:rPr>
        <w:t>雕塑（术），雕刻（术），雕刻作品，雕像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seagull  n. </w:t>
      </w:r>
      <w:r w:rsidRPr="00DA26B0">
        <w:rPr>
          <w:rFonts w:ascii="Times New Roman" w:hAnsi="Times New Roman" w:hint="eastAsia"/>
        </w:rPr>
        <w:t>海鸥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Day74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seal  n. </w:t>
      </w:r>
      <w:r w:rsidRPr="00DA26B0">
        <w:rPr>
          <w:rFonts w:ascii="Times New Roman" w:hAnsi="Times New Roman" w:hint="eastAsia"/>
        </w:rPr>
        <w:t>海豹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seashell  n. </w:t>
      </w:r>
      <w:r w:rsidRPr="00DA26B0">
        <w:rPr>
          <w:rFonts w:ascii="Times New Roman" w:hAnsi="Times New Roman" w:hint="eastAsia"/>
        </w:rPr>
        <w:t>海贝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seaweed  n. </w:t>
      </w:r>
      <w:r w:rsidRPr="00DA26B0">
        <w:rPr>
          <w:rFonts w:ascii="Times New Roman" w:hAnsi="Times New Roman" w:hint="eastAsia"/>
        </w:rPr>
        <w:t>海草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海藻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海带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seize  vt. </w:t>
      </w:r>
      <w:r w:rsidRPr="00DA26B0">
        <w:rPr>
          <w:rFonts w:ascii="Times New Roman" w:hAnsi="Times New Roman" w:hint="eastAsia"/>
        </w:rPr>
        <w:t>抓住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时机等</w:t>
      </w:r>
      <w:r w:rsidRPr="00DA26B0">
        <w:rPr>
          <w:rFonts w:ascii="Times New Roman" w:hAnsi="Times New Roman"/>
        </w:rPr>
        <w:t xml:space="preserve">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semicircle  n. </w:t>
      </w:r>
      <w:r w:rsidRPr="00DA26B0">
        <w:rPr>
          <w:rFonts w:ascii="Times New Roman" w:hAnsi="Times New Roman" w:hint="eastAsia"/>
        </w:rPr>
        <w:t>半圆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seminar n.</w:t>
      </w:r>
      <w:r w:rsidRPr="00DA26B0">
        <w:rPr>
          <w:rFonts w:ascii="Times New Roman" w:hAnsi="Times New Roman" w:hint="eastAsia"/>
        </w:rPr>
        <w:t>研讨会；讲习班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settlement  n. </w:t>
      </w:r>
      <w:r w:rsidRPr="00DA26B0">
        <w:rPr>
          <w:rFonts w:ascii="Times New Roman" w:hAnsi="Times New Roman" w:hint="eastAsia"/>
        </w:rPr>
        <w:t>新拓居地；（美）部落，村落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settler  n. </w:t>
      </w:r>
      <w:r w:rsidRPr="00DA26B0">
        <w:rPr>
          <w:rFonts w:ascii="Times New Roman" w:hAnsi="Times New Roman" w:hint="eastAsia"/>
        </w:rPr>
        <w:t>移居者，开拓者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shabby  a.</w:t>
      </w:r>
      <w:r w:rsidRPr="00DA26B0">
        <w:rPr>
          <w:rFonts w:ascii="Times New Roman" w:hAnsi="Times New Roman" w:hint="eastAsia"/>
        </w:rPr>
        <w:t>破旧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破烂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衣衫褴褛的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sharpen  v. </w:t>
      </w:r>
      <w:r w:rsidRPr="00DA26B0">
        <w:rPr>
          <w:rFonts w:ascii="Times New Roman" w:hAnsi="Times New Roman" w:hint="eastAsia"/>
        </w:rPr>
        <w:t>（使）变锐利，削尖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sharpener  n. </w:t>
      </w:r>
      <w:r w:rsidRPr="00DA26B0">
        <w:rPr>
          <w:rFonts w:ascii="Times New Roman" w:hAnsi="Times New Roman" w:hint="eastAsia"/>
        </w:rPr>
        <w:t>削尖用的器具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shaver n. </w:t>
      </w:r>
      <w:r w:rsidRPr="00DA26B0">
        <w:rPr>
          <w:rFonts w:ascii="Times New Roman" w:hAnsi="Times New Roman" w:hint="eastAsia"/>
        </w:rPr>
        <w:t>电动剃须刀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shelter  n. </w:t>
      </w:r>
      <w:r w:rsidRPr="00DA26B0">
        <w:rPr>
          <w:rFonts w:ascii="Times New Roman" w:hAnsi="Times New Roman" w:hint="eastAsia"/>
        </w:rPr>
        <w:t>掩蔽；隐蔽处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shortly  ad. </w:t>
      </w:r>
      <w:r w:rsidRPr="00DA26B0">
        <w:rPr>
          <w:rFonts w:ascii="Times New Roman" w:hAnsi="Times New Roman" w:hint="eastAsia"/>
        </w:rPr>
        <w:t>不久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shrink (shrank, shrunk / shrunk, shrunken) v. </w:t>
      </w:r>
      <w:r w:rsidRPr="00DA26B0">
        <w:rPr>
          <w:rFonts w:ascii="Times New Roman" w:hAnsi="Times New Roman" w:hint="eastAsia"/>
        </w:rPr>
        <w:t>缩小，收缩，减少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shuttle  vn. </w:t>
      </w:r>
      <w:r w:rsidRPr="00DA26B0">
        <w:rPr>
          <w:rFonts w:ascii="Times New Roman" w:hAnsi="Times New Roman" w:hint="eastAsia"/>
        </w:rPr>
        <w:t>合拢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（往返与两个定点之间的）（火车汽车飞机）班车</w:t>
      </w:r>
      <w:r w:rsidRPr="00DA26B0">
        <w:rPr>
          <w:rFonts w:ascii="Times New Roman" w:hAnsi="Times New Roman"/>
        </w:rPr>
        <w:t>/</w:t>
      </w:r>
      <w:r w:rsidRPr="00DA26B0">
        <w:rPr>
          <w:rFonts w:ascii="Times New Roman" w:hAnsi="Times New Roman" w:hint="eastAsia"/>
        </w:rPr>
        <w:t>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sideways  ad. </w:t>
      </w:r>
      <w:r w:rsidRPr="00DA26B0">
        <w:rPr>
          <w:rFonts w:ascii="Times New Roman" w:hAnsi="Times New Roman" w:hint="eastAsia"/>
        </w:rPr>
        <w:t>斜向一边的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signature  n. </w:t>
      </w:r>
      <w:r w:rsidRPr="00DA26B0">
        <w:rPr>
          <w:rFonts w:ascii="Times New Roman" w:hAnsi="Times New Roman" w:hint="eastAsia"/>
        </w:rPr>
        <w:t>签名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significance  n. </w:t>
      </w:r>
      <w:r w:rsidRPr="00DA26B0">
        <w:rPr>
          <w:rFonts w:ascii="Times New Roman" w:hAnsi="Times New Roman" w:hint="eastAsia"/>
        </w:rPr>
        <w:t>重要性，意义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sincerely  ad. </w:t>
      </w:r>
      <w:r w:rsidRPr="00DA26B0">
        <w:rPr>
          <w:rFonts w:ascii="Times New Roman" w:hAnsi="Times New Roman" w:hint="eastAsia"/>
        </w:rPr>
        <w:t>真诚地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skateboard n. </w:t>
      </w:r>
      <w:r w:rsidRPr="00DA26B0">
        <w:rPr>
          <w:rFonts w:ascii="Times New Roman" w:hAnsi="Times New Roman" w:hint="eastAsia"/>
        </w:rPr>
        <w:t>冰鞋，滑板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skip  v. </w:t>
      </w:r>
      <w:r w:rsidRPr="00DA26B0">
        <w:rPr>
          <w:rFonts w:ascii="Times New Roman" w:hAnsi="Times New Roman" w:hint="eastAsia"/>
        </w:rPr>
        <w:t>蹦蹦跳跳；跳绳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skyscraper n. </w:t>
      </w:r>
      <w:r w:rsidRPr="00DA26B0">
        <w:rPr>
          <w:rFonts w:ascii="Times New Roman" w:hAnsi="Times New Roman" w:hint="eastAsia"/>
        </w:rPr>
        <w:t>摩天楼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slavery  n. </w:t>
      </w:r>
      <w:r w:rsidRPr="00DA26B0">
        <w:rPr>
          <w:rFonts w:ascii="Times New Roman" w:hAnsi="Times New Roman" w:hint="eastAsia"/>
        </w:rPr>
        <w:t>奴隶制度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slice n. </w:t>
      </w:r>
      <w:r w:rsidRPr="00DA26B0">
        <w:rPr>
          <w:rFonts w:ascii="Times New Roman" w:hAnsi="Times New Roman" w:hint="eastAsia"/>
        </w:rPr>
        <w:t>片，切面（薄）片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smog n. </w:t>
      </w:r>
      <w:r w:rsidRPr="00DA26B0">
        <w:rPr>
          <w:rFonts w:ascii="Times New Roman" w:hAnsi="Times New Roman" w:hint="eastAsia"/>
        </w:rPr>
        <w:t>烟雾</w:t>
      </w:r>
      <w:r w:rsidRPr="00DA26B0">
        <w:rPr>
          <w:rFonts w:ascii="Times New Roman" w:hAnsi="Times New Roman"/>
        </w:rPr>
        <w:t xml:space="preserve">(= smoke + fog)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Day75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sob n.&amp; v. </w:t>
      </w:r>
      <w:r w:rsidRPr="00DA26B0">
        <w:rPr>
          <w:rFonts w:ascii="Times New Roman" w:hAnsi="Times New Roman" w:hint="eastAsia"/>
        </w:rPr>
        <w:t>抽泣，啜泣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socialism  n. </w:t>
      </w:r>
      <w:r w:rsidRPr="00DA26B0">
        <w:rPr>
          <w:rFonts w:ascii="Times New Roman" w:hAnsi="Times New Roman" w:hint="eastAsia"/>
        </w:rPr>
        <w:t>社会主义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socialist  a. </w:t>
      </w:r>
      <w:r w:rsidRPr="00DA26B0">
        <w:rPr>
          <w:rFonts w:ascii="Times New Roman" w:hAnsi="Times New Roman" w:hint="eastAsia"/>
        </w:rPr>
        <w:t>社会主义的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socket  n. </w:t>
      </w:r>
      <w:r w:rsidRPr="00DA26B0">
        <w:rPr>
          <w:rFonts w:ascii="Times New Roman" w:hAnsi="Times New Roman" w:hint="eastAsia"/>
        </w:rPr>
        <w:t>（电源）插座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sorrow  n. </w:t>
      </w:r>
      <w:r w:rsidRPr="00DA26B0">
        <w:rPr>
          <w:rFonts w:ascii="Times New Roman" w:hAnsi="Times New Roman" w:hint="eastAsia"/>
        </w:rPr>
        <w:t>悲伤，悲痛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soul n. </w:t>
      </w:r>
      <w:r w:rsidRPr="00DA26B0">
        <w:rPr>
          <w:rFonts w:ascii="Times New Roman" w:hAnsi="Times New Roman" w:hint="eastAsia"/>
        </w:rPr>
        <w:t>灵魂；心灵；气魄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souvenir n.</w:t>
      </w:r>
      <w:r w:rsidRPr="00DA26B0">
        <w:rPr>
          <w:rFonts w:ascii="Times New Roman" w:hAnsi="Times New Roman" w:hint="eastAsia"/>
        </w:rPr>
        <w:t>旅游纪念品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纪念物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sow (sowed, sown </w:t>
      </w:r>
      <w:r w:rsidRPr="00DA26B0">
        <w:rPr>
          <w:rFonts w:ascii="Times New Roman" w:hAnsi="Times New Roman" w:hint="eastAsia"/>
        </w:rPr>
        <w:t>或</w:t>
      </w:r>
      <w:r w:rsidRPr="00DA26B0">
        <w:rPr>
          <w:rFonts w:ascii="Times New Roman" w:hAnsi="Times New Roman"/>
        </w:rPr>
        <w:t>-ed) vt.</w:t>
      </w:r>
      <w:r w:rsidRPr="00DA26B0">
        <w:rPr>
          <w:rFonts w:ascii="Times New Roman" w:hAnsi="Times New Roman" w:hint="eastAsia"/>
        </w:rPr>
        <w:t>播种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spade  n. </w:t>
      </w:r>
      <w:r w:rsidRPr="00DA26B0">
        <w:rPr>
          <w:rFonts w:ascii="Times New Roman" w:hAnsi="Times New Roman" w:hint="eastAsia"/>
        </w:rPr>
        <w:t>铲子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纸牌中的黑桃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spear n. </w:t>
      </w:r>
      <w:r w:rsidRPr="00DA26B0">
        <w:rPr>
          <w:rFonts w:ascii="Times New Roman" w:hAnsi="Times New Roman" w:hint="eastAsia"/>
        </w:rPr>
        <w:t>矛，枪，梭镖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spin v.&amp; n. </w:t>
      </w:r>
      <w:r w:rsidRPr="00DA26B0">
        <w:rPr>
          <w:rFonts w:ascii="Times New Roman" w:hAnsi="Times New Roman" w:hint="eastAsia"/>
        </w:rPr>
        <w:t>纺，（使）快速旋转；旋转，旋转运动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spiritual a. </w:t>
      </w:r>
      <w:r w:rsidRPr="00DA26B0">
        <w:rPr>
          <w:rFonts w:ascii="Times New Roman" w:hAnsi="Times New Roman" w:hint="eastAsia"/>
        </w:rPr>
        <w:t>精神的；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心灵的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spit v. </w:t>
      </w:r>
      <w:r w:rsidRPr="00DA26B0">
        <w:rPr>
          <w:rFonts w:ascii="Times New Roman" w:hAnsi="Times New Roman" w:hint="eastAsia"/>
        </w:rPr>
        <w:t>吐唾沫；吐痰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split  v. </w:t>
      </w:r>
      <w:r w:rsidRPr="00DA26B0">
        <w:rPr>
          <w:rFonts w:ascii="Times New Roman" w:hAnsi="Times New Roman" w:hint="eastAsia"/>
        </w:rPr>
        <w:t>撕开</w:t>
      </w:r>
      <w:r w:rsidRPr="00DA26B0">
        <w:rPr>
          <w:rFonts w:ascii="Times New Roman" w:hAnsi="Times New Roman"/>
        </w:rPr>
        <w:t>;</w:t>
      </w:r>
      <w:r w:rsidRPr="00DA26B0">
        <w:rPr>
          <w:rFonts w:ascii="Times New Roman" w:hAnsi="Times New Roman" w:hint="eastAsia"/>
        </w:rPr>
        <w:t>切开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sponsor  n. </w:t>
      </w:r>
      <w:r w:rsidRPr="00DA26B0">
        <w:rPr>
          <w:rFonts w:ascii="Times New Roman" w:hAnsi="Times New Roman" w:hint="eastAsia"/>
        </w:rPr>
        <w:t>赞助者，赞助商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spoonful  n. </w:t>
      </w:r>
      <w:r w:rsidRPr="00DA26B0">
        <w:rPr>
          <w:rFonts w:ascii="Times New Roman" w:hAnsi="Times New Roman" w:hint="eastAsia"/>
        </w:rPr>
        <w:t>一匙（的量）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spray  n. / v. </w:t>
      </w:r>
      <w:r w:rsidRPr="00DA26B0">
        <w:rPr>
          <w:rFonts w:ascii="Times New Roman" w:hAnsi="Times New Roman" w:hint="eastAsia"/>
        </w:rPr>
        <w:t>水雾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喷雾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器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喷洒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squeeze n. </w:t>
      </w:r>
      <w:r w:rsidRPr="00DA26B0">
        <w:rPr>
          <w:rFonts w:ascii="Times New Roman" w:hAnsi="Times New Roman" w:hint="eastAsia"/>
        </w:rPr>
        <w:t>挤压，捏，塞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stain  n. </w:t>
      </w:r>
      <w:r w:rsidRPr="00DA26B0">
        <w:rPr>
          <w:rFonts w:ascii="Times New Roman" w:hAnsi="Times New Roman" w:hint="eastAsia"/>
        </w:rPr>
        <w:t>污点，污渍，染色剂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stainless  a. </w:t>
      </w:r>
      <w:r w:rsidRPr="00DA26B0">
        <w:rPr>
          <w:rFonts w:ascii="Times New Roman" w:hAnsi="Times New Roman" w:hint="eastAsia"/>
        </w:rPr>
        <w:t>无污点的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starvation  n. </w:t>
      </w:r>
      <w:r w:rsidRPr="00DA26B0">
        <w:rPr>
          <w:rFonts w:ascii="Times New Roman" w:hAnsi="Times New Roman" w:hint="eastAsia"/>
        </w:rPr>
        <w:t>饥饿；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饿死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starve  v. </w:t>
      </w:r>
      <w:r w:rsidRPr="00DA26B0">
        <w:rPr>
          <w:rFonts w:ascii="Times New Roman" w:hAnsi="Times New Roman" w:hint="eastAsia"/>
        </w:rPr>
        <w:t>饿死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statesman/ woman (pl. statesmen/ women)   n. </w:t>
      </w:r>
      <w:r w:rsidRPr="00DA26B0">
        <w:rPr>
          <w:rFonts w:ascii="Times New Roman" w:hAnsi="Times New Roman" w:hint="eastAsia"/>
        </w:rPr>
        <w:t>政治家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statistics  n. </w:t>
      </w:r>
      <w:r w:rsidRPr="00DA26B0">
        <w:rPr>
          <w:rFonts w:ascii="Times New Roman" w:hAnsi="Times New Roman" w:hint="eastAsia"/>
        </w:rPr>
        <w:t>统计数字，统计资料，统计学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statue  n. </w:t>
      </w:r>
      <w:r w:rsidRPr="00DA26B0">
        <w:rPr>
          <w:rFonts w:ascii="Times New Roman" w:hAnsi="Times New Roman" w:hint="eastAsia"/>
        </w:rPr>
        <w:t>法令，法规，章程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steady  a. </w:t>
      </w:r>
      <w:r w:rsidRPr="00DA26B0">
        <w:rPr>
          <w:rFonts w:ascii="Times New Roman" w:hAnsi="Times New Roman" w:hint="eastAsia"/>
        </w:rPr>
        <w:t>稳固的；平稳的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Day76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steward  n. (</w:t>
      </w:r>
      <w:r w:rsidRPr="00DA26B0">
        <w:rPr>
          <w:rFonts w:ascii="Times New Roman" w:hAnsi="Times New Roman" w:hint="eastAsia"/>
        </w:rPr>
        <w:t>火车、飞机、轮船等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男服务员；男乘务员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stewardess  n.</w:t>
      </w:r>
      <w:r w:rsidRPr="00DA26B0">
        <w:rPr>
          <w:rFonts w:ascii="Times New Roman" w:hAnsi="Times New Roman" w:hint="eastAsia"/>
        </w:rPr>
        <w:t>女乘务员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空中小姐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stocking  n. </w:t>
      </w:r>
      <w:r w:rsidRPr="00DA26B0">
        <w:rPr>
          <w:rFonts w:ascii="Times New Roman" w:hAnsi="Times New Roman" w:hint="eastAsia"/>
        </w:rPr>
        <w:t>长统袜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storage  n. </w:t>
      </w:r>
      <w:r w:rsidRPr="00DA26B0">
        <w:rPr>
          <w:rFonts w:ascii="Times New Roman" w:hAnsi="Times New Roman" w:hint="eastAsia"/>
        </w:rPr>
        <w:t>贮藏；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储存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stout  a. </w:t>
      </w:r>
      <w:r w:rsidRPr="00DA26B0">
        <w:rPr>
          <w:rFonts w:ascii="Times New Roman" w:hAnsi="Times New Roman" w:hint="eastAsia"/>
        </w:rPr>
        <w:t>肥壮的，厚实牢固的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strait  n. </w:t>
      </w:r>
      <w:r w:rsidRPr="00DA26B0">
        <w:rPr>
          <w:rFonts w:ascii="Times New Roman" w:hAnsi="Times New Roman" w:hint="eastAsia"/>
        </w:rPr>
        <w:t>海峡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strengthen   vt. </w:t>
      </w:r>
      <w:r w:rsidRPr="00DA26B0">
        <w:rPr>
          <w:rFonts w:ascii="Times New Roman" w:hAnsi="Times New Roman" w:hint="eastAsia"/>
        </w:rPr>
        <w:t>加强，增强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stress n. </w:t>
      </w:r>
      <w:r w:rsidRPr="00DA26B0">
        <w:rPr>
          <w:rFonts w:ascii="Times New Roman" w:hAnsi="Times New Roman" w:hint="eastAsia"/>
          <w:spacing w:val="-6"/>
        </w:rPr>
        <w:t>精神压力，心理负担</w:t>
      </w:r>
      <w:r w:rsidRPr="00DA26B0">
        <w:rPr>
          <w:rFonts w:ascii="Times New Roman" w:hAnsi="Times New Roman"/>
          <w:spacing w:val="-6"/>
        </w:rPr>
        <w:t xml:space="preserve"> v. </w:t>
      </w:r>
      <w:r w:rsidRPr="00DA26B0">
        <w:rPr>
          <w:rFonts w:ascii="Times New Roman" w:hAnsi="Times New Roman" w:hint="eastAsia"/>
          <w:spacing w:val="-6"/>
        </w:rPr>
        <w:t>强调，重读</w:t>
      </w:r>
      <w:r w:rsidRPr="00DA26B0">
        <w:rPr>
          <w:rFonts w:ascii="Times New Roman" w:hAnsi="Times New Roman"/>
          <w:spacing w:val="-6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string  n. </w:t>
      </w:r>
      <w:r w:rsidRPr="00DA26B0">
        <w:rPr>
          <w:rFonts w:ascii="Times New Roman" w:hAnsi="Times New Roman" w:hint="eastAsia"/>
        </w:rPr>
        <w:t>细绳，线，带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stubborn  a. </w:t>
      </w:r>
      <w:r w:rsidRPr="00DA26B0">
        <w:rPr>
          <w:rFonts w:ascii="Times New Roman" w:hAnsi="Times New Roman" w:hint="eastAsia"/>
        </w:rPr>
        <w:t>固执的，倔强的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subjective  a. </w:t>
      </w:r>
      <w:r w:rsidRPr="00DA26B0">
        <w:rPr>
          <w:rFonts w:ascii="Times New Roman" w:hAnsi="Times New Roman" w:hint="eastAsia"/>
        </w:rPr>
        <w:t>主观的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submit  v. </w:t>
      </w:r>
      <w:r w:rsidRPr="00DA26B0">
        <w:rPr>
          <w:rFonts w:ascii="Times New Roman" w:hAnsi="Times New Roman" w:hint="eastAsia"/>
        </w:rPr>
        <w:t>提交，呈递（文件，建议等）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subscribe  v.</w:t>
      </w:r>
      <w:r w:rsidRPr="00DA26B0">
        <w:rPr>
          <w:rFonts w:ascii="Times New Roman" w:hAnsi="Times New Roman" w:hint="eastAsia"/>
        </w:rPr>
        <w:t>订阅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订购（报刊等）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substitute   v. </w:t>
      </w:r>
      <w:r w:rsidRPr="00DA26B0">
        <w:rPr>
          <w:rFonts w:ascii="Times New Roman" w:hAnsi="Times New Roman" w:hint="eastAsia"/>
        </w:rPr>
        <w:t>代替，取代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suck  vt. </w:t>
      </w:r>
      <w:r w:rsidRPr="00DA26B0">
        <w:rPr>
          <w:rFonts w:ascii="Times New Roman" w:hAnsi="Times New Roman" w:hint="eastAsia"/>
        </w:rPr>
        <w:t>吸吮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suite  n. </w:t>
      </w:r>
      <w:r w:rsidRPr="00DA26B0">
        <w:rPr>
          <w:rFonts w:ascii="Times New Roman" w:hAnsi="Times New Roman" w:hint="eastAsia"/>
        </w:rPr>
        <w:t>套间；组曲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sunburnt  a. </w:t>
      </w:r>
      <w:r w:rsidRPr="00DA26B0">
        <w:rPr>
          <w:rFonts w:ascii="Times New Roman" w:hAnsi="Times New Roman" w:hint="eastAsia"/>
        </w:rPr>
        <w:t>晒黑的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superb  a. </w:t>
      </w:r>
      <w:r w:rsidRPr="00DA26B0">
        <w:rPr>
          <w:rFonts w:ascii="Times New Roman" w:hAnsi="Times New Roman" w:hint="eastAsia"/>
        </w:rPr>
        <w:t>卓越的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质量极高的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superior  a. </w:t>
      </w:r>
      <w:r w:rsidRPr="00DA26B0">
        <w:rPr>
          <w:rFonts w:ascii="Times New Roman" w:hAnsi="Times New Roman" w:hint="eastAsia"/>
        </w:rPr>
        <w:t>更胜一筹的</w:t>
      </w:r>
      <w:r w:rsidRPr="00DA26B0">
        <w:rPr>
          <w:rFonts w:ascii="Times New Roman" w:hAnsi="Times New Roman"/>
        </w:rPr>
        <w:t xml:space="preserve"> n. </w:t>
      </w:r>
      <w:r w:rsidRPr="00DA26B0">
        <w:rPr>
          <w:rFonts w:ascii="Times New Roman" w:hAnsi="Times New Roman" w:hint="eastAsia"/>
        </w:rPr>
        <w:t>上级，上司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supreme  a.</w:t>
      </w:r>
      <w:r w:rsidRPr="00DA26B0">
        <w:rPr>
          <w:rFonts w:ascii="Times New Roman" w:hAnsi="Times New Roman" w:hint="eastAsia"/>
        </w:rPr>
        <w:t>至高无上的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最高的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surgeon  n. </w:t>
      </w:r>
      <w:r w:rsidRPr="00DA26B0">
        <w:rPr>
          <w:rFonts w:ascii="Times New Roman" w:hAnsi="Times New Roman" w:hint="eastAsia"/>
        </w:rPr>
        <w:t>外科医生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surplus  n. </w:t>
      </w:r>
      <w:r w:rsidRPr="00DA26B0">
        <w:rPr>
          <w:rFonts w:ascii="Times New Roman" w:hAnsi="Times New Roman" w:hint="eastAsia"/>
        </w:rPr>
        <w:t>过剩，剩余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suspension  n.</w:t>
      </w:r>
      <w:r w:rsidRPr="00DA26B0">
        <w:rPr>
          <w:rFonts w:ascii="Times New Roman" w:hAnsi="Times New Roman" w:hint="eastAsia"/>
        </w:rPr>
        <w:t>暂令停职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推迟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延期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swap  v. </w:t>
      </w:r>
      <w:r w:rsidRPr="00DA26B0">
        <w:rPr>
          <w:rFonts w:ascii="Times New Roman" w:hAnsi="Times New Roman" w:hint="eastAsia"/>
        </w:rPr>
        <w:t>交换（东西）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swear (swore, sworn)   v.</w:t>
      </w:r>
      <w:r w:rsidRPr="00DA26B0">
        <w:rPr>
          <w:rFonts w:ascii="Times New Roman" w:hAnsi="Times New Roman" w:hint="eastAsia"/>
        </w:rPr>
        <w:t>咒骂</w:t>
      </w:r>
      <w:r w:rsidRPr="00DA26B0">
        <w:rPr>
          <w:rFonts w:ascii="Times New Roman" w:hAnsi="Times New Roman"/>
        </w:rPr>
        <w:t>.,</w:t>
      </w:r>
      <w:r w:rsidRPr="00DA26B0">
        <w:rPr>
          <w:rFonts w:ascii="Times New Roman" w:hAnsi="Times New Roman" w:hint="eastAsia"/>
        </w:rPr>
        <w:t>诅咒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swift  a. </w:t>
      </w:r>
      <w:r w:rsidRPr="00DA26B0">
        <w:rPr>
          <w:rFonts w:ascii="Times New Roman" w:hAnsi="Times New Roman" w:hint="eastAsia"/>
        </w:rPr>
        <w:t>快的，迅速的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sword  n. </w:t>
      </w:r>
      <w:r w:rsidRPr="00DA26B0">
        <w:rPr>
          <w:rFonts w:ascii="Times New Roman" w:hAnsi="Times New Roman" w:hint="eastAsia"/>
        </w:rPr>
        <w:t>剑，刀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Day77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symbol  n. </w:t>
      </w:r>
      <w:r w:rsidRPr="00DA26B0">
        <w:rPr>
          <w:rFonts w:ascii="Times New Roman" w:hAnsi="Times New Roman" w:hint="eastAsia"/>
        </w:rPr>
        <w:t>象征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sympathy  n. </w:t>
      </w:r>
      <w:r w:rsidRPr="00DA26B0">
        <w:rPr>
          <w:rFonts w:ascii="Times New Roman" w:hAnsi="Times New Roman" w:hint="eastAsia"/>
        </w:rPr>
        <w:t>同情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symphony  n. </w:t>
      </w:r>
      <w:r w:rsidRPr="00DA26B0">
        <w:rPr>
          <w:rFonts w:ascii="Times New Roman" w:hAnsi="Times New Roman" w:hint="eastAsia"/>
        </w:rPr>
        <w:t>交响乐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symptom  n. </w:t>
      </w:r>
      <w:r w:rsidRPr="00DA26B0">
        <w:rPr>
          <w:rFonts w:ascii="Times New Roman" w:hAnsi="Times New Roman" w:hint="eastAsia"/>
        </w:rPr>
        <w:t>症状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tablet n. </w:t>
      </w:r>
      <w:r w:rsidRPr="00DA26B0">
        <w:rPr>
          <w:rFonts w:ascii="Times New Roman" w:hAnsi="Times New Roman" w:hint="eastAsia"/>
        </w:rPr>
        <w:t>药片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tailor  n. </w:t>
      </w:r>
      <w:r w:rsidRPr="00DA26B0">
        <w:rPr>
          <w:rFonts w:ascii="Times New Roman" w:hAnsi="Times New Roman" w:hint="eastAsia"/>
        </w:rPr>
        <w:t>裁缝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talent  n. </w:t>
      </w:r>
      <w:r w:rsidRPr="00DA26B0">
        <w:rPr>
          <w:rFonts w:ascii="Times New Roman" w:hAnsi="Times New Roman" w:hint="eastAsia"/>
        </w:rPr>
        <w:t>天才，天赋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tasteless  a. </w:t>
      </w:r>
      <w:r w:rsidRPr="00DA26B0">
        <w:rPr>
          <w:rFonts w:ascii="Times New Roman" w:hAnsi="Times New Roman" w:hint="eastAsia"/>
        </w:rPr>
        <w:t>无滋味的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taxipayer n. </w:t>
      </w:r>
      <w:r w:rsidRPr="00DA26B0">
        <w:rPr>
          <w:rFonts w:ascii="Times New Roman" w:hAnsi="Times New Roman" w:hint="eastAsia"/>
        </w:rPr>
        <w:t>纳税人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teamwork  n. </w:t>
      </w:r>
      <w:r w:rsidRPr="00DA26B0">
        <w:rPr>
          <w:rFonts w:ascii="Times New Roman" w:hAnsi="Times New Roman" w:hint="eastAsia"/>
        </w:rPr>
        <w:t>合作，协同工作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teapot  n. </w:t>
      </w:r>
      <w:r w:rsidRPr="00DA26B0">
        <w:rPr>
          <w:rFonts w:ascii="Times New Roman" w:hAnsi="Times New Roman" w:hint="eastAsia"/>
        </w:rPr>
        <w:t>茶壶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tease  v. </w:t>
      </w:r>
      <w:r w:rsidRPr="00DA26B0">
        <w:rPr>
          <w:rFonts w:ascii="Times New Roman" w:hAnsi="Times New Roman" w:hint="eastAsia"/>
        </w:rPr>
        <w:t>取笑，戏弄，寻开心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telescope n.</w:t>
      </w:r>
      <w:r w:rsidRPr="00DA26B0">
        <w:rPr>
          <w:rFonts w:ascii="Times New Roman" w:hAnsi="Times New Roman" w:hint="eastAsia"/>
        </w:rPr>
        <w:t>望远镜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temple  n. </w:t>
      </w:r>
      <w:r w:rsidRPr="00DA26B0">
        <w:rPr>
          <w:rFonts w:ascii="Times New Roman" w:hAnsi="Times New Roman" w:hint="eastAsia"/>
        </w:rPr>
        <w:t>庙宇，寺院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tendency  n. </w:t>
      </w:r>
      <w:r w:rsidRPr="00DA26B0">
        <w:rPr>
          <w:rFonts w:ascii="Times New Roman" w:hAnsi="Times New Roman" w:hint="eastAsia"/>
        </w:rPr>
        <w:t>倾向，偏好，性情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tense  a. </w:t>
      </w:r>
      <w:r w:rsidRPr="00DA26B0">
        <w:rPr>
          <w:rFonts w:ascii="Times New Roman" w:hAnsi="Times New Roman" w:hint="eastAsia"/>
        </w:rPr>
        <w:t>心烦意乱的，紧张的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tension  n. </w:t>
      </w:r>
      <w:r w:rsidRPr="00DA26B0">
        <w:rPr>
          <w:rFonts w:ascii="Times New Roman" w:hAnsi="Times New Roman" w:hint="eastAsia"/>
        </w:rPr>
        <w:t>紧张局势，矛盾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tentative  a. </w:t>
      </w:r>
      <w:r w:rsidRPr="00DA26B0">
        <w:rPr>
          <w:rFonts w:ascii="Times New Roman" w:hAnsi="Times New Roman" w:hint="eastAsia"/>
        </w:rPr>
        <w:t>不确定的，踌躇的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terminal  a.(</w:t>
      </w:r>
      <w:r w:rsidRPr="00DA26B0">
        <w:rPr>
          <w:rFonts w:ascii="Times New Roman" w:hAnsi="Times New Roman" w:hint="eastAsia"/>
        </w:rPr>
        <w:t>火车汽车飞机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终点站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terrify  vt. </w:t>
      </w:r>
      <w:r w:rsidRPr="00DA26B0">
        <w:rPr>
          <w:rFonts w:ascii="Times New Roman" w:hAnsi="Times New Roman" w:hint="eastAsia"/>
        </w:rPr>
        <w:t>使人感到恐怖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terror  n. </w:t>
      </w:r>
      <w:r w:rsidRPr="00DA26B0">
        <w:rPr>
          <w:rFonts w:ascii="Times New Roman" w:hAnsi="Times New Roman" w:hint="eastAsia"/>
        </w:rPr>
        <w:t>恐惧，惊恐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theft  n. </w:t>
      </w:r>
      <w:r w:rsidRPr="00DA26B0">
        <w:rPr>
          <w:rFonts w:ascii="Times New Roman" w:hAnsi="Times New Roman" w:hint="eastAsia"/>
        </w:rPr>
        <w:t>盗窃案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theme  n. </w:t>
      </w:r>
      <w:r w:rsidRPr="00DA26B0">
        <w:rPr>
          <w:rFonts w:ascii="Times New Roman" w:hAnsi="Times New Roman" w:hint="eastAsia"/>
        </w:rPr>
        <w:t>主题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theoretical  a. </w:t>
      </w:r>
      <w:r w:rsidRPr="00DA26B0">
        <w:rPr>
          <w:rFonts w:ascii="Times New Roman" w:hAnsi="Times New Roman" w:hint="eastAsia"/>
        </w:rPr>
        <w:t>理论的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thermos  n. </w:t>
      </w:r>
      <w:r w:rsidRPr="00DA26B0">
        <w:rPr>
          <w:rFonts w:ascii="Times New Roman" w:hAnsi="Times New Roman" w:hint="eastAsia"/>
        </w:rPr>
        <w:t>热水瓶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thirst  n. </w:t>
      </w:r>
      <w:r w:rsidRPr="00DA26B0">
        <w:rPr>
          <w:rFonts w:ascii="Times New Roman" w:hAnsi="Times New Roman" w:hint="eastAsia"/>
        </w:rPr>
        <w:t>渴；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口渴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thorough  a. </w:t>
      </w:r>
      <w:r w:rsidRPr="00DA26B0">
        <w:rPr>
          <w:rFonts w:ascii="Times New Roman" w:hAnsi="Times New Roman" w:hint="eastAsia"/>
        </w:rPr>
        <w:t>彻底的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Day78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thrill  n./ v. </w:t>
      </w:r>
      <w:r w:rsidRPr="00DA26B0">
        <w:rPr>
          <w:rFonts w:ascii="Times New Roman" w:hAnsi="Times New Roman" w:hint="eastAsia"/>
        </w:rPr>
        <w:t>兴奋，激动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thriller  n. </w:t>
      </w:r>
      <w:r w:rsidRPr="00DA26B0">
        <w:rPr>
          <w:rFonts w:ascii="Times New Roman" w:hAnsi="Times New Roman" w:hint="eastAsia"/>
        </w:rPr>
        <w:t>惊险小说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thunderstorm  n.</w:t>
      </w:r>
      <w:r w:rsidRPr="00DA26B0">
        <w:rPr>
          <w:rFonts w:ascii="Times New Roman" w:hAnsi="Times New Roman" w:hint="eastAsia"/>
        </w:rPr>
        <w:t>雷电交加暴风雨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tin  n. </w:t>
      </w:r>
      <w:r w:rsidRPr="00DA26B0">
        <w:rPr>
          <w:rFonts w:ascii="Times New Roman" w:hAnsi="Times New Roman" w:hint="eastAsia"/>
        </w:rPr>
        <w:t>（英）罐头，听头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tip  n.&amp; v.</w:t>
      </w:r>
      <w:r w:rsidRPr="00DA26B0">
        <w:rPr>
          <w:rFonts w:ascii="Times New Roman" w:hAnsi="Times New Roman" w:hint="eastAsia"/>
        </w:rPr>
        <w:t>顶端，尖端；告诫；</w:t>
      </w:r>
      <w:r w:rsidRPr="00DA26B0">
        <w:rPr>
          <w:rFonts w:ascii="Times New Roman" w:hAnsi="Times New Roman"/>
        </w:rPr>
        <w:t xml:space="preserve"> </w:t>
      </w:r>
      <w:r w:rsidRPr="00DA26B0">
        <w:rPr>
          <w:rFonts w:ascii="Times New Roman" w:hAnsi="Times New Roman" w:hint="eastAsia"/>
        </w:rPr>
        <w:t>提示</w:t>
      </w:r>
      <w:r w:rsidRPr="00DA26B0">
        <w:rPr>
          <w:rFonts w:ascii="Times New Roman" w:hAnsi="Times New Roman"/>
        </w:rPr>
        <w:t xml:space="preserve"> (</w:t>
      </w:r>
      <w:r w:rsidRPr="00DA26B0">
        <w:rPr>
          <w:rFonts w:ascii="Times New Roman" w:hAnsi="Times New Roman" w:hint="eastAsia"/>
        </w:rPr>
        <w:t>给</w:t>
      </w:r>
      <w:r w:rsidRPr="00DA26B0">
        <w:rPr>
          <w:rFonts w:ascii="Times New Roman" w:hAnsi="Times New Roman"/>
        </w:rPr>
        <w:t>)</w:t>
      </w:r>
      <w:r w:rsidRPr="00DA26B0">
        <w:rPr>
          <w:rFonts w:ascii="Times New Roman" w:hAnsi="Times New Roman" w:hint="eastAsia"/>
        </w:rPr>
        <w:t>小费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tire  vi. </w:t>
      </w:r>
      <w:r w:rsidRPr="00DA26B0">
        <w:rPr>
          <w:rFonts w:ascii="Times New Roman" w:hAnsi="Times New Roman" w:hint="eastAsia"/>
        </w:rPr>
        <w:t>使疲劳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tiresome a. </w:t>
      </w:r>
      <w:r w:rsidRPr="00DA26B0">
        <w:rPr>
          <w:rFonts w:ascii="Times New Roman" w:hAnsi="Times New Roman" w:hint="eastAsia"/>
        </w:rPr>
        <w:t>令人厌倦的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tissue  n. </w:t>
      </w:r>
      <w:r w:rsidRPr="00DA26B0">
        <w:rPr>
          <w:rFonts w:ascii="Times New Roman" w:hAnsi="Times New Roman" w:hint="eastAsia"/>
        </w:rPr>
        <w:t>（人，动植物的）组织，纸巾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tolerate  v. </w:t>
      </w:r>
      <w:r w:rsidRPr="00DA26B0">
        <w:rPr>
          <w:rFonts w:ascii="Times New Roman" w:hAnsi="Times New Roman" w:hint="eastAsia"/>
        </w:rPr>
        <w:t>容许，允许，忍受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tortoise  n. </w:t>
      </w:r>
      <w:r w:rsidRPr="00DA26B0">
        <w:rPr>
          <w:rFonts w:ascii="Times New Roman" w:hAnsi="Times New Roman" w:hint="eastAsia"/>
        </w:rPr>
        <w:t>乌龟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tournament  n. </w:t>
      </w:r>
      <w:r w:rsidRPr="00DA26B0">
        <w:rPr>
          <w:rFonts w:ascii="Times New Roman" w:hAnsi="Times New Roman" w:hint="eastAsia"/>
        </w:rPr>
        <w:t>锦标赛，联赛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tractor  n. </w:t>
      </w:r>
      <w:r w:rsidRPr="00DA26B0">
        <w:rPr>
          <w:rFonts w:ascii="Times New Roman" w:hAnsi="Times New Roman" w:hint="eastAsia"/>
        </w:rPr>
        <w:t>拖拉机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tram  n. </w:t>
      </w:r>
      <w:r w:rsidRPr="00DA26B0">
        <w:rPr>
          <w:rFonts w:ascii="Times New Roman" w:hAnsi="Times New Roman" w:hint="eastAsia"/>
        </w:rPr>
        <w:t>有轨电车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transform  v.</w:t>
      </w:r>
      <w:r w:rsidRPr="00DA26B0">
        <w:rPr>
          <w:rFonts w:ascii="Times New Roman" w:hAnsi="Times New Roman" w:hint="eastAsia"/>
        </w:rPr>
        <w:t>使改变形态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使改观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transparent  a.</w:t>
      </w:r>
      <w:r w:rsidRPr="00DA26B0">
        <w:rPr>
          <w:rFonts w:ascii="Times New Roman" w:hAnsi="Times New Roman" w:hint="eastAsia"/>
        </w:rPr>
        <w:t>透明的，清澈的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trap  n. </w:t>
      </w:r>
      <w:r w:rsidRPr="00DA26B0">
        <w:rPr>
          <w:rFonts w:ascii="Times New Roman" w:hAnsi="Times New Roman" w:hint="eastAsia"/>
        </w:rPr>
        <w:t>陷阱</w:t>
      </w:r>
      <w:r w:rsidRPr="00DA26B0">
        <w:rPr>
          <w:rFonts w:ascii="Times New Roman" w:hAnsi="Times New Roman"/>
        </w:rPr>
        <w:t xml:space="preserve"> vt. </w:t>
      </w:r>
      <w:r w:rsidRPr="00DA26B0">
        <w:rPr>
          <w:rFonts w:ascii="Times New Roman" w:hAnsi="Times New Roman" w:hint="eastAsia"/>
        </w:rPr>
        <w:t>使陷入困境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tremble  v. </w:t>
      </w:r>
      <w:r w:rsidRPr="00DA26B0">
        <w:rPr>
          <w:rFonts w:ascii="Times New Roman" w:hAnsi="Times New Roman" w:hint="eastAsia"/>
        </w:rPr>
        <w:t>颤抖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trend  n. </w:t>
      </w:r>
      <w:r w:rsidRPr="00DA26B0">
        <w:rPr>
          <w:rFonts w:ascii="Times New Roman" w:hAnsi="Times New Roman" w:hint="eastAsia"/>
        </w:rPr>
        <w:t>趋势，倾向，动态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trunk  n. </w:t>
      </w:r>
      <w:r w:rsidRPr="00DA26B0">
        <w:rPr>
          <w:rFonts w:ascii="Times New Roman" w:hAnsi="Times New Roman" w:hint="eastAsia"/>
        </w:rPr>
        <w:t>树干；大箱子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tube  n. </w:t>
      </w:r>
      <w:r w:rsidRPr="00DA26B0">
        <w:rPr>
          <w:rFonts w:ascii="Times New Roman" w:hAnsi="Times New Roman" w:hint="eastAsia"/>
        </w:rPr>
        <w:t>管，管状物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tune  n. </w:t>
      </w:r>
      <w:r w:rsidRPr="00DA26B0">
        <w:rPr>
          <w:rFonts w:ascii="Times New Roman" w:hAnsi="Times New Roman" w:hint="eastAsia"/>
        </w:rPr>
        <w:t>曲调，曲子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turkey  n. </w:t>
      </w:r>
      <w:r w:rsidRPr="00DA26B0">
        <w:rPr>
          <w:rFonts w:ascii="Times New Roman" w:hAnsi="Times New Roman" w:hint="eastAsia"/>
        </w:rPr>
        <w:t>火鸡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turning n  . </w:t>
      </w:r>
      <w:r w:rsidRPr="00DA26B0">
        <w:rPr>
          <w:rFonts w:ascii="Times New Roman" w:hAnsi="Times New Roman" w:hint="eastAsia"/>
        </w:rPr>
        <w:t>拐弯处，拐角处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twist  v./ n. </w:t>
      </w:r>
      <w:r w:rsidRPr="00DA26B0">
        <w:rPr>
          <w:rFonts w:ascii="Times New Roman" w:hAnsi="Times New Roman" w:hint="eastAsia"/>
        </w:rPr>
        <w:t>使弯曲，转动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typhoon  n. </w:t>
      </w:r>
      <w:r w:rsidRPr="00DA26B0">
        <w:rPr>
          <w:rFonts w:ascii="Times New Roman" w:hAnsi="Times New Roman" w:hint="eastAsia"/>
        </w:rPr>
        <w:t>台风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unbearable  a.</w:t>
      </w:r>
      <w:r w:rsidRPr="00DA26B0">
        <w:rPr>
          <w:rFonts w:ascii="Times New Roman" w:hAnsi="Times New Roman" w:hint="eastAsia"/>
        </w:rPr>
        <w:t>难耐得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无法接受的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unbelievable  a.</w:t>
      </w:r>
      <w:r w:rsidRPr="00DA26B0">
        <w:rPr>
          <w:rFonts w:ascii="Times New Roman" w:hAnsi="Times New Roman" w:hint="eastAsia"/>
        </w:rPr>
        <w:t>难以置信的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uncertain  a.</w:t>
      </w:r>
      <w:r w:rsidRPr="00DA26B0">
        <w:rPr>
          <w:rFonts w:ascii="Times New Roman" w:hAnsi="Times New Roman" w:hint="eastAsia"/>
        </w:rPr>
        <w:t>不确定的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uncomfortable  a. </w:t>
      </w:r>
      <w:r w:rsidRPr="00DA26B0">
        <w:rPr>
          <w:rFonts w:ascii="Times New Roman" w:hAnsi="Times New Roman" w:hint="eastAsia"/>
        </w:rPr>
        <w:t>令人不舒服的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unconditional  a.</w:t>
      </w:r>
      <w:r w:rsidRPr="00DA26B0">
        <w:rPr>
          <w:rFonts w:ascii="Times New Roman" w:hAnsi="Times New Roman" w:hint="eastAsia"/>
        </w:rPr>
        <w:t>无条件，绝对的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unconscious  a.</w:t>
      </w:r>
      <w:r w:rsidRPr="00DA26B0">
        <w:rPr>
          <w:rFonts w:ascii="Times New Roman" w:hAnsi="Times New Roman" w:hint="eastAsia"/>
        </w:rPr>
        <w:t>昏迷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不省人事的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underline  v. </w:t>
      </w:r>
      <w:r w:rsidRPr="00DA26B0">
        <w:rPr>
          <w:rFonts w:ascii="Times New Roman" w:hAnsi="Times New Roman" w:hint="eastAsia"/>
        </w:rPr>
        <w:t>在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下划线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Day79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undertake (undertook, undertaken)  v. </w:t>
      </w:r>
      <w:r w:rsidRPr="00DA26B0">
        <w:rPr>
          <w:rFonts w:ascii="Times New Roman" w:hAnsi="Times New Roman" w:hint="eastAsia"/>
        </w:rPr>
        <w:t>承担，从事，负责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underwear  n. </w:t>
      </w:r>
      <w:r w:rsidRPr="00DA26B0">
        <w:rPr>
          <w:rFonts w:ascii="Times New Roman" w:hAnsi="Times New Roman" w:hint="eastAsia"/>
        </w:rPr>
        <w:t>内衣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unemployment  n.</w:t>
      </w:r>
      <w:r w:rsidRPr="00DA26B0">
        <w:rPr>
          <w:rFonts w:ascii="Times New Roman" w:hAnsi="Times New Roman" w:hint="eastAsia"/>
        </w:rPr>
        <w:t>失业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失业状态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unfair  a. </w:t>
      </w:r>
      <w:r w:rsidRPr="00DA26B0">
        <w:rPr>
          <w:rFonts w:ascii="Times New Roman" w:hAnsi="Times New Roman" w:hint="eastAsia"/>
        </w:rPr>
        <w:t>不公平的，不公正的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unfit  a. </w:t>
      </w:r>
      <w:r w:rsidRPr="00DA26B0">
        <w:rPr>
          <w:rFonts w:ascii="Times New Roman" w:hAnsi="Times New Roman" w:hint="eastAsia"/>
        </w:rPr>
        <w:t>不合宜的，不相宜的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unfortunate  a. </w:t>
      </w:r>
      <w:r w:rsidRPr="00DA26B0">
        <w:rPr>
          <w:rFonts w:ascii="Times New Roman" w:hAnsi="Times New Roman" w:hint="eastAsia"/>
        </w:rPr>
        <w:t>不幸的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unique  a. </w:t>
      </w:r>
      <w:r w:rsidRPr="00DA26B0">
        <w:rPr>
          <w:rFonts w:ascii="Times New Roman" w:hAnsi="Times New Roman" w:hint="eastAsia"/>
        </w:rPr>
        <w:t>惟一的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独一无二的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unite  v. </w:t>
      </w:r>
      <w:r w:rsidRPr="00DA26B0">
        <w:rPr>
          <w:rFonts w:ascii="Times New Roman" w:hAnsi="Times New Roman" w:hint="eastAsia"/>
        </w:rPr>
        <w:t>联合，团结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universal  a. </w:t>
      </w:r>
      <w:r w:rsidRPr="00DA26B0">
        <w:rPr>
          <w:rFonts w:ascii="Times New Roman" w:hAnsi="Times New Roman" w:hint="eastAsia"/>
        </w:rPr>
        <w:t>普遍的，全体的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unrest  n. </w:t>
      </w:r>
      <w:r w:rsidRPr="00DA26B0">
        <w:rPr>
          <w:rFonts w:ascii="Times New Roman" w:hAnsi="Times New Roman" w:hint="eastAsia"/>
        </w:rPr>
        <w:t>不安；骚动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unwilling  a. </w:t>
      </w:r>
      <w:r w:rsidRPr="00DA26B0">
        <w:rPr>
          <w:rFonts w:ascii="Times New Roman" w:hAnsi="Times New Roman" w:hint="eastAsia"/>
        </w:rPr>
        <w:t>不愿意的，勉强的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update v.</w:t>
      </w:r>
      <w:r w:rsidRPr="00DA26B0">
        <w:rPr>
          <w:rFonts w:ascii="Times New Roman" w:hAnsi="Times New Roman" w:hint="eastAsia"/>
        </w:rPr>
        <w:t>更新，升级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upper  a. </w:t>
      </w:r>
      <w:r w:rsidRPr="00DA26B0">
        <w:rPr>
          <w:rFonts w:ascii="Times New Roman" w:hAnsi="Times New Roman" w:hint="eastAsia"/>
        </w:rPr>
        <w:t>较高的，较上的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upset  a. </w:t>
      </w:r>
      <w:r w:rsidRPr="00DA26B0">
        <w:rPr>
          <w:rFonts w:ascii="Times New Roman" w:hAnsi="Times New Roman" w:hint="eastAsia"/>
        </w:rPr>
        <w:t>心烦的，苦恼的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upward  ad. </w:t>
      </w:r>
      <w:r w:rsidRPr="00DA26B0">
        <w:rPr>
          <w:rFonts w:ascii="Times New Roman" w:hAnsi="Times New Roman" w:hint="eastAsia"/>
        </w:rPr>
        <w:t>向上；往上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urban  a. </w:t>
      </w:r>
      <w:r w:rsidRPr="00DA26B0">
        <w:rPr>
          <w:rFonts w:ascii="Times New Roman" w:hAnsi="Times New Roman" w:hint="eastAsia"/>
        </w:rPr>
        <w:t>城市的，都市的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urge  v. </w:t>
      </w:r>
      <w:r w:rsidRPr="00DA26B0">
        <w:rPr>
          <w:rFonts w:ascii="Times New Roman" w:hAnsi="Times New Roman" w:hint="eastAsia"/>
        </w:rPr>
        <w:t>敦促，催促，力劝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urgent  a. </w:t>
      </w:r>
      <w:r w:rsidRPr="00DA26B0">
        <w:rPr>
          <w:rFonts w:ascii="Times New Roman" w:hAnsi="Times New Roman" w:hint="eastAsia"/>
        </w:rPr>
        <w:t>紧急的，紧迫的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vacant  a. </w:t>
      </w:r>
      <w:r w:rsidRPr="00DA26B0">
        <w:rPr>
          <w:rFonts w:ascii="Times New Roman" w:hAnsi="Times New Roman" w:hint="eastAsia"/>
        </w:rPr>
        <w:t>空缺的，未被占用的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vague  a. </w:t>
      </w:r>
      <w:r w:rsidRPr="00DA26B0">
        <w:rPr>
          <w:rFonts w:ascii="Times New Roman" w:hAnsi="Times New Roman" w:hint="eastAsia"/>
        </w:rPr>
        <w:t>含糊的，紧迫的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vain  n. </w:t>
      </w:r>
      <w:r w:rsidRPr="00DA26B0">
        <w:rPr>
          <w:rFonts w:ascii="Times New Roman" w:hAnsi="Times New Roman" w:hint="eastAsia"/>
        </w:rPr>
        <w:t>自负的，自视过高的，徒劳的，无效的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valid  a.</w:t>
      </w:r>
      <w:r w:rsidRPr="00DA26B0">
        <w:rPr>
          <w:rFonts w:ascii="Times New Roman" w:hAnsi="Times New Roman" w:hint="eastAsia"/>
        </w:rPr>
        <w:t>有效的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合理的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有根据的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valley  n. </w:t>
      </w:r>
      <w:r w:rsidRPr="00DA26B0">
        <w:rPr>
          <w:rFonts w:ascii="Times New Roman" w:hAnsi="Times New Roman" w:hint="eastAsia"/>
        </w:rPr>
        <w:t>山谷</w:t>
      </w:r>
      <w:r w:rsidRPr="00DA26B0">
        <w:rPr>
          <w:rFonts w:ascii="Times New Roman" w:hAnsi="Times New Roman"/>
        </w:rPr>
        <w:t xml:space="preserve">, </w:t>
      </w:r>
      <w:r w:rsidRPr="00DA26B0">
        <w:rPr>
          <w:rFonts w:ascii="Times New Roman" w:hAnsi="Times New Roman" w:hint="eastAsia"/>
        </w:rPr>
        <w:t>溪谷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version  n. </w:t>
      </w:r>
      <w:r w:rsidRPr="00DA26B0">
        <w:rPr>
          <w:rFonts w:ascii="Times New Roman" w:hAnsi="Times New Roman" w:hint="eastAsia"/>
        </w:rPr>
        <w:t>变体，变种，改写本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vertical  a. </w:t>
      </w:r>
      <w:r w:rsidRPr="00DA26B0">
        <w:rPr>
          <w:rFonts w:ascii="Times New Roman" w:hAnsi="Times New Roman" w:hint="eastAsia"/>
        </w:rPr>
        <w:t>垂直的，纵向的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via  prep. </w:t>
      </w:r>
      <w:r w:rsidRPr="00DA26B0">
        <w:rPr>
          <w:rFonts w:ascii="Times New Roman" w:hAnsi="Times New Roman" w:hint="eastAsia"/>
        </w:rPr>
        <w:t>经过（某地），通过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vice  n. </w:t>
      </w:r>
      <w:r w:rsidRPr="00DA26B0">
        <w:rPr>
          <w:rFonts w:ascii="Times New Roman" w:hAnsi="Times New Roman" w:hint="eastAsia"/>
        </w:rPr>
        <w:t>罪行，不道德行为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</w:p>
    <w:p w:rsidR="006260E4" w:rsidRPr="00DA26B0" w:rsidRDefault="006260E4" w:rsidP="00915D38">
      <w:pPr>
        <w:adjustRightInd w:val="0"/>
        <w:snapToGrid w:val="0"/>
        <w:spacing w:line="282" w:lineRule="atLeast"/>
        <w:jc w:val="center"/>
        <w:rPr>
          <w:rFonts w:ascii="Times New Roman" w:hAnsi="Times New Roman"/>
        </w:rPr>
      </w:pPr>
      <w:r w:rsidRPr="00DA26B0">
        <w:rPr>
          <w:rFonts w:ascii="Times New Roman" w:hAnsi="Times New Roman"/>
        </w:rPr>
        <w:t>Day80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videophone  n. </w:t>
      </w:r>
      <w:r w:rsidRPr="00DA26B0">
        <w:rPr>
          <w:rFonts w:ascii="Times New Roman" w:hAnsi="Times New Roman" w:hint="eastAsia"/>
        </w:rPr>
        <w:t>可视电话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violate  v. </w:t>
      </w:r>
      <w:r w:rsidRPr="00DA26B0">
        <w:rPr>
          <w:rFonts w:ascii="Times New Roman" w:hAnsi="Times New Roman" w:hint="eastAsia"/>
        </w:rPr>
        <w:t>违反（法律、协议等），侵犯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violinist  n. </w:t>
      </w:r>
      <w:r w:rsidRPr="00DA26B0">
        <w:rPr>
          <w:rFonts w:ascii="Times New Roman" w:hAnsi="Times New Roman" w:hint="eastAsia"/>
        </w:rPr>
        <w:t>提琴家，提琴手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virtue  n. </w:t>
      </w:r>
      <w:r w:rsidRPr="00DA26B0">
        <w:rPr>
          <w:rFonts w:ascii="Times New Roman" w:hAnsi="Times New Roman" w:hint="eastAsia"/>
        </w:rPr>
        <w:t>美德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正直的品行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德行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virus  n.</w:t>
      </w:r>
      <w:r w:rsidRPr="00DA26B0">
        <w:rPr>
          <w:rFonts w:ascii="Times New Roman" w:hAnsi="Times New Roman" w:hint="eastAsia"/>
        </w:rPr>
        <w:t>病毒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visa  n. </w:t>
      </w:r>
      <w:r w:rsidRPr="00DA26B0">
        <w:rPr>
          <w:rFonts w:ascii="Times New Roman" w:hAnsi="Times New Roman" w:hint="eastAsia"/>
        </w:rPr>
        <w:t>签证，背签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vital  a. </w:t>
      </w:r>
      <w:r w:rsidRPr="00DA26B0">
        <w:rPr>
          <w:rFonts w:ascii="Times New Roman" w:hAnsi="Times New Roman" w:hint="eastAsia"/>
        </w:rPr>
        <w:t>必不可少的，对</w:t>
      </w:r>
      <w:r w:rsidRPr="00DA26B0">
        <w:rPr>
          <w:rFonts w:ascii="Times New Roman" w:hAnsi="Times New Roman"/>
        </w:rPr>
        <w:t>…</w:t>
      </w:r>
      <w:r w:rsidRPr="00DA26B0">
        <w:rPr>
          <w:rFonts w:ascii="Times New Roman" w:hAnsi="Times New Roman" w:hint="eastAsia"/>
        </w:rPr>
        <w:t>极重要的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vivid  a. </w:t>
      </w:r>
      <w:r w:rsidRPr="00DA26B0">
        <w:rPr>
          <w:rFonts w:ascii="Times New Roman" w:hAnsi="Times New Roman" w:hint="eastAsia"/>
        </w:rPr>
        <w:t>生动，逼真的，鲜明的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voluntary  a. </w:t>
      </w:r>
      <w:r w:rsidRPr="00DA26B0">
        <w:rPr>
          <w:rFonts w:ascii="Times New Roman" w:hAnsi="Times New Roman" w:hint="eastAsia"/>
        </w:rPr>
        <w:t>自愿的，主动的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volunteer  n./ v. </w:t>
      </w:r>
      <w:r w:rsidRPr="00DA26B0">
        <w:rPr>
          <w:rFonts w:ascii="Times New Roman" w:hAnsi="Times New Roman" w:hint="eastAsia"/>
        </w:rPr>
        <w:t>义工，自愿者，无偿做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wag  v. </w:t>
      </w:r>
      <w:r w:rsidRPr="00DA26B0">
        <w:rPr>
          <w:rFonts w:ascii="Times New Roman" w:hAnsi="Times New Roman" w:hint="eastAsia"/>
        </w:rPr>
        <w:t>摇动；摆动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ward  n. </w:t>
      </w:r>
      <w:r w:rsidRPr="00DA26B0">
        <w:rPr>
          <w:rFonts w:ascii="Times New Roman" w:hAnsi="Times New Roman" w:hint="eastAsia"/>
        </w:rPr>
        <w:t>保卫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看护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病房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收容所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warehouse  n. </w:t>
      </w:r>
      <w:r w:rsidRPr="00DA26B0">
        <w:rPr>
          <w:rFonts w:ascii="Times New Roman" w:hAnsi="Times New Roman" w:hint="eastAsia"/>
        </w:rPr>
        <w:t>仓库，货栈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wax  n. </w:t>
      </w:r>
      <w:r w:rsidRPr="00DA26B0">
        <w:rPr>
          <w:rFonts w:ascii="Times New Roman" w:hAnsi="Times New Roman" w:hint="eastAsia"/>
        </w:rPr>
        <w:t>蜡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weed  n. </w:t>
      </w:r>
      <w:r w:rsidRPr="00DA26B0">
        <w:rPr>
          <w:rFonts w:ascii="Times New Roman" w:hAnsi="Times New Roman" w:hint="eastAsia"/>
        </w:rPr>
        <w:t>杂草，野草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weekly  a. </w:t>
      </w:r>
      <w:r w:rsidRPr="00DA26B0">
        <w:rPr>
          <w:rFonts w:ascii="Times New Roman" w:hAnsi="Times New Roman" w:hint="eastAsia"/>
        </w:rPr>
        <w:t>每周的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weep  v. </w:t>
      </w:r>
      <w:r w:rsidRPr="00DA26B0">
        <w:rPr>
          <w:rFonts w:ascii="Times New Roman" w:hAnsi="Times New Roman" w:hint="eastAsia"/>
        </w:rPr>
        <w:t>哭泣，流泪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welfare n.</w:t>
      </w:r>
      <w:r w:rsidRPr="00DA26B0">
        <w:rPr>
          <w:rFonts w:ascii="Times New Roman" w:hAnsi="Times New Roman" w:hint="eastAsia"/>
        </w:rPr>
        <w:t>安康，福利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westwards  ad. </w:t>
      </w:r>
      <w:r w:rsidRPr="00DA26B0">
        <w:rPr>
          <w:rFonts w:ascii="Times New Roman" w:hAnsi="Times New Roman" w:hint="eastAsia"/>
        </w:rPr>
        <w:t>向西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>widow n.</w:t>
      </w:r>
      <w:r w:rsidRPr="00DA26B0">
        <w:rPr>
          <w:rFonts w:ascii="Times New Roman" w:hAnsi="Times New Roman" w:hint="eastAsia"/>
        </w:rPr>
        <w:t>寡妇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wipe  v. </w:t>
      </w:r>
      <w:r w:rsidRPr="00DA26B0">
        <w:rPr>
          <w:rFonts w:ascii="Times New Roman" w:hAnsi="Times New Roman" w:hint="eastAsia"/>
        </w:rPr>
        <w:t>擦；擦净；擦干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withdraw  v. </w:t>
      </w:r>
      <w:r w:rsidRPr="00DA26B0">
        <w:rPr>
          <w:rFonts w:ascii="Times New Roman" w:hAnsi="Times New Roman" w:hint="eastAsia"/>
        </w:rPr>
        <w:t>撤回，撤离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witness  v./ n. </w:t>
      </w:r>
      <w:r w:rsidRPr="00DA26B0">
        <w:rPr>
          <w:rFonts w:ascii="Times New Roman" w:hAnsi="Times New Roman" w:hint="eastAsia"/>
        </w:rPr>
        <w:t>目击者，见证人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worm  n. </w:t>
      </w:r>
      <w:r w:rsidRPr="00DA26B0">
        <w:rPr>
          <w:rFonts w:ascii="Times New Roman" w:hAnsi="Times New Roman" w:hint="eastAsia"/>
        </w:rPr>
        <w:t>软体虫</w:t>
      </w:r>
      <w:r w:rsidRPr="00DA26B0">
        <w:rPr>
          <w:rFonts w:ascii="Times New Roman" w:hAnsi="Times New Roman"/>
        </w:rPr>
        <w:t>,</w:t>
      </w:r>
      <w:r w:rsidRPr="00DA26B0">
        <w:rPr>
          <w:rFonts w:ascii="Times New Roman" w:hAnsi="Times New Roman" w:hint="eastAsia"/>
        </w:rPr>
        <w:t>蠕虫</w:t>
      </w:r>
      <w:r w:rsidRPr="00DA26B0">
        <w:rPr>
          <w:rFonts w:ascii="Times New Roman" w:hAnsi="Times New Roman"/>
        </w:rPr>
        <w:t>(</w:t>
      </w:r>
      <w:r w:rsidRPr="00DA26B0">
        <w:rPr>
          <w:rFonts w:ascii="Times New Roman" w:hAnsi="Times New Roman" w:hint="eastAsia"/>
        </w:rPr>
        <w:t>尤指蚯蚓</w:t>
      </w:r>
      <w:r w:rsidRPr="00DA26B0">
        <w:rPr>
          <w:rFonts w:ascii="Times New Roman" w:hAnsi="Times New Roman"/>
        </w:rPr>
        <w:t>)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worthwhile  a. </w:t>
      </w:r>
      <w:r w:rsidRPr="00DA26B0">
        <w:rPr>
          <w:rFonts w:ascii="Times New Roman" w:hAnsi="Times New Roman" w:hint="eastAsia"/>
        </w:rPr>
        <w:t>值得做的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worthy  a. </w:t>
      </w:r>
      <w:r w:rsidRPr="00DA26B0">
        <w:rPr>
          <w:rFonts w:ascii="Times New Roman" w:hAnsi="Times New Roman" w:hint="eastAsia"/>
        </w:rPr>
        <w:t>值得的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wrestle  v. </w:t>
      </w:r>
      <w:r w:rsidRPr="00DA26B0">
        <w:rPr>
          <w:rFonts w:ascii="Times New Roman" w:hAnsi="Times New Roman" w:hint="eastAsia"/>
        </w:rPr>
        <w:t>摔跤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wrinkle  n. </w:t>
      </w:r>
      <w:r w:rsidRPr="00DA26B0">
        <w:rPr>
          <w:rFonts w:ascii="Times New Roman" w:hAnsi="Times New Roman" w:hint="eastAsia"/>
        </w:rPr>
        <w:t>皱纹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yawn  v. </w:t>
      </w:r>
      <w:r w:rsidRPr="00DA26B0">
        <w:rPr>
          <w:rFonts w:ascii="Times New Roman" w:hAnsi="Times New Roman" w:hint="eastAsia"/>
        </w:rPr>
        <w:t>打哈欠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yell  v. </w:t>
      </w:r>
      <w:r w:rsidRPr="00DA26B0">
        <w:rPr>
          <w:rFonts w:ascii="Times New Roman" w:hAnsi="Times New Roman" w:hint="eastAsia"/>
        </w:rPr>
        <w:t>叫喊，吼叫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zipper  n. </w:t>
      </w:r>
      <w:r w:rsidRPr="00DA26B0">
        <w:rPr>
          <w:rFonts w:ascii="Times New Roman" w:hAnsi="Times New Roman" w:hint="eastAsia"/>
        </w:rPr>
        <w:t>拉链</w:t>
      </w:r>
      <w:r w:rsidRPr="00DA26B0">
        <w:rPr>
          <w:rFonts w:ascii="Times New Roman" w:hAnsi="Times New Roman"/>
        </w:rPr>
        <w:t xml:space="preserve"> </w:t>
      </w:r>
    </w:p>
    <w:p w:rsidR="006260E4" w:rsidRPr="00DA26B0" w:rsidRDefault="006260E4" w:rsidP="00915D38">
      <w:pPr>
        <w:adjustRightInd w:val="0"/>
        <w:snapToGrid w:val="0"/>
        <w:spacing w:line="282" w:lineRule="atLeast"/>
        <w:rPr>
          <w:rFonts w:ascii="Times New Roman" w:hAnsi="Times New Roman"/>
        </w:rPr>
      </w:pPr>
      <w:r w:rsidRPr="00DA26B0">
        <w:rPr>
          <w:rFonts w:ascii="Times New Roman" w:hAnsi="Times New Roman"/>
        </w:rPr>
        <w:t xml:space="preserve">zoom  v. </w:t>
      </w:r>
      <w:r w:rsidRPr="00DA26B0">
        <w:rPr>
          <w:rFonts w:ascii="Times New Roman" w:hAnsi="Times New Roman" w:hint="eastAsia"/>
        </w:rPr>
        <w:t>快速移动，迅速前往，猛涨</w:t>
      </w:r>
      <w:bookmarkStart w:id="0" w:name="_GoBack"/>
      <w:bookmarkEnd w:id="0"/>
    </w:p>
    <w:sectPr w:rsidR="006260E4" w:rsidRPr="00DA26B0" w:rsidSect="00FA35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0E4" w:rsidRDefault="006260E4">
      <w:r>
        <w:separator/>
      </w:r>
    </w:p>
  </w:endnote>
  <w:endnote w:type="continuationSeparator" w:id="0">
    <w:p w:rsidR="006260E4" w:rsidRDefault="00626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E4" w:rsidRDefault="006260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E4" w:rsidRDefault="006260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E4" w:rsidRDefault="006260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0E4" w:rsidRDefault="006260E4">
      <w:r>
        <w:separator/>
      </w:r>
    </w:p>
  </w:footnote>
  <w:footnote w:type="continuationSeparator" w:id="0">
    <w:p w:rsidR="006260E4" w:rsidRDefault="006260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E4" w:rsidRDefault="006260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E4" w:rsidRDefault="006260E4" w:rsidP="00FA355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0E4" w:rsidRDefault="006260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35EF"/>
    <w:rsid w:val="000F5D9C"/>
    <w:rsid w:val="0010170A"/>
    <w:rsid w:val="00145724"/>
    <w:rsid w:val="001A0A94"/>
    <w:rsid w:val="001D35EF"/>
    <w:rsid w:val="00241340"/>
    <w:rsid w:val="006260E4"/>
    <w:rsid w:val="007D3814"/>
    <w:rsid w:val="007F7773"/>
    <w:rsid w:val="00915D38"/>
    <w:rsid w:val="00C82AAD"/>
    <w:rsid w:val="00DA26B0"/>
    <w:rsid w:val="00FA3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34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3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C6BD0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A3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C6B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40</Pages>
  <Words>11232</Words>
  <Characters>-32766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panyuci</cp:lastModifiedBy>
  <cp:revision>8</cp:revision>
  <dcterms:created xsi:type="dcterms:W3CDTF">2018-11-14T08:37:00Z</dcterms:created>
  <dcterms:modified xsi:type="dcterms:W3CDTF">2018-11-15T01:54:00Z</dcterms:modified>
</cp:coreProperties>
</file>